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footer17.xml" ContentType="application/vnd.openxmlformats-officedocument.wordprocessingml.foot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footer19.xml" ContentType="application/vnd.openxmlformats-officedocument.wordprocessingml.footer+xml"/>
  <Override PartName="/word/header19.xml" ContentType="application/vnd.openxmlformats-officedocument.wordprocessingml.header+xml"/>
  <Override PartName="/word/footer20.xml" ContentType="application/vnd.openxmlformats-officedocument.wordprocessingml.footer+xml"/>
  <Override PartName="/word/header2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8D936FD" w14:textId="77777777" w:rsidR="00F75741" w:rsidRPr="00F75741" w:rsidRDefault="00F75741" w:rsidP="00F75741">
      <w:pPr>
        <w:pStyle w:val="PartTitle"/>
        <w:framePr w:wrap="notBeside"/>
        <w:rPr>
          <w:rFonts w:ascii="Verdana" w:hAnsi="Verdana" w:cs="Arial Hebrew"/>
        </w:rPr>
      </w:pPr>
      <w:r w:rsidRPr="00F75741">
        <w:rPr>
          <w:rFonts w:ascii="Verdana" w:hAnsi="Verdana" w:cs="Arial Hebrew"/>
        </w:rPr>
        <w:t>Julho</w:t>
      </w:r>
    </w:p>
    <w:p w14:paraId="301F4F9E" w14:textId="77777777" w:rsidR="005F6105" w:rsidRPr="00F75741" w:rsidRDefault="00F75741" w:rsidP="00F75741">
      <w:pPr>
        <w:pStyle w:val="PartLabel"/>
        <w:framePr w:wrap="notBeside"/>
        <w:spacing w:before="240" w:line="420" w:lineRule="exact"/>
        <w:rPr>
          <w:sz w:val="56"/>
        </w:rPr>
      </w:pPr>
      <w:r w:rsidRPr="00F75741">
        <w:rPr>
          <w:sz w:val="56"/>
        </w:rPr>
        <w:t>2017</w:t>
      </w:r>
    </w:p>
    <w:p w14:paraId="3C3E33B8" w14:textId="77777777" w:rsidR="005F6105" w:rsidRPr="00D12AA9" w:rsidRDefault="00F75741">
      <w:pPr>
        <w:pStyle w:val="CompanyName"/>
        <w:rPr>
          <w:b/>
        </w:rPr>
      </w:pPr>
      <w:r w:rsidRPr="00D12AA9">
        <w:rPr>
          <w:b/>
        </w:rPr>
        <w:t>MEUPLACAR.com</w:t>
      </w:r>
    </w:p>
    <w:p w14:paraId="3952F316" w14:textId="684B2F25" w:rsidR="005F6105" w:rsidRDefault="009C50B8">
      <w:pPr>
        <w:pStyle w:val="SubtitleCover"/>
      </w:pPr>
      <w:r>
        <w:t>Versão 1.0</w:t>
      </w:r>
    </w:p>
    <w:p w14:paraId="00473E61" w14:textId="348FEE36" w:rsidR="009C50B8" w:rsidRPr="009C50B8" w:rsidRDefault="00F75741" w:rsidP="009C50B8">
      <w:pPr>
        <w:pStyle w:val="TitleCover"/>
        <w:rPr>
          <w:rFonts w:asciiTheme="majorHAnsi" w:hAnsiTheme="majorHAnsi"/>
          <w:spacing w:val="-180"/>
          <w:sz w:val="160"/>
        </w:rPr>
        <w:sectPr w:rsidR="009C50B8" w:rsidRPr="009C50B8" w:rsidSect="007A3843">
          <w:footerReference w:type="default" r:id="rId8"/>
          <w:pgSz w:w="12240" w:h="15840" w:code="1"/>
          <w:pgMar w:top="960" w:right="960" w:bottom="1440" w:left="960" w:header="0" w:footer="0" w:gutter="0"/>
          <w:pgNumType w:start="0"/>
          <w:cols w:space="720"/>
          <w:titlePg/>
        </w:sectPr>
      </w:pPr>
      <w:r w:rsidRPr="00F75741">
        <w:rPr>
          <w:rFonts w:asciiTheme="majorHAnsi" w:hAnsiTheme="majorHAnsi"/>
          <w:spacing w:val="-180"/>
          <w:sz w:val="160"/>
        </w:rPr>
        <w:t>Manual de Uso</w:t>
      </w:r>
    </w:p>
    <w:p w14:paraId="38122AF4" w14:textId="77777777" w:rsidR="000831B3" w:rsidRDefault="000831B3" w:rsidP="000831B3">
      <w:pPr>
        <w:sectPr w:rsidR="000831B3" w:rsidSect="000831B3">
          <w:headerReference w:type="default" r:id="rId9"/>
          <w:footerReference w:type="default" r:id="rId10"/>
          <w:headerReference w:type="first" r:id="rId11"/>
          <w:footerReference w:type="first" r:id="rId12"/>
          <w:type w:val="continuous"/>
          <w:pgSz w:w="12240" w:h="15840" w:code="1"/>
          <w:pgMar w:top="1800" w:right="1200" w:bottom="1440" w:left="1200" w:header="960" w:footer="960" w:gutter="0"/>
          <w:pgNumType w:start="1"/>
          <w:cols w:space="360"/>
        </w:sectPr>
      </w:pPr>
    </w:p>
    <w:p w14:paraId="2C06AFA1" w14:textId="4F48D554" w:rsidR="000831B3" w:rsidRDefault="009C50B8" w:rsidP="000831B3">
      <w:pPr>
        <w:pStyle w:val="ChapterTitle"/>
      </w:pPr>
      <w:r>
        <w:lastRenderedPageBreak/>
        <w:br/>
      </w:r>
      <w:r w:rsidR="008D595C">
        <w:t>Projeto MeuPlacar.com</w:t>
      </w:r>
      <w:r w:rsidR="00D12AA9">
        <w:t xml:space="preserve"> - versão 1.0</w:t>
      </w:r>
    </w:p>
    <w:p w14:paraId="178C76ED" w14:textId="37E4AAA5" w:rsidR="000831B3" w:rsidRDefault="008D595C" w:rsidP="000831B3">
      <w:pPr>
        <w:pStyle w:val="BodyTextKeep"/>
        <w:framePr w:dropCap="drop" w:lines="3" w:hSpace="60" w:wrap="around" w:vAnchor="text" w:hAnchor="text"/>
        <w:spacing w:after="0" w:line="849" w:lineRule="exact"/>
        <w:rPr>
          <w:position w:val="-10"/>
          <w:sz w:val="114"/>
        </w:rPr>
      </w:pPr>
      <w:r>
        <w:rPr>
          <w:caps/>
          <w:position w:val="-10"/>
          <w:sz w:val="114"/>
        </w:rPr>
        <w:t>N</w:t>
      </w:r>
    </w:p>
    <w:p w14:paraId="1B7E0371" w14:textId="41A4FA4B" w:rsidR="000831B3" w:rsidRPr="00CD4503" w:rsidRDefault="008D595C" w:rsidP="00CD4503">
      <w:pPr>
        <w:pStyle w:val="BodyTextKeep"/>
      </w:pPr>
      <w:r>
        <w:t>essa primeira versão do site meuplacar.com estão inclusas as funcionalidades abaixo, que estão de</w:t>
      </w:r>
      <w:r w:rsidR="00D12AA9">
        <w:t xml:space="preserve">talhadas nos capítulos a seguir. Os símbolos na primeira coluna </w:t>
      </w:r>
      <w:r w:rsidR="00D12AA9" w:rsidRPr="00D12AA9">
        <w:t>(</w:t>
      </w:r>
      <w:r w:rsidR="00D12AA9" w:rsidRPr="00D12AA9">
        <w:rPr>
          <w:rFonts w:ascii="Menlo Regular" w:hAnsi="Menlo Regular" w:cs="Menlo Regular"/>
        </w:rPr>
        <w:t>✔</w:t>
      </w:r>
      <w:r w:rsidR="00D12AA9" w:rsidRPr="00D12AA9">
        <w:t>) e (</w:t>
      </w:r>
      <w:r w:rsidR="00D12AA9" w:rsidRPr="00D12AA9">
        <w:rPr>
          <w:rFonts w:ascii="Zapf Dingbats" w:hAnsi="Zapf Dingbats"/>
          <w:sz w:val="22"/>
        </w:rPr>
        <w:t>✖</w:t>
      </w:r>
      <w:r w:rsidR="00D12AA9" w:rsidRPr="00D12AA9">
        <w:t>)</w:t>
      </w:r>
      <w:r w:rsidR="00D12AA9">
        <w:t xml:space="preserve"> representam as funcionalidades que estão e não estão presentes nessa primeira versão reespectivamente.</w:t>
      </w:r>
    </w:p>
    <w:p w14:paraId="435179D9" w14:textId="77777777" w:rsidR="00900C7D" w:rsidRDefault="00900C7D" w:rsidP="003D2659">
      <w:pPr>
        <w:pStyle w:val="TOCBase"/>
        <w:rPr>
          <w:kern w:val="28"/>
        </w:rPr>
      </w:pPr>
    </w:p>
    <w:tbl>
      <w:tblPr>
        <w:tblpPr w:leftFromText="180" w:rightFromText="180" w:vertAnchor="text" w:tblpY="1"/>
        <w:tblOverlap w:val="never"/>
        <w:tblW w:w="10110" w:type="dxa"/>
        <w:tblInd w:w="-3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1"/>
        <w:gridCol w:w="2734"/>
        <w:gridCol w:w="2652"/>
        <w:gridCol w:w="4253"/>
      </w:tblGrid>
      <w:tr w:rsidR="00D12AA9" w:rsidRPr="008D595C" w14:paraId="53B3D684" w14:textId="77777777" w:rsidTr="00450E92">
        <w:trPr>
          <w:trHeight w:val="30"/>
        </w:trPr>
        <w:tc>
          <w:tcPr>
            <w:tcW w:w="4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auto"/>
          </w:tcPr>
          <w:p w14:paraId="67E3B5C0" w14:textId="77777777" w:rsidR="00D12AA9" w:rsidRPr="008D595C" w:rsidRDefault="00D12AA9" w:rsidP="00450E92">
            <w:pPr>
              <w:spacing w:line="30" w:lineRule="atLeast"/>
              <w:jc w:val="center"/>
              <w:rPr>
                <w:rFonts w:ascii="Arial" w:hAnsi="Arial" w:cs="Arial"/>
                <w:b/>
                <w:bCs/>
                <w:sz w:val="22"/>
                <w:szCs w:val="22"/>
                <w:lang w:val="en-GB"/>
              </w:rPr>
            </w:pPr>
          </w:p>
        </w:tc>
        <w:tc>
          <w:tcPr>
            <w:tcW w:w="27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9D17A2" w14:textId="6D22B76D" w:rsidR="00D12AA9" w:rsidRPr="008D595C" w:rsidRDefault="00D12AA9" w:rsidP="00450E92">
            <w:pPr>
              <w:spacing w:line="30" w:lineRule="atLeast"/>
              <w:jc w:val="center"/>
              <w:rPr>
                <w:rFonts w:ascii="Arial" w:hAnsi="Arial" w:cs="Arial"/>
                <w:b/>
                <w:bCs/>
                <w:sz w:val="22"/>
                <w:szCs w:val="22"/>
                <w:lang w:val="en-GB"/>
              </w:rPr>
            </w:pPr>
            <w:r w:rsidRPr="008D595C">
              <w:rPr>
                <w:rFonts w:ascii="Arial" w:hAnsi="Arial" w:cs="Arial"/>
                <w:b/>
                <w:bCs/>
                <w:sz w:val="22"/>
                <w:szCs w:val="22"/>
                <w:lang w:val="en-GB"/>
              </w:rPr>
              <w:t>Páginas</w:t>
            </w:r>
          </w:p>
        </w:tc>
        <w:tc>
          <w:tcPr>
            <w:tcW w:w="265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A06D14" w14:textId="77777777" w:rsidR="00D12AA9" w:rsidRPr="008D595C" w:rsidRDefault="00D12AA9" w:rsidP="00450E92">
            <w:pPr>
              <w:spacing w:line="30" w:lineRule="atLeast"/>
              <w:jc w:val="center"/>
              <w:rPr>
                <w:rFonts w:ascii="Arial" w:hAnsi="Arial" w:cs="Arial"/>
                <w:b/>
                <w:bCs/>
                <w:sz w:val="22"/>
                <w:szCs w:val="22"/>
                <w:lang w:val="en-GB"/>
              </w:rPr>
            </w:pPr>
            <w:r w:rsidRPr="008D595C">
              <w:rPr>
                <w:rFonts w:ascii="Arial" w:hAnsi="Arial" w:cs="Arial"/>
                <w:b/>
                <w:bCs/>
                <w:sz w:val="22"/>
                <w:szCs w:val="22"/>
                <w:lang w:val="en-GB"/>
              </w:rPr>
              <w:t>Subpáginas</w:t>
            </w:r>
          </w:p>
        </w:tc>
        <w:tc>
          <w:tcPr>
            <w:tcW w:w="425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858032" w14:textId="77777777" w:rsidR="00D12AA9" w:rsidRPr="008D595C" w:rsidRDefault="00D12AA9" w:rsidP="00450E92">
            <w:pPr>
              <w:spacing w:line="30" w:lineRule="atLeast"/>
              <w:jc w:val="center"/>
              <w:rPr>
                <w:rFonts w:ascii="Arial" w:hAnsi="Arial" w:cs="Arial"/>
                <w:b/>
                <w:bCs/>
                <w:sz w:val="22"/>
                <w:szCs w:val="22"/>
                <w:lang w:val="en-GB"/>
              </w:rPr>
            </w:pPr>
            <w:r w:rsidRPr="008D595C">
              <w:rPr>
                <w:rFonts w:ascii="Arial" w:hAnsi="Arial" w:cs="Arial"/>
                <w:b/>
                <w:bCs/>
                <w:sz w:val="22"/>
                <w:szCs w:val="22"/>
                <w:lang w:val="en-GB"/>
              </w:rPr>
              <w:t>Sub-Sub Páginas</w:t>
            </w:r>
          </w:p>
        </w:tc>
      </w:tr>
      <w:tr w:rsidR="00D12AA9" w:rsidRPr="008D595C" w14:paraId="22219BE8" w14:textId="77777777" w:rsidTr="00450E92">
        <w:trPr>
          <w:trHeight w:val="480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6188440B" w14:textId="7FEC0EDA" w:rsidR="00D12AA9" w:rsidRPr="00175A8B" w:rsidRDefault="00D12AA9" w:rsidP="00450E92">
            <w:pPr>
              <w:jc w:val="center"/>
              <w:rPr>
                <w:rFonts w:ascii="Arial" w:hAnsi="Arial" w:cs="Arial"/>
                <w:color w:val="008000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397440" w14:textId="5ED50E91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>
              <w:rPr>
                <w:rFonts w:ascii="Arial" w:hAnsi="Arial" w:cs="Arial"/>
                <w:sz w:val="20"/>
                <w:lang w:val="en-GB"/>
              </w:rPr>
              <w:t xml:space="preserve">Capítulo (1): </w:t>
            </w:r>
            <w:r w:rsidRPr="008D595C">
              <w:rPr>
                <w:rFonts w:ascii="Arial" w:hAnsi="Arial" w:cs="Arial"/>
                <w:sz w:val="20"/>
                <w:lang w:val="en-GB"/>
              </w:rPr>
              <w:t>Matchcentre</w:t>
            </w:r>
          </w:p>
        </w:tc>
        <w:tc>
          <w:tcPr>
            <w:tcW w:w="26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2D7D1C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-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258E6A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-</w:t>
            </w:r>
          </w:p>
        </w:tc>
      </w:tr>
      <w:tr w:rsidR="00D12AA9" w:rsidRPr="008D595C" w14:paraId="188A310C" w14:textId="77777777" w:rsidTr="00450E92">
        <w:trPr>
          <w:trHeight w:val="405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003D2D43" w14:textId="0909658E" w:rsidR="00D12AA9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66E52D" w14:textId="75615268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>
              <w:rPr>
                <w:rFonts w:ascii="Arial" w:hAnsi="Arial" w:cs="Arial"/>
                <w:sz w:val="20"/>
                <w:lang w:val="en-GB"/>
              </w:rPr>
              <w:t xml:space="preserve">Capítulo (2): </w:t>
            </w:r>
            <w:r w:rsidRPr="008D595C">
              <w:rPr>
                <w:rFonts w:ascii="Arial" w:hAnsi="Arial" w:cs="Arial"/>
                <w:sz w:val="20"/>
                <w:lang w:val="en-GB"/>
              </w:rPr>
              <w:t>Jogo</w:t>
            </w:r>
          </w:p>
        </w:tc>
        <w:tc>
          <w:tcPr>
            <w:tcW w:w="2652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72DDA4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Live Centre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ADC4CD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Sumário</w:t>
            </w:r>
          </w:p>
        </w:tc>
      </w:tr>
      <w:tr w:rsidR="00D12AA9" w:rsidRPr="008D595C" w14:paraId="2989604F" w14:textId="77777777" w:rsidTr="00450E92">
        <w:trPr>
          <w:trHeight w:val="375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41C38A52" w14:textId="45A1D58E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08884A5E" w14:textId="45FE244D" w:rsidR="00D12AA9" w:rsidRPr="008D595C" w:rsidRDefault="00D12AA9" w:rsidP="00450E92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2652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F99A3AE" w14:textId="77777777" w:rsidR="00D12AA9" w:rsidRPr="008D595C" w:rsidRDefault="00D12AA9" w:rsidP="00450E92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293881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Equipas (em lista)</w:t>
            </w:r>
          </w:p>
        </w:tc>
      </w:tr>
      <w:tr w:rsidR="00D12AA9" w:rsidRPr="008D595C" w14:paraId="09AEA7C2" w14:textId="77777777" w:rsidTr="00450E92">
        <w:trPr>
          <w:trHeight w:val="375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240A415A" w14:textId="671247A8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16407F28" w14:textId="059E46AE" w:rsidR="00D12AA9" w:rsidRPr="008D595C" w:rsidRDefault="00D12AA9" w:rsidP="00450E92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2652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35AEDCF" w14:textId="77777777" w:rsidR="00D12AA9" w:rsidRPr="008D595C" w:rsidRDefault="00D12AA9" w:rsidP="00450E92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61F498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Equipas (em campo)</w:t>
            </w:r>
          </w:p>
        </w:tc>
      </w:tr>
      <w:tr w:rsidR="00D12AA9" w:rsidRPr="008D595C" w14:paraId="39B389D7" w14:textId="77777777" w:rsidTr="00450E92">
        <w:trPr>
          <w:trHeight w:val="390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3689C296" w14:textId="44C18C1E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0C667A79" w14:textId="3879DFC1" w:rsidR="00D12AA9" w:rsidRPr="008D595C" w:rsidRDefault="00D12AA9" w:rsidP="00450E92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2652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27521E3" w14:textId="77777777" w:rsidR="00D12AA9" w:rsidRPr="008D595C" w:rsidRDefault="00D12AA9" w:rsidP="00450E92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A1E890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Comentários</w:t>
            </w:r>
          </w:p>
        </w:tc>
      </w:tr>
      <w:tr w:rsidR="00D12AA9" w:rsidRPr="008D595C" w14:paraId="07210F1B" w14:textId="77777777" w:rsidTr="00450E92">
        <w:trPr>
          <w:trHeight w:val="405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760A4FBE" w14:textId="1FBE155D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7BBC7E2" w14:textId="5DFAB54E" w:rsidR="00D12AA9" w:rsidRPr="008D595C" w:rsidRDefault="00D12AA9" w:rsidP="00450E92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2652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9F00D95" w14:textId="77777777" w:rsidR="00D12AA9" w:rsidRPr="008D595C" w:rsidRDefault="00D12AA9" w:rsidP="00450E92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45D6DC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Estatísticas</w:t>
            </w:r>
          </w:p>
        </w:tc>
      </w:tr>
      <w:tr w:rsidR="00D12AA9" w:rsidRPr="008D595C" w14:paraId="18C86D49" w14:textId="77777777" w:rsidTr="00450E92">
        <w:trPr>
          <w:trHeight w:val="375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5BC4079C" w14:textId="5A466048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1A4D22DA" w14:textId="04A22722" w:rsidR="00D12AA9" w:rsidRPr="008D595C" w:rsidRDefault="00D12AA9" w:rsidP="00450E92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26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3EC6D6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Comparação de Odds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5EB7B7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-</w:t>
            </w:r>
          </w:p>
        </w:tc>
      </w:tr>
      <w:tr w:rsidR="00D12AA9" w:rsidRPr="008D595C" w14:paraId="21AFB063" w14:textId="77777777" w:rsidTr="00450E92">
        <w:trPr>
          <w:trHeight w:val="390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59B484D6" w14:textId="58E89FA5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C1547DC" w14:textId="0A64D7B9" w:rsidR="00D12AA9" w:rsidRPr="008D595C" w:rsidRDefault="00D12AA9" w:rsidP="00450E92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26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72A18F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H2H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ACAE3C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-</w:t>
            </w:r>
          </w:p>
        </w:tc>
      </w:tr>
      <w:tr w:rsidR="00D12AA9" w:rsidRPr="008D595C" w14:paraId="11F529E8" w14:textId="77777777" w:rsidTr="00450E92">
        <w:trPr>
          <w:trHeight w:val="420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54DC906E" w14:textId="6F414F96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C0E9683" w14:textId="7D58DB28" w:rsidR="00D12AA9" w:rsidRPr="008D595C" w:rsidRDefault="00D12AA9" w:rsidP="00450E92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26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B1038C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Classificações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E1D153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-</w:t>
            </w:r>
          </w:p>
        </w:tc>
      </w:tr>
      <w:tr w:rsidR="00D12AA9" w:rsidRPr="008D595C" w14:paraId="6E26FB28" w14:textId="77777777" w:rsidTr="00450E92">
        <w:trPr>
          <w:trHeight w:val="405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38D1656B" w14:textId="379714BF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055566BA" w14:textId="2C9DB264" w:rsidR="00D12AA9" w:rsidRPr="008D595C" w:rsidRDefault="00D12AA9" w:rsidP="00450E92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26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529EF3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Videos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A89EA7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-</w:t>
            </w:r>
          </w:p>
        </w:tc>
      </w:tr>
      <w:tr w:rsidR="00D12AA9" w:rsidRPr="008D595C" w14:paraId="5C335AD5" w14:textId="77777777" w:rsidTr="00450E92">
        <w:trPr>
          <w:trHeight w:val="390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4CD542AB" w14:textId="3A03A28D" w:rsidR="00D12AA9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7E0F29" w14:textId="4B7939F4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>
              <w:rPr>
                <w:rFonts w:ascii="Arial" w:hAnsi="Arial" w:cs="Arial"/>
                <w:sz w:val="20"/>
                <w:lang w:val="en-GB"/>
              </w:rPr>
              <w:t xml:space="preserve">Capítulo (3): </w:t>
            </w:r>
            <w:r w:rsidRPr="008D595C">
              <w:rPr>
                <w:rFonts w:ascii="Arial" w:hAnsi="Arial" w:cs="Arial"/>
                <w:sz w:val="20"/>
                <w:lang w:val="en-GB"/>
              </w:rPr>
              <w:t>Competições</w:t>
            </w:r>
          </w:p>
        </w:tc>
        <w:tc>
          <w:tcPr>
            <w:tcW w:w="26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188BCF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Sumário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B85DF7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-</w:t>
            </w:r>
          </w:p>
        </w:tc>
      </w:tr>
      <w:tr w:rsidR="00D12AA9" w:rsidRPr="008D595C" w14:paraId="31054D4E" w14:textId="77777777" w:rsidTr="00450E92">
        <w:trPr>
          <w:trHeight w:val="375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3282E813" w14:textId="387FD9C8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9309198" w14:textId="2C6B7C0E" w:rsidR="00D12AA9" w:rsidRPr="008D595C" w:rsidRDefault="00D12AA9" w:rsidP="00450E92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26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4E437F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Resultados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80195B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-</w:t>
            </w:r>
          </w:p>
        </w:tc>
      </w:tr>
      <w:tr w:rsidR="00D12AA9" w:rsidRPr="008D595C" w14:paraId="3132F25E" w14:textId="77777777" w:rsidTr="00450E92">
        <w:trPr>
          <w:trHeight w:val="390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26D2854E" w14:textId="1BD2B05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37372EB" w14:textId="630DE336" w:rsidR="00D12AA9" w:rsidRPr="008D595C" w:rsidRDefault="00D12AA9" w:rsidP="00450E92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26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0C6315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Jogos (futuros)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4201EF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-</w:t>
            </w:r>
          </w:p>
        </w:tc>
      </w:tr>
      <w:tr w:rsidR="00D12AA9" w:rsidRPr="008D595C" w14:paraId="07C6C67D" w14:textId="77777777" w:rsidTr="00450E92">
        <w:trPr>
          <w:trHeight w:val="390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385731A5" w14:textId="7CC3B58B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0A88BAF9" w14:textId="7550D062" w:rsidR="00D12AA9" w:rsidRPr="008D595C" w:rsidRDefault="00D12AA9" w:rsidP="00450E92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26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798620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Classificações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1B3EC8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-</w:t>
            </w:r>
          </w:p>
        </w:tc>
      </w:tr>
      <w:tr w:rsidR="00D12AA9" w:rsidRPr="008D595C" w14:paraId="35CFBA48" w14:textId="77777777" w:rsidTr="00450E92">
        <w:trPr>
          <w:trHeight w:val="375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332C4E06" w14:textId="7B18A1AF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FB95CF5" w14:textId="04184C1B" w:rsidR="00D12AA9" w:rsidRPr="008D595C" w:rsidRDefault="00D12AA9" w:rsidP="00450E92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26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302202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Estatísticas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957C13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-</w:t>
            </w:r>
          </w:p>
        </w:tc>
      </w:tr>
      <w:tr w:rsidR="00D12AA9" w:rsidRPr="008D595C" w14:paraId="5AFA5ACE" w14:textId="77777777" w:rsidTr="00450E92">
        <w:trPr>
          <w:trHeight w:val="435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0CD4E78C" w14:textId="053A2FF4" w:rsidR="00D12AA9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2A3A43" w14:textId="76E18DFD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>
              <w:rPr>
                <w:rFonts w:ascii="Arial" w:hAnsi="Arial" w:cs="Arial"/>
                <w:sz w:val="20"/>
                <w:lang w:val="en-GB"/>
              </w:rPr>
              <w:t xml:space="preserve">Capítulo (4): </w:t>
            </w:r>
            <w:r w:rsidRPr="008D595C">
              <w:rPr>
                <w:rFonts w:ascii="Arial" w:hAnsi="Arial" w:cs="Arial"/>
                <w:sz w:val="20"/>
                <w:lang w:val="en-GB"/>
              </w:rPr>
              <w:t>Equipa</w:t>
            </w:r>
          </w:p>
        </w:tc>
        <w:tc>
          <w:tcPr>
            <w:tcW w:w="26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0A21F0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Sumário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C4C8EF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-</w:t>
            </w:r>
          </w:p>
        </w:tc>
      </w:tr>
      <w:tr w:rsidR="00D12AA9" w:rsidRPr="008D595C" w14:paraId="41A02594" w14:textId="77777777" w:rsidTr="00450E92">
        <w:trPr>
          <w:trHeight w:val="420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10B04BFD" w14:textId="46BD195F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17A6C06" w14:textId="5EC39822" w:rsidR="00D12AA9" w:rsidRPr="008D595C" w:rsidRDefault="00D12AA9" w:rsidP="00450E92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26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8EFE31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Resultados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BA79BC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-</w:t>
            </w:r>
          </w:p>
        </w:tc>
      </w:tr>
      <w:tr w:rsidR="00D12AA9" w:rsidRPr="008D595C" w14:paraId="47DE83B5" w14:textId="77777777" w:rsidTr="00450E92">
        <w:trPr>
          <w:trHeight w:val="435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34E76709" w14:textId="5F8323EE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7CE777B" w14:textId="565FD125" w:rsidR="00D12AA9" w:rsidRPr="008D595C" w:rsidRDefault="00D12AA9" w:rsidP="00450E92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26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CA85ED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Jogos (futuros)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807937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-</w:t>
            </w:r>
          </w:p>
        </w:tc>
      </w:tr>
      <w:tr w:rsidR="00D12AA9" w:rsidRPr="008D595C" w14:paraId="1193453B" w14:textId="77777777" w:rsidTr="00450E92">
        <w:trPr>
          <w:trHeight w:val="450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451BE31E" w14:textId="45065A2C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lastRenderedPageBreak/>
              <w:t>✔</w:t>
            </w:r>
          </w:p>
        </w:tc>
        <w:tc>
          <w:tcPr>
            <w:tcW w:w="27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E6F84E8" w14:textId="2C68A202" w:rsidR="00D12AA9" w:rsidRPr="008D595C" w:rsidRDefault="00D12AA9" w:rsidP="00450E92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26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4A7D10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Classificações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ACC546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-</w:t>
            </w:r>
          </w:p>
        </w:tc>
      </w:tr>
      <w:tr w:rsidR="00D12AA9" w:rsidRPr="008D595C" w14:paraId="038DC2FC" w14:textId="77777777" w:rsidTr="00450E92">
        <w:trPr>
          <w:trHeight w:val="420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3C527CB1" w14:textId="7AFFB114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9D3AC52" w14:textId="59E4DF2C" w:rsidR="00D12AA9" w:rsidRPr="008D595C" w:rsidRDefault="00D12AA9" w:rsidP="00450E92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26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86A600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Equipa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9B0A2B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-</w:t>
            </w:r>
          </w:p>
        </w:tc>
      </w:tr>
      <w:tr w:rsidR="00D12AA9" w:rsidRPr="008D595C" w14:paraId="047CB763" w14:textId="77777777" w:rsidTr="00450E92">
        <w:trPr>
          <w:trHeight w:val="480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16207C10" w14:textId="3E394BDE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07DEA80" w14:textId="438666BF" w:rsidR="00D12AA9" w:rsidRPr="008D595C" w:rsidRDefault="00D12AA9" w:rsidP="00450E92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26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9A301B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Estatísticas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343C2D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-</w:t>
            </w:r>
          </w:p>
        </w:tc>
      </w:tr>
      <w:tr w:rsidR="00D12AA9" w:rsidRPr="008D595C" w14:paraId="73D7C42A" w14:textId="77777777" w:rsidTr="00450E92">
        <w:trPr>
          <w:trHeight w:val="675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107EE9B5" w14:textId="3A21EB8D" w:rsidR="00D12AA9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0E0E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9412E7" w14:textId="1786036D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>
              <w:rPr>
                <w:rFonts w:ascii="Arial" w:hAnsi="Arial" w:cs="Arial"/>
                <w:sz w:val="20"/>
                <w:lang w:val="en-GB"/>
              </w:rPr>
              <w:t xml:space="preserve">Capítulo (5): </w:t>
            </w:r>
            <w:r w:rsidRPr="008D595C">
              <w:rPr>
                <w:rFonts w:ascii="Arial" w:hAnsi="Arial" w:cs="Arial"/>
                <w:sz w:val="20"/>
                <w:lang w:val="en-GB"/>
              </w:rPr>
              <w:t>Jogadores</w:t>
            </w:r>
          </w:p>
        </w:tc>
        <w:tc>
          <w:tcPr>
            <w:tcW w:w="26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0E0E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A5FBC4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-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0E0E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B84B7F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-</w:t>
            </w:r>
          </w:p>
        </w:tc>
      </w:tr>
      <w:tr w:rsidR="00D12AA9" w:rsidRPr="008D595C" w14:paraId="7111C52A" w14:textId="77777777" w:rsidTr="00450E92">
        <w:trPr>
          <w:trHeight w:val="1215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5FEDB111" w14:textId="42565651" w:rsidR="00D12AA9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AD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FF51BC" w14:textId="29986E3E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>
              <w:rPr>
                <w:rFonts w:ascii="Arial" w:hAnsi="Arial" w:cs="Arial"/>
                <w:sz w:val="20"/>
                <w:lang w:val="en-GB"/>
              </w:rPr>
              <w:t>Capítulo (6): Contacto</w:t>
            </w:r>
          </w:p>
        </w:tc>
        <w:tc>
          <w:tcPr>
            <w:tcW w:w="26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AD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EF9BD2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-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EAD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39B150" w14:textId="77777777" w:rsidR="00D12AA9" w:rsidRPr="008D595C" w:rsidRDefault="00D12AA9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-</w:t>
            </w:r>
          </w:p>
        </w:tc>
      </w:tr>
    </w:tbl>
    <w:tbl>
      <w:tblPr>
        <w:tblW w:w="10110" w:type="dxa"/>
        <w:tblInd w:w="-3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1"/>
        <w:gridCol w:w="2734"/>
        <w:gridCol w:w="6905"/>
      </w:tblGrid>
      <w:tr w:rsidR="00450E92" w:rsidRPr="008D595C" w14:paraId="74797442" w14:textId="77777777" w:rsidTr="00450E92">
        <w:trPr>
          <w:trHeight w:val="450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61ED6113" w14:textId="77777777" w:rsidR="00450E92" w:rsidRPr="00D41B7A" w:rsidRDefault="00450E92" w:rsidP="00CD4503">
            <w:pPr>
              <w:jc w:val="center"/>
              <w:rPr>
                <w:rFonts w:ascii="Arial" w:hAnsi="Arial" w:cs="Arial"/>
                <w:color w:val="FF0000"/>
                <w:sz w:val="20"/>
                <w:lang w:val="en-GB"/>
              </w:rPr>
            </w:pPr>
            <w:r w:rsidRPr="00D41B7A">
              <w:rPr>
                <w:rFonts w:ascii="Zapf Dingbats" w:hAnsi="Zapf Dingbats"/>
                <w:color w:val="FF0000"/>
                <w:sz w:val="44"/>
              </w:rPr>
              <w:t>✖</w:t>
            </w:r>
          </w:p>
        </w:tc>
        <w:tc>
          <w:tcPr>
            <w:tcW w:w="2734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B1F881" w14:textId="536C3233" w:rsidR="00450E92" w:rsidRPr="008D595C" w:rsidRDefault="00450E92" w:rsidP="00450E92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>
              <w:rPr>
                <w:rFonts w:ascii="Arial" w:hAnsi="Arial" w:cs="Arial"/>
                <w:sz w:val="20"/>
                <w:lang w:val="en-GB"/>
              </w:rPr>
              <w:t>Capítulo (7): Área de Administração</w:t>
            </w:r>
          </w:p>
        </w:tc>
        <w:tc>
          <w:tcPr>
            <w:tcW w:w="69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dashed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976E90" w14:textId="77777777" w:rsidR="00450E92" w:rsidRPr="008D595C" w:rsidRDefault="00450E92" w:rsidP="00CD4503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Gerir a ordem das ligas que aparecem no matchcenter.</w:t>
            </w:r>
          </w:p>
        </w:tc>
      </w:tr>
      <w:tr w:rsidR="00450E92" w:rsidRPr="008D595C" w14:paraId="4E78EDA2" w14:textId="77777777" w:rsidTr="00450E92">
        <w:trPr>
          <w:trHeight w:val="585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726E0208" w14:textId="77777777" w:rsidR="00450E92" w:rsidRPr="008D595C" w:rsidRDefault="00450E92" w:rsidP="00CD4503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D41B7A">
              <w:rPr>
                <w:rFonts w:ascii="Zapf Dingbats" w:hAnsi="Zapf Dingbats"/>
                <w:color w:val="FF0000"/>
                <w:sz w:val="44"/>
              </w:rPr>
              <w:t>✖</w:t>
            </w:r>
          </w:p>
        </w:tc>
        <w:tc>
          <w:tcPr>
            <w:tcW w:w="27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0150E911" w14:textId="77777777" w:rsidR="00450E92" w:rsidRPr="008D595C" w:rsidRDefault="00450E92" w:rsidP="00CD4503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69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dashed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09E3E8" w14:textId="77777777" w:rsidR="00450E92" w:rsidRPr="008D595C" w:rsidRDefault="00450E92" w:rsidP="00CD4503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Gerir Banners: Poder facilmente mudar banners; definir por impressões ou por % de visualizações</w:t>
            </w:r>
          </w:p>
        </w:tc>
      </w:tr>
      <w:tr w:rsidR="00450E92" w:rsidRPr="008D595C" w14:paraId="5057F69D" w14:textId="77777777" w:rsidTr="00450E92">
        <w:trPr>
          <w:trHeight w:val="390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10414798" w14:textId="77777777" w:rsidR="00450E92" w:rsidRPr="008D595C" w:rsidRDefault="00450E92" w:rsidP="00CD4503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3644505" w14:textId="77777777" w:rsidR="00450E92" w:rsidRPr="008D595C" w:rsidRDefault="00450E92" w:rsidP="00CD4503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69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dashed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B8B080" w14:textId="77777777" w:rsidR="00450E92" w:rsidRPr="008D595C" w:rsidRDefault="00450E92" w:rsidP="00CD4503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Gerir menus: Poder pôr diferentes páginas nos menus, ou links</w:t>
            </w:r>
          </w:p>
        </w:tc>
      </w:tr>
      <w:tr w:rsidR="00450E92" w:rsidRPr="008D595C" w14:paraId="62FDB550" w14:textId="77777777" w:rsidTr="00450E92">
        <w:trPr>
          <w:trHeight w:val="390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599CD640" w14:textId="77777777" w:rsidR="00450E92" w:rsidRPr="008D595C" w:rsidRDefault="00450E92" w:rsidP="00CD4503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0D440B2" w14:textId="77777777" w:rsidR="00450E92" w:rsidRPr="008D595C" w:rsidRDefault="00450E92" w:rsidP="00CD4503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69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dashed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C2D8A3" w14:textId="77777777" w:rsidR="00450E92" w:rsidRPr="008D595C" w:rsidRDefault="00450E92" w:rsidP="00CD4503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Gerir Sidebars: Poder definir que ligas aparecem destacadas</w:t>
            </w:r>
          </w:p>
        </w:tc>
      </w:tr>
      <w:tr w:rsidR="00450E92" w:rsidRPr="008D595C" w14:paraId="646E8D28" w14:textId="77777777" w:rsidTr="00450E92">
        <w:trPr>
          <w:trHeight w:val="405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3A219E92" w14:textId="77777777" w:rsidR="00450E92" w:rsidRPr="008D595C" w:rsidRDefault="00450E92" w:rsidP="00CD4503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6CD1F15" w14:textId="77777777" w:rsidR="00450E92" w:rsidRPr="008D595C" w:rsidRDefault="00450E92" w:rsidP="00CD4503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69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dashed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2E2C83" w14:textId="77777777" w:rsidR="00450E92" w:rsidRPr="008D595C" w:rsidRDefault="00450E92" w:rsidP="00CD4503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Poder definir que ligas aparecem no segundo widget da esquerda</w:t>
            </w:r>
          </w:p>
        </w:tc>
      </w:tr>
      <w:tr w:rsidR="00450E92" w:rsidRPr="008D595C" w14:paraId="0AD1692E" w14:textId="77777777" w:rsidTr="00450E92">
        <w:trPr>
          <w:trHeight w:val="450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002A2335" w14:textId="77777777" w:rsidR="00450E92" w:rsidRPr="008D595C" w:rsidRDefault="00450E92" w:rsidP="00CD4503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B955C67" w14:textId="77777777" w:rsidR="00450E92" w:rsidRPr="008D595C" w:rsidRDefault="00450E92" w:rsidP="00CD4503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69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dashed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06C571" w14:textId="77777777" w:rsidR="00450E92" w:rsidRPr="008D595C" w:rsidRDefault="00450E92" w:rsidP="00CD4503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Poder definir que widgets por nas sidebars</w:t>
            </w:r>
          </w:p>
        </w:tc>
      </w:tr>
      <w:tr w:rsidR="00450E92" w:rsidRPr="008D595C" w14:paraId="07150D1E" w14:textId="77777777" w:rsidTr="00450E92">
        <w:trPr>
          <w:trHeight w:val="375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1EBCB71F" w14:textId="77777777" w:rsidR="00450E92" w:rsidRPr="008D595C" w:rsidRDefault="00450E92" w:rsidP="00CD4503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8C9D696" w14:textId="77777777" w:rsidR="00450E92" w:rsidRPr="008D595C" w:rsidRDefault="00450E92" w:rsidP="00CD4503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69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dashed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3A066C" w14:textId="77777777" w:rsidR="00450E92" w:rsidRPr="008D595C" w:rsidRDefault="00450E92" w:rsidP="00CD4503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Poder editar o footer: adicionar conteúdo, editar etc</w:t>
            </w:r>
          </w:p>
        </w:tc>
      </w:tr>
      <w:tr w:rsidR="00450E92" w:rsidRPr="008D595C" w14:paraId="567EE6D1" w14:textId="77777777" w:rsidTr="00450E92">
        <w:trPr>
          <w:trHeight w:val="525"/>
        </w:trPr>
        <w:tc>
          <w:tcPr>
            <w:tcW w:w="4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</w:tcPr>
          <w:p w14:paraId="4DA4EE00" w14:textId="77777777" w:rsidR="00450E92" w:rsidRPr="008D595C" w:rsidRDefault="00450E92" w:rsidP="00CD4503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175A8B">
              <w:rPr>
                <w:rFonts w:ascii="Zapf Dingbats" w:hAnsi="Zapf Dingbats"/>
                <w:color w:val="008000"/>
                <w:sz w:val="40"/>
              </w:rPr>
              <w:t>✔</w:t>
            </w:r>
          </w:p>
        </w:tc>
        <w:tc>
          <w:tcPr>
            <w:tcW w:w="27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B4B4604" w14:textId="77777777" w:rsidR="00450E92" w:rsidRPr="008D595C" w:rsidRDefault="00450E92" w:rsidP="00CD4503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69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dashed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C9D1B6" w14:textId="77777777" w:rsidR="00450E92" w:rsidRPr="008D595C" w:rsidRDefault="00450E92" w:rsidP="00CD4503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 w:rsidRPr="008D595C">
              <w:rPr>
                <w:rFonts w:ascii="Arial" w:hAnsi="Arial" w:cs="Arial"/>
                <w:sz w:val="20"/>
                <w:lang w:val="en-GB"/>
              </w:rPr>
              <w:t>Traduzir termos</w:t>
            </w:r>
          </w:p>
        </w:tc>
      </w:tr>
    </w:tbl>
    <w:p w14:paraId="275C8266" w14:textId="7122EF4D" w:rsidR="009C50B8" w:rsidRPr="00CD4503" w:rsidRDefault="00450E92" w:rsidP="00CD4503">
      <w:pPr>
        <w:pStyle w:val="TOCBase"/>
        <w:rPr>
          <w:kern w:val="28"/>
        </w:rPr>
      </w:pPr>
      <w:r>
        <w:rPr>
          <w:kern w:val="28"/>
        </w:rPr>
        <w:br w:type="textWrapping" w:clear="all"/>
      </w:r>
    </w:p>
    <w:p w14:paraId="1DF6EFF6" w14:textId="1676B421" w:rsidR="00242D88" w:rsidRDefault="00242D88" w:rsidP="00242D88">
      <w:pPr>
        <w:pStyle w:val="BodyTextKeep"/>
      </w:pPr>
      <w:r>
        <w:t>O site foi desenvolvido utilizando as seguintes técnologias:</w:t>
      </w:r>
    </w:p>
    <w:p w14:paraId="7FAB98D8" w14:textId="66495170" w:rsidR="00242D88" w:rsidRPr="00242D88" w:rsidRDefault="00242D88" w:rsidP="00242D88">
      <w:pPr>
        <w:pStyle w:val="BodyText"/>
        <w:numPr>
          <w:ilvl w:val="0"/>
          <w:numId w:val="38"/>
        </w:numPr>
        <w:rPr>
          <w:u w:val="single"/>
        </w:rPr>
      </w:pPr>
      <w:r>
        <w:t xml:space="preserve">PHP Lavavel: </w:t>
      </w:r>
      <w:r w:rsidRPr="00242D88">
        <w:rPr>
          <w:u w:val="single"/>
        </w:rPr>
        <w:t>https://laravel.com</w:t>
      </w:r>
    </w:p>
    <w:p w14:paraId="1D629638" w14:textId="0ECD561F" w:rsidR="00242D88" w:rsidRPr="00242D88" w:rsidRDefault="00242D88" w:rsidP="00242D88">
      <w:pPr>
        <w:pStyle w:val="BodyText"/>
        <w:numPr>
          <w:ilvl w:val="0"/>
          <w:numId w:val="38"/>
        </w:numPr>
        <w:rPr>
          <w:u w:val="single"/>
        </w:rPr>
      </w:pPr>
      <w:r>
        <w:t xml:space="preserve">October CMS: </w:t>
      </w:r>
      <w:r w:rsidRPr="00242D88">
        <w:rPr>
          <w:u w:val="single"/>
        </w:rPr>
        <w:t>https://octobercms.com</w:t>
      </w:r>
    </w:p>
    <w:p w14:paraId="162E0584" w14:textId="2F85ECDB" w:rsidR="00242D88" w:rsidRPr="00242D88" w:rsidRDefault="00242D88" w:rsidP="00242D88">
      <w:pPr>
        <w:pStyle w:val="BodyText"/>
        <w:numPr>
          <w:ilvl w:val="0"/>
          <w:numId w:val="38"/>
        </w:numPr>
        <w:rPr>
          <w:u w:val="single"/>
        </w:rPr>
      </w:pPr>
      <w:r>
        <w:t xml:space="preserve">Soccerama.pro API: </w:t>
      </w:r>
      <w:r w:rsidRPr="00242D88">
        <w:rPr>
          <w:u w:val="single"/>
        </w:rPr>
        <w:t>https://www.sportmonks.com</w:t>
      </w:r>
    </w:p>
    <w:p w14:paraId="0EADFC07" w14:textId="77777777" w:rsidR="008D595C" w:rsidRDefault="008D595C" w:rsidP="00242D88">
      <w:pPr>
        <w:pStyle w:val="TOCBase"/>
        <w:ind w:left="0"/>
        <w:rPr>
          <w:kern w:val="28"/>
        </w:rPr>
      </w:pPr>
    </w:p>
    <w:p w14:paraId="43AA450D" w14:textId="77777777" w:rsidR="008D595C" w:rsidRDefault="008D595C" w:rsidP="003D2659">
      <w:pPr>
        <w:pStyle w:val="TOCBase"/>
        <w:rPr>
          <w:kern w:val="28"/>
        </w:rPr>
      </w:pPr>
    </w:p>
    <w:p w14:paraId="7627D983" w14:textId="77777777" w:rsidR="008D595C" w:rsidRDefault="008D595C" w:rsidP="003D2659">
      <w:pPr>
        <w:pStyle w:val="TOCBase"/>
        <w:rPr>
          <w:kern w:val="28"/>
        </w:rPr>
      </w:pPr>
    </w:p>
    <w:p w14:paraId="71D075F7" w14:textId="77777777" w:rsidR="008D595C" w:rsidRDefault="008D595C" w:rsidP="003D2659">
      <w:pPr>
        <w:pStyle w:val="TOCBase"/>
        <w:rPr>
          <w:kern w:val="28"/>
        </w:rPr>
      </w:pPr>
    </w:p>
    <w:p w14:paraId="444C6836" w14:textId="77777777" w:rsidR="008D595C" w:rsidRDefault="008D595C" w:rsidP="008D595C">
      <w:pPr>
        <w:pStyle w:val="TOCBase"/>
        <w:ind w:left="0"/>
        <w:rPr>
          <w:kern w:val="28"/>
        </w:rPr>
      </w:pPr>
    </w:p>
    <w:p w14:paraId="2F315B93" w14:textId="77777777" w:rsidR="008D595C" w:rsidRDefault="008D595C" w:rsidP="008D595C">
      <w:pPr>
        <w:pStyle w:val="PartTitle"/>
        <w:framePr w:wrap="notBeside"/>
      </w:pPr>
      <w:r>
        <w:lastRenderedPageBreak/>
        <w:t>Capítulo</w:t>
      </w:r>
    </w:p>
    <w:p w14:paraId="1392EE12" w14:textId="77777777" w:rsidR="008D595C" w:rsidRDefault="008D595C" w:rsidP="008D595C">
      <w:pPr>
        <w:pStyle w:val="PartLabel"/>
        <w:framePr w:wrap="notBeside"/>
      </w:pPr>
      <w:r>
        <w:t>1</w:t>
      </w:r>
    </w:p>
    <w:p w14:paraId="06C3EFF3" w14:textId="77777777" w:rsidR="008D595C" w:rsidRDefault="008D595C" w:rsidP="008D595C">
      <w:pPr>
        <w:sectPr w:rsidR="008D595C" w:rsidSect="008D595C">
          <w:headerReference w:type="default" r:id="rId13"/>
          <w:footerReference w:type="default" r:id="rId14"/>
          <w:headerReference w:type="first" r:id="rId15"/>
          <w:footerReference w:type="first" r:id="rId16"/>
          <w:type w:val="continuous"/>
          <w:pgSz w:w="12240" w:h="15840" w:code="1"/>
          <w:pgMar w:top="1800" w:right="1200" w:bottom="1440" w:left="1200" w:header="960" w:footer="960" w:gutter="0"/>
          <w:pgNumType w:start="1"/>
          <w:cols w:space="360"/>
        </w:sectPr>
      </w:pPr>
    </w:p>
    <w:p w14:paraId="25D8F4BA" w14:textId="212A7415" w:rsidR="008D595C" w:rsidRDefault="008D595C" w:rsidP="008D595C">
      <w:pPr>
        <w:pStyle w:val="ChapterTitle"/>
      </w:pPr>
      <w:r>
        <w:lastRenderedPageBreak/>
        <w:t>Matchcenter</w:t>
      </w:r>
    </w:p>
    <w:p w14:paraId="0F3146EF" w14:textId="77777777" w:rsidR="008D595C" w:rsidRDefault="008D595C" w:rsidP="008D595C">
      <w:pPr>
        <w:pStyle w:val="BodyTextKeep"/>
        <w:framePr w:dropCap="drop" w:lines="3" w:hSpace="60" w:wrap="around" w:vAnchor="text" w:hAnchor="text"/>
        <w:spacing w:after="0" w:line="849" w:lineRule="exact"/>
        <w:rPr>
          <w:position w:val="-10"/>
          <w:sz w:val="114"/>
        </w:rPr>
      </w:pPr>
      <w:r>
        <w:rPr>
          <w:caps/>
          <w:position w:val="-10"/>
          <w:sz w:val="114"/>
        </w:rPr>
        <w:t>O</w:t>
      </w:r>
    </w:p>
    <w:p w14:paraId="02F42E29" w14:textId="378988DB" w:rsidR="00997863" w:rsidRDefault="008D595C" w:rsidP="00175A8B">
      <w:pPr>
        <w:pStyle w:val="BodyTextKeep"/>
      </w:pPr>
      <w:r>
        <w:t>Matchcen</w:t>
      </w:r>
      <w:r w:rsidR="00997863">
        <w:t>ter encontra-se na página principal do site e basicamente é responsável por listar todas as partidas de futebol de um dado dia. Essas partidas podem já terem terminado, estarem ocorrendo ou ainda para acontecer. O dia pode ser selecionado diretamente no menu superior, através de um calendário iterativo, ou através de das setas “&lt;” e “&gt;” para atrasar e adiantar os dias das partidas.</w:t>
      </w:r>
      <w:r w:rsidR="00175A8B">
        <w:t xml:space="preserve"> </w:t>
      </w:r>
      <w:r w:rsidR="00997863">
        <w:t>Além disso, é possível, também, selecionar diretamente no menu superior os jogos “Ao Vivo”, os jogos “Finalizados”, e os “Próximos”.</w:t>
      </w:r>
      <w:r w:rsidR="00175A8B">
        <w:t xml:space="preserve"> </w:t>
      </w:r>
      <w:r w:rsidR="00997863">
        <w:t>A imagem abaixo ilustra um exemplo de um Matchcenter do dia 25/06:</w:t>
      </w:r>
    </w:p>
    <w:p w14:paraId="054D9B12" w14:textId="171C8428" w:rsidR="002A344E" w:rsidRPr="002A344E" w:rsidRDefault="002A344E" w:rsidP="002A344E">
      <w:pPr>
        <w:pStyle w:val="BodyText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0C15A07" wp14:editId="3C06C182">
            <wp:simplePos x="0" y="0"/>
            <wp:positionH relativeFrom="column">
              <wp:posOffset>544195</wp:posOffset>
            </wp:positionH>
            <wp:positionV relativeFrom="paragraph">
              <wp:posOffset>173990</wp:posOffset>
            </wp:positionV>
            <wp:extent cx="5106035" cy="4690745"/>
            <wp:effectExtent l="0" t="0" r="0" b="8255"/>
            <wp:wrapThrough wrapText="bothSides">
              <wp:wrapPolygon edited="0">
                <wp:start x="0" y="0"/>
                <wp:lineTo x="0" y="21521"/>
                <wp:lineTo x="21490" y="21521"/>
                <wp:lineTo x="21490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3 at 22.56.1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5E82C4" w14:textId="43510AEA" w:rsidR="00175A8B" w:rsidRDefault="00175A8B" w:rsidP="00997863">
      <w:pPr>
        <w:pStyle w:val="BodyText"/>
      </w:pPr>
    </w:p>
    <w:p w14:paraId="01CB8B79" w14:textId="77777777" w:rsidR="00175A8B" w:rsidRDefault="00175A8B" w:rsidP="00997863">
      <w:pPr>
        <w:pStyle w:val="BodyText"/>
      </w:pPr>
    </w:p>
    <w:p w14:paraId="78B25481" w14:textId="77777777" w:rsidR="00175A8B" w:rsidRDefault="00175A8B" w:rsidP="00997863">
      <w:pPr>
        <w:pStyle w:val="BodyText"/>
      </w:pPr>
    </w:p>
    <w:p w14:paraId="6C60D7DE" w14:textId="77777777" w:rsidR="00175A8B" w:rsidRDefault="00175A8B" w:rsidP="00997863">
      <w:pPr>
        <w:pStyle w:val="BodyText"/>
      </w:pPr>
    </w:p>
    <w:p w14:paraId="5A464BEB" w14:textId="77777777" w:rsidR="00175A8B" w:rsidRDefault="00175A8B" w:rsidP="00997863">
      <w:pPr>
        <w:pStyle w:val="BodyText"/>
      </w:pPr>
    </w:p>
    <w:p w14:paraId="55DB6257" w14:textId="77777777" w:rsidR="00175A8B" w:rsidRDefault="00175A8B" w:rsidP="00997863">
      <w:pPr>
        <w:pStyle w:val="BodyText"/>
      </w:pPr>
    </w:p>
    <w:p w14:paraId="5C5899FE" w14:textId="77777777" w:rsidR="00175A8B" w:rsidRDefault="00175A8B" w:rsidP="00997863">
      <w:pPr>
        <w:pStyle w:val="BodyText"/>
      </w:pPr>
    </w:p>
    <w:p w14:paraId="4E187ED0" w14:textId="77777777" w:rsidR="00175A8B" w:rsidRDefault="00175A8B" w:rsidP="00997863">
      <w:pPr>
        <w:pStyle w:val="BodyText"/>
      </w:pPr>
    </w:p>
    <w:p w14:paraId="4D1562E6" w14:textId="77777777" w:rsidR="00175A8B" w:rsidRDefault="00175A8B" w:rsidP="00997863">
      <w:pPr>
        <w:pStyle w:val="BodyText"/>
      </w:pPr>
    </w:p>
    <w:p w14:paraId="29E47DFA" w14:textId="77777777" w:rsidR="00175A8B" w:rsidRDefault="00175A8B" w:rsidP="00997863">
      <w:pPr>
        <w:pStyle w:val="BodyText"/>
      </w:pPr>
    </w:p>
    <w:p w14:paraId="487FE33A" w14:textId="77777777" w:rsidR="00175A8B" w:rsidRDefault="00175A8B" w:rsidP="00997863">
      <w:pPr>
        <w:pStyle w:val="BodyText"/>
      </w:pPr>
    </w:p>
    <w:p w14:paraId="325412A6" w14:textId="77777777" w:rsidR="00175A8B" w:rsidRDefault="00175A8B" w:rsidP="00997863">
      <w:pPr>
        <w:pStyle w:val="BodyText"/>
      </w:pPr>
    </w:p>
    <w:p w14:paraId="5A0D040E" w14:textId="422F5059" w:rsidR="002A344E" w:rsidRDefault="002A344E" w:rsidP="00997863">
      <w:pPr>
        <w:pStyle w:val="BodyText"/>
      </w:pPr>
      <w:r>
        <w:br/>
      </w:r>
      <w:r>
        <w:br/>
      </w:r>
    </w:p>
    <w:p w14:paraId="586DDA17" w14:textId="617AE9B3" w:rsidR="00175A8B" w:rsidRDefault="00175A8B" w:rsidP="00997863">
      <w:pPr>
        <w:pStyle w:val="BodyText"/>
        <w:pBdr>
          <w:bottom w:val="single" w:sz="12" w:space="1" w:color="auto"/>
        </w:pBdr>
      </w:pPr>
      <w:r>
        <w:lastRenderedPageBreak/>
        <w:t>As partidas são agrupadas pelo campeonato dos jogos do dia, como ilustra na imagem acima. É possível também clicar em uma determinada partida para obter-se mais detalhes sobre ela, assim como como seus “Odds” ou a classificação deral do campeonato em questão.</w:t>
      </w:r>
    </w:p>
    <w:p w14:paraId="206496C4" w14:textId="77777777" w:rsidR="000860BE" w:rsidRDefault="000860BE" w:rsidP="00997863">
      <w:pPr>
        <w:pStyle w:val="BodyText"/>
        <w:pBdr>
          <w:bottom w:val="single" w:sz="12" w:space="1" w:color="auto"/>
        </w:pBdr>
      </w:pPr>
    </w:p>
    <w:p w14:paraId="2C2A4B7D" w14:textId="0BDE170E" w:rsidR="002A344E" w:rsidRDefault="00126B71" w:rsidP="00997863">
      <w:pPr>
        <w:pStyle w:val="BodyText"/>
      </w:pPr>
      <w:r>
        <w:t xml:space="preserve">** </w:t>
      </w:r>
      <w:r w:rsidR="002A344E">
        <w:t>Nota: Muitas vezes no Matchcenter encontra-se brasões de equipas em branco, como na imagem abaixo:</w:t>
      </w:r>
    </w:p>
    <w:p w14:paraId="1370F642" w14:textId="77777777" w:rsidR="00F83641" w:rsidRDefault="00F83641" w:rsidP="00997863">
      <w:pPr>
        <w:pStyle w:val="BodyText"/>
      </w:pPr>
    </w:p>
    <w:p w14:paraId="6EC0549B" w14:textId="72C9A8ED" w:rsidR="002A344E" w:rsidRDefault="002A344E" w:rsidP="00997863">
      <w:pPr>
        <w:pStyle w:val="BodyText"/>
      </w:pPr>
      <w:r>
        <w:rPr>
          <w:noProof/>
        </w:rPr>
        <w:drawing>
          <wp:inline distT="0" distB="0" distL="0" distR="0" wp14:anchorId="3D6280D6" wp14:editId="6D0AD7E4">
            <wp:extent cx="6248400" cy="1336859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6.50.3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33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05DD" w14:textId="77777777" w:rsidR="002A344E" w:rsidRDefault="002A344E" w:rsidP="00997863">
      <w:pPr>
        <w:pStyle w:val="BodyText"/>
      </w:pPr>
    </w:p>
    <w:p w14:paraId="421A1658" w14:textId="141655AC" w:rsidR="002A344E" w:rsidRDefault="00F83641" w:rsidP="00997863">
      <w:pPr>
        <w:pStyle w:val="BodyText"/>
      </w:pPr>
      <w:r>
        <w:t>Isto significa que o Soccerama não possui essa imagem em sua API, e como ela não foi encontrada o resultado é esta caixa branca. O mesmo pode ocorrer para logo das competições como a “Girabola” abaixo:</w:t>
      </w:r>
    </w:p>
    <w:p w14:paraId="577756B1" w14:textId="77777777" w:rsidR="00F83641" w:rsidRDefault="00F83641" w:rsidP="00997863">
      <w:pPr>
        <w:pStyle w:val="BodyText"/>
      </w:pPr>
    </w:p>
    <w:p w14:paraId="37E16860" w14:textId="5CB2A073" w:rsidR="00F83641" w:rsidRDefault="00F83641" w:rsidP="00997863">
      <w:pPr>
        <w:pStyle w:val="BodyText"/>
      </w:pPr>
      <w:r>
        <w:rPr>
          <w:noProof/>
        </w:rPr>
        <w:drawing>
          <wp:inline distT="0" distB="0" distL="0" distR="0" wp14:anchorId="4BC246B3" wp14:editId="0FE46CF7">
            <wp:extent cx="6248400" cy="249673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6.54.2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49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1979" w14:textId="77777777" w:rsidR="00126B71" w:rsidRDefault="00126B71" w:rsidP="00997863">
      <w:pPr>
        <w:pStyle w:val="BodyText"/>
      </w:pPr>
    </w:p>
    <w:p w14:paraId="1109294D" w14:textId="2A4CF67C" w:rsidR="00126B71" w:rsidRPr="00126B71" w:rsidRDefault="00126B71" w:rsidP="00997863">
      <w:pPr>
        <w:pStyle w:val="BodyText"/>
        <w:rPr>
          <w:rFonts w:ascii="Noteworthy Light" w:hAnsi="Noteworthy Light" w:cs="Noteworthy Light"/>
        </w:rPr>
      </w:pPr>
      <w:r>
        <w:t>** Nota2: Nesta primeira versão do site MeuPlacar.com não existe uma atualização dinâmica da página para os jogos ao vivo, para isso é necessário chamar manualmente o refresh da página.</w:t>
      </w:r>
    </w:p>
    <w:p w14:paraId="24F2E98B" w14:textId="77777777" w:rsidR="008D595C" w:rsidRDefault="008D595C" w:rsidP="008D595C">
      <w:pPr>
        <w:pStyle w:val="PartTitle"/>
        <w:framePr w:wrap="notBeside"/>
      </w:pPr>
      <w:r>
        <w:lastRenderedPageBreak/>
        <w:t>Capítulo</w:t>
      </w:r>
    </w:p>
    <w:p w14:paraId="15F64301" w14:textId="622E75CA" w:rsidR="008D595C" w:rsidRDefault="00997863" w:rsidP="008D595C">
      <w:pPr>
        <w:pStyle w:val="PartLabel"/>
        <w:framePr w:wrap="notBeside"/>
      </w:pPr>
      <w:r>
        <w:t>2</w:t>
      </w:r>
    </w:p>
    <w:p w14:paraId="2375381C" w14:textId="77777777" w:rsidR="008D595C" w:rsidRDefault="008D595C" w:rsidP="008D595C">
      <w:pPr>
        <w:sectPr w:rsidR="008D595C" w:rsidSect="008D595C">
          <w:headerReference w:type="default" r:id="rId20"/>
          <w:footerReference w:type="default" r:id="rId21"/>
          <w:headerReference w:type="first" r:id="rId22"/>
          <w:footerReference w:type="first" r:id="rId23"/>
          <w:type w:val="continuous"/>
          <w:pgSz w:w="12240" w:h="15840" w:code="1"/>
          <w:pgMar w:top="1800" w:right="1200" w:bottom="1440" w:left="1200" w:header="960" w:footer="960" w:gutter="0"/>
          <w:pgNumType w:start="1"/>
          <w:cols w:space="360"/>
        </w:sectPr>
      </w:pPr>
    </w:p>
    <w:p w14:paraId="62F64D3B" w14:textId="0C932E20" w:rsidR="008D595C" w:rsidRDefault="00175A8B" w:rsidP="008D595C">
      <w:pPr>
        <w:pStyle w:val="ChapterTitle"/>
      </w:pPr>
      <w:r>
        <w:lastRenderedPageBreak/>
        <w:t>Jogo</w:t>
      </w:r>
    </w:p>
    <w:p w14:paraId="1DFDC014" w14:textId="77777777" w:rsidR="008D595C" w:rsidRDefault="008D595C" w:rsidP="008D595C">
      <w:pPr>
        <w:pStyle w:val="BodyTextKeep"/>
        <w:framePr w:dropCap="drop" w:lines="3" w:hSpace="60" w:wrap="around" w:vAnchor="text" w:hAnchor="text"/>
        <w:spacing w:after="0" w:line="849" w:lineRule="exact"/>
        <w:rPr>
          <w:position w:val="-10"/>
          <w:sz w:val="114"/>
        </w:rPr>
      </w:pPr>
      <w:r>
        <w:rPr>
          <w:caps/>
          <w:position w:val="-10"/>
          <w:sz w:val="114"/>
        </w:rPr>
        <w:t>O</w:t>
      </w:r>
    </w:p>
    <w:p w14:paraId="4246BF9A" w14:textId="0DDA0D20" w:rsidR="008D595C" w:rsidRDefault="00026A8D" w:rsidP="00026A8D">
      <w:pPr>
        <w:pStyle w:val="BodyTextKeep"/>
      </w:pPr>
      <w:r>
        <w:t xml:space="preserve">jogo exibe todos os detalhes de uma partida selecionada, </w:t>
      </w:r>
      <w:r w:rsidR="007D14B7">
        <w:t>esteja</w:t>
      </w:r>
      <w:r>
        <w:t xml:space="preserve"> ela em andamento ou encerrada. É possível, além de acompanhar o placar do jogo, </w:t>
      </w:r>
      <w:r w:rsidR="007D14B7">
        <w:t xml:space="preserve">exibir </w:t>
      </w:r>
      <w:r w:rsidR="00BB4D90">
        <w:t>e todo o sumário, os Odds, Classificações, entre outros</w:t>
      </w:r>
      <w:r>
        <w:t>. A imagem abaixo ilustra uma partida do Flamengo versus o Chapecoense:</w:t>
      </w:r>
    </w:p>
    <w:p w14:paraId="27B43317" w14:textId="5B230D49" w:rsidR="00026A8D" w:rsidRPr="00026A8D" w:rsidRDefault="00F83641" w:rsidP="00026A8D">
      <w:pPr>
        <w:pStyle w:val="BodyText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BCF5FBB" wp14:editId="693222AA">
            <wp:simplePos x="0" y="0"/>
            <wp:positionH relativeFrom="column">
              <wp:posOffset>-49530</wp:posOffset>
            </wp:positionH>
            <wp:positionV relativeFrom="paragraph">
              <wp:posOffset>332105</wp:posOffset>
            </wp:positionV>
            <wp:extent cx="6482715" cy="4393565"/>
            <wp:effectExtent l="0" t="0" r="0" b="635"/>
            <wp:wrapThrough wrapText="bothSides">
              <wp:wrapPolygon edited="0">
                <wp:start x="0" y="0"/>
                <wp:lineTo x="0" y="21478"/>
                <wp:lineTo x="21496" y="21478"/>
                <wp:lineTo x="21496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3 at 23.17.3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633E08" w14:textId="582694B0" w:rsidR="00026A8D" w:rsidRDefault="00026A8D" w:rsidP="00026A8D">
      <w:pPr>
        <w:pStyle w:val="BodyText"/>
      </w:pPr>
    </w:p>
    <w:p w14:paraId="4368CF64" w14:textId="77777777" w:rsidR="00F83641" w:rsidRDefault="00F83641" w:rsidP="007D14B7">
      <w:pPr>
        <w:pStyle w:val="BodyText"/>
      </w:pPr>
    </w:p>
    <w:p w14:paraId="28C48BD7" w14:textId="0BD5C1E5" w:rsidR="007D14B7" w:rsidRDefault="007D14B7" w:rsidP="007D14B7">
      <w:pPr>
        <w:pStyle w:val="BodyText"/>
      </w:pPr>
      <w:r>
        <w:lastRenderedPageBreak/>
        <w:t>O link para a partida em questão é:</w:t>
      </w:r>
    </w:p>
    <w:p w14:paraId="1DD98276" w14:textId="77777777" w:rsidR="00F83641" w:rsidRDefault="00F83641" w:rsidP="007D14B7">
      <w:pPr>
        <w:pStyle w:val="BodyText"/>
      </w:pPr>
    </w:p>
    <w:p w14:paraId="1735712D" w14:textId="6356966D" w:rsidR="007D14B7" w:rsidRPr="00C6406B" w:rsidRDefault="007D14B7" w:rsidP="007D14B7">
      <w:pPr>
        <w:pStyle w:val="BlockQuotationFirst"/>
        <w:jc w:val="center"/>
        <w:rPr>
          <w:rFonts w:ascii="Verdana" w:hAnsi="Verdana"/>
          <w:i/>
          <w:sz w:val="24"/>
          <w:szCs w:val="22"/>
        </w:rPr>
      </w:pPr>
      <w:r w:rsidRPr="007D14B7">
        <w:rPr>
          <w:rFonts w:ascii="Verdana" w:hAnsi="Verdana"/>
          <w:i/>
          <w:spacing w:val="-20"/>
          <w:sz w:val="24"/>
          <w:szCs w:val="22"/>
        </w:rPr>
        <w:t>http://www.meuplacar.com/jogo/809899</w:t>
      </w:r>
    </w:p>
    <w:p w14:paraId="78439C6B" w14:textId="77777777" w:rsidR="007D14B7" w:rsidRDefault="007D14B7" w:rsidP="007D14B7">
      <w:pPr>
        <w:pStyle w:val="BodyText"/>
      </w:pPr>
    </w:p>
    <w:p w14:paraId="388AA625" w14:textId="491A6A01" w:rsidR="007D14B7" w:rsidRDefault="00BB4D90" w:rsidP="007D14B7">
      <w:pPr>
        <w:pStyle w:val="BodyText"/>
      </w:pPr>
      <w:r>
        <w:t>O número no link “</w:t>
      </w:r>
      <w:r w:rsidRPr="002A344E">
        <w:rPr>
          <w:u w:val="single"/>
        </w:rPr>
        <w:t>809899</w:t>
      </w:r>
      <w:r>
        <w:t>” é referente ao identificador do jogo, logo, qualquer partida pode ser acessada conhecendo-se o número dela, idependentemente de estar no Matchcenter ou não.</w:t>
      </w:r>
    </w:p>
    <w:p w14:paraId="01363F73" w14:textId="247923AC" w:rsidR="00BB4D90" w:rsidRDefault="00BB4D90" w:rsidP="007D14B7">
      <w:pPr>
        <w:pStyle w:val="BodyText"/>
      </w:pPr>
      <w:r>
        <w:t>A tela de jogo é dividida segundo a</w:t>
      </w:r>
      <w:r w:rsidR="006E13BD">
        <w:t>s</w:t>
      </w:r>
      <w:r>
        <w:t xml:space="preserve"> tabela</w:t>
      </w:r>
      <w:r w:rsidR="006E13BD">
        <w:t>s</w:t>
      </w:r>
      <w:r>
        <w:t xml:space="preserve"> abaixo: </w:t>
      </w:r>
    </w:p>
    <w:tbl>
      <w:tblPr>
        <w:tblW w:w="9781" w:type="dxa"/>
        <w:tblInd w:w="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CCCCCC"/>
          <w:insideV w:val="single" w:sz="6" w:space="0" w:color="CCCCCC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63"/>
        <w:gridCol w:w="6418"/>
      </w:tblGrid>
      <w:tr w:rsidR="00BB4D90" w:rsidRPr="008D595C" w14:paraId="79B64032" w14:textId="77777777" w:rsidTr="00496CE0">
        <w:trPr>
          <w:trHeight w:val="229"/>
        </w:trPr>
        <w:tc>
          <w:tcPr>
            <w:tcW w:w="0" w:type="auto"/>
            <w:vMerge w:val="restart"/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2C5492" w14:textId="29B7C3D9" w:rsidR="00BB4D90" w:rsidRPr="008D595C" w:rsidRDefault="006E13BD" w:rsidP="00BB4D90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>
              <w:rPr>
                <w:rFonts w:ascii="Arial" w:hAnsi="Arial" w:cs="Arial"/>
                <w:sz w:val="20"/>
                <w:lang w:val="en-GB"/>
              </w:rPr>
              <w:t xml:space="preserve">1) </w:t>
            </w:r>
            <w:r w:rsidR="00BB4D90" w:rsidRPr="008D595C">
              <w:rPr>
                <w:rFonts w:ascii="Arial" w:hAnsi="Arial" w:cs="Arial"/>
                <w:sz w:val="20"/>
                <w:lang w:val="en-GB"/>
              </w:rPr>
              <w:t>Live Centre</w:t>
            </w:r>
          </w:p>
        </w:tc>
        <w:tc>
          <w:tcPr>
            <w:tcW w:w="6418" w:type="dxa"/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B5637A" w14:textId="09E1159B" w:rsidR="00BB4D90" w:rsidRPr="008D595C" w:rsidRDefault="006E13BD" w:rsidP="00BB4D90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>
              <w:rPr>
                <w:rFonts w:ascii="Arial" w:hAnsi="Arial" w:cs="Arial"/>
                <w:sz w:val="20"/>
                <w:lang w:val="en-GB"/>
              </w:rPr>
              <w:t xml:space="preserve">a) </w:t>
            </w:r>
            <w:r w:rsidR="00BB4D90" w:rsidRPr="008D595C">
              <w:rPr>
                <w:rFonts w:ascii="Arial" w:hAnsi="Arial" w:cs="Arial"/>
                <w:sz w:val="20"/>
                <w:lang w:val="en-GB"/>
              </w:rPr>
              <w:t>Sumário</w:t>
            </w:r>
          </w:p>
        </w:tc>
      </w:tr>
      <w:tr w:rsidR="00BB4D90" w:rsidRPr="008D595C" w14:paraId="5980DAE9" w14:textId="77777777" w:rsidTr="00496CE0">
        <w:trPr>
          <w:trHeight w:val="214"/>
        </w:trPr>
        <w:tc>
          <w:tcPr>
            <w:tcW w:w="0" w:type="auto"/>
            <w:vMerge/>
            <w:vAlign w:val="center"/>
            <w:hideMark/>
          </w:tcPr>
          <w:p w14:paraId="5FC9A830" w14:textId="77777777" w:rsidR="00BB4D90" w:rsidRPr="008D595C" w:rsidRDefault="00BB4D90" w:rsidP="00BB4D90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6418" w:type="dxa"/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46142D" w14:textId="4A17C3EF" w:rsidR="00BB4D90" w:rsidRPr="008D595C" w:rsidRDefault="006E13BD" w:rsidP="00BB4D90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>
              <w:rPr>
                <w:rFonts w:ascii="Arial" w:hAnsi="Arial" w:cs="Arial"/>
                <w:sz w:val="20"/>
                <w:lang w:val="en-GB"/>
              </w:rPr>
              <w:t xml:space="preserve">b) </w:t>
            </w:r>
            <w:r w:rsidRPr="008D595C">
              <w:rPr>
                <w:rFonts w:ascii="Arial" w:hAnsi="Arial" w:cs="Arial"/>
                <w:sz w:val="20"/>
                <w:lang w:val="en-GB"/>
              </w:rPr>
              <w:t>Estatísticas</w:t>
            </w:r>
          </w:p>
        </w:tc>
      </w:tr>
      <w:tr w:rsidR="00BB4D90" w:rsidRPr="008D595C" w14:paraId="4535B517" w14:textId="77777777" w:rsidTr="00496CE0">
        <w:trPr>
          <w:trHeight w:val="214"/>
        </w:trPr>
        <w:tc>
          <w:tcPr>
            <w:tcW w:w="0" w:type="auto"/>
            <w:vMerge/>
            <w:vAlign w:val="center"/>
            <w:hideMark/>
          </w:tcPr>
          <w:p w14:paraId="3F5B114F" w14:textId="77777777" w:rsidR="00BB4D90" w:rsidRPr="008D595C" w:rsidRDefault="00BB4D90" w:rsidP="00BB4D90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6418" w:type="dxa"/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B3D66C" w14:textId="2450467C" w:rsidR="00BB4D90" w:rsidRPr="008D595C" w:rsidRDefault="006E13BD" w:rsidP="00BB4D90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>
              <w:rPr>
                <w:rFonts w:ascii="Arial" w:hAnsi="Arial" w:cs="Arial"/>
                <w:sz w:val="20"/>
                <w:lang w:val="en-GB"/>
              </w:rPr>
              <w:t>c) Equipas</w:t>
            </w:r>
          </w:p>
        </w:tc>
      </w:tr>
    </w:tbl>
    <w:p w14:paraId="192CC272" w14:textId="77777777" w:rsidR="00BB4D90" w:rsidRDefault="00BB4D90" w:rsidP="007D14B7">
      <w:pPr>
        <w:pStyle w:val="BodyText"/>
      </w:pPr>
    </w:p>
    <w:p w14:paraId="109EBC27" w14:textId="77777777" w:rsidR="006E13BD" w:rsidRDefault="006E13BD" w:rsidP="007D14B7">
      <w:pPr>
        <w:pStyle w:val="BodyText"/>
        <w:pBdr>
          <w:bottom w:val="single" w:sz="12" w:space="1" w:color="auto"/>
        </w:pBdr>
      </w:pPr>
      <w:r w:rsidRPr="00F83641">
        <w:rPr>
          <w:b/>
        </w:rPr>
        <w:t>1) Live Centre – a) Sumário</w:t>
      </w:r>
      <w:r>
        <w:t xml:space="preserve">: Resumo da partida com gols, cartões e substituições. Informações gerais e comentários. </w:t>
      </w:r>
    </w:p>
    <w:p w14:paraId="777D2746" w14:textId="77777777" w:rsidR="000860BE" w:rsidRDefault="000860BE" w:rsidP="007D14B7">
      <w:pPr>
        <w:pStyle w:val="BodyText"/>
        <w:pBdr>
          <w:bottom w:val="single" w:sz="12" w:space="1" w:color="auto"/>
        </w:pBdr>
      </w:pPr>
    </w:p>
    <w:p w14:paraId="37292C56" w14:textId="26E8FDEE" w:rsidR="006E13BD" w:rsidRDefault="00F83641" w:rsidP="007D14B7">
      <w:pPr>
        <w:pStyle w:val="BodyText"/>
      </w:pPr>
      <w:r>
        <w:t xml:space="preserve">** </w:t>
      </w:r>
      <w:r w:rsidR="006E13BD">
        <w:t>Nota: Os comentários são em inglês, pois a API do Soccerama os fornece desta maneira, não existe uma forma atualmente de capturar em Português.</w:t>
      </w:r>
    </w:p>
    <w:p w14:paraId="4380B884" w14:textId="53625BB1" w:rsidR="006E13BD" w:rsidRDefault="00F83641" w:rsidP="007D14B7">
      <w:pPr>
        <w:pStyle w:val="BodyText"/>
      </w:pPr>
      <w:r>
        <w:t xml:space="preserve">** </w:t>
      </w:r>
      <w:r w:rsidR="006E13BD">
        <w:t>Nota2: Nem sempre todos os campos estarão com informações completas, no exemplo abaixo, estão faltando dados do estádio e juiz, mais uma vez o Soccerama não tem esses dados para esta partida.</w:t>
      </w:r>
    </w:p>
    <w:p w14:paraId="2B1EA7F0" w14:textId="4B915F3D" w:rsidR="006E13BD" w:rsidRDefault="006E13BD" w:rsidP="007D14B7">
      <w:pPr>
        <w:pStyle w:val="BodyText"/>
      </w:pPr>
      <w:r>
        <w:rPr>
          <w:noProof/>
        </w:rPr>
        <w:drawing>
          <wp:inline distT="0" distB="0" distL="0" distR="0" wp14:anchorId="22FF8233" wp14:editId="0CC630CE">
            <wp:extent cx="6248400" cy="31244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1.29.5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12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6AC2" w14:textId="7F647308" w:rsidR="006E13BD" w:rsidRDefault="00F83641" w:rsidP="007D14B7">
      <w:pPr>
        <w:pStyle w:val="BodyText"/>
      </w:pPr>
      <w:r>
        <w:lastRenderedPageBreak/>
        <w:t>** Nota3: Algumas partidas podem estar sem a seção “comentários” presente, onde mais uma vez o Soccerama pode não fornecer a mesma.</w:t>
      </w:r>
    </w:p>
    <w:p w14:paraId="4B9E0306" w14:textId="77777777" w:rsidR="00F83641" w:rsidRDefault="00F83641" w:rsidP="007D14B7">
      <w:pPr>
        <w:pStyle w:val="BodyText"/>
      </w:pPr>
    </w:p>
    <w:p w14:paraId="685BAD1D" w14:textId="6DA1228E" w:rsidR="006E13BD" w:rsidRDefault="006E13BD" w:rsidP="006E13BD">
      <w:pPr>
        <w:pStyle w:val="BodyText"/>
      </w:pPr>
      <w:r w:rsidRPr="00F83641">
        <w:rPr>
          <w:b/>
        </w:rPr>
        <w:t>1) Live Centre – b) Estatísticas</w:t>
      </w:r>
      <w:r>
        <w:t>: Dados estatísticos da partida em questão. Valores como “Posse de Bola”, “Finalizações”, “Chutes ao Gol”, entre outros. Veja a imagem abaixo de exemplo:</w:t>
      </w:r>
    </w:p>
    <w:p w14:paraId="5E7F4EBE" w14:textId="1EBA89CA" w:rsidR="006E13BD" w:rsidRDefault="006E13BD" w:rsidP="007D14B7">
      <w:pPr>
        <w:pStyle w:val="BodyText"/>
      </w:pPr>
      <w:r>
        <w:rPr>
          <w:noProof/>
        </w:rPr>
        <w:drawing>
          <wp:inline distT="0" distB="0" distL="0" distR="0" wp14:anchorId="7544CBA4" wp14:editId="6B455ACC">
            <wp:extent cx="6248400" cy="1943735"/>
            <wp:effectExtent l="0" t="0" r="0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3 at 23.18.1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B48C" w14:textId="78CB80DF" w:rsidR="00F83641" w:rsidRDefault="002915C2" w:rsidP="007D14B7">
      <w:pPr>
        <w:pStyle w:val="BodyText"/>
      </w:pPr>
      <w:r>
        <w:t xml:space="preserve">** </w:t>
      </w:r>
      <w:r w:rsidR="00F83641">
        <w:t>Nota: Pode ser possível de o Soccerama não ter informações das estatísticas do jogo, assim Meuplacar.com irá retornar a tela abaixo:</w:t>
      </w:r>
    </w:p>
    <w:p w14:paraId="763D34A3" w14:textId="66383695" w:rsidR="00F83641" w:rsidRDefault="00F83641" w:rsidP="007D14B7">
      <w:pPr>
        <w:pStyle w:val="BodyText"/>
      </w:pPr>
      <w:r>
        <w:rPr>
          <w:noProof/>
        </w:rPr>
        <w:drawing>
          <wp:inline distT="0" distB="0" distL="0" distR="0" wp14:anchorId="1592E4FF" wp14:editId="0C92F214">
            <wp:extent cx="6248400" cy="6451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6.58.0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23DD" w14:textId="77777777" w:rsidR="00F83641" w:rsidRDefault="00F83641" w:rsidP="007D14B7">
      <w:pPr>
        <w:pStyle w:val="BodyText"/>
      </w:pPr>
    </w:p>
    <w:p w14:paraId="774AA654" w14:textId="792A6748" w:rsidR="00D0461C" w:rsidRDefault="006E13BD" w:rsidP="007D14B7">
      <w:pPr>
        <w:pStyle w:val="BodyText"/>
      </w:pPr>
      <w:r w:rsidRPr="00F83641">
        <w:rPr>
          <w:b/>
        </w:rPr>
        <w:t>1) Live Centre – c)</w:t>
      </w:r>
      <w:r w:rsidR="00D0461C" w:rsidRPr="00F83641">
        <w:rPr>
          <w:b/>
        </w:rPr>
        <w:t xml:space="preserve"> </w:t>
      </w:r>
      <w:r w:rsidRPr="00F83641">
        <w:rPr>
          <w:b/>
        </w:rPr>
        <w:t>Equipas</w:t>
      </w:r>
      <w:r>
        <w:t xml:space="preserve">: Dados </w:t>
      </w:r>
      <w:r w:rsidR="008F5264">
        <w:t>de cada equipa, formação, organização técnica, titulares e reservas.</w:t>
      </w:r>
    </w:p>
    <w:p w14:paraId="14C51805" w14:textId="6AC9398D" w:rsidR="00D0461C" w:rsidRDefault="002915C2" w:rsidP="007D14B7">
      <w:pPr>
        <w:pStyle w:val="BodyText"/>
      </w:pPr>
      <w:r w:rsidRPr="00F83641">
        <w:rPr>
          <w:b/>
          <w:noProof/>
        </w:rPr>
        <w:drawing>
          <wp:anchor distT="0" distB="0" distL="114300" distR="114300" simplePos="0" relativeHeight="251659264" behindDoc="0" locked="0" layoutInCell="1" allowOverlap="1" wp14:anchorId="41E0B25E" wp14:editId="343D2E0A">
            <wp:simplePos x="0" y="0"/>
            <wp:positionH relativeFrom="column">
              <wp:posOffset>-49530</wp:posOffset>
            </wp:positionH>
            <wp:positionV relativeFrom="paragraph">
              <wp:posOffset>85725</wp:posOffset>
            </wp:positionV>
            <wp:extent cx="6055995" cy="2734310"/>
            <wp:effectExtent l="0" t="0" r="0" b="8890"/>
            <wp:wrapThrough wrapText="bothSides">
              <wp:wrapPolygon edited="0">
                <wp:start x="0" y="0"/>
                <wp:lineTo x="0" y="21470"/>
                <wp:lineTo x="21471" y="21470"/>
                <wp:lineTo x="21471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1.45.0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99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094054" w14:textId="77777777" w:rsidR="00D0461C" w:rsidRDefault="00D0461C" w:rsidP="007D14B7">
      <w:pPr>
        <w:pStyle w:val="BodyText"/>
      </w:pPr>
    </w:p>
    <w:p w14:paraId="1CF59E26" w14:textId="77777777" w:rsidR="00D0461C" w:rsidRDefault="00D0461C" w:rsidP="007D14B7">
      <w:pPr>
        <w:pStyle w:val="BodyText"/>
      </w:pPr>
    </w:p>
    <w:p w14:paraId="15C0E429" w14:textId="5DD0953D" w:rsidR="00D0461C" w:rsidRDefault="00D0461C" w:rsidP="007D14B7">
      <w:pPr>
        <w:pStyle w:val="BodyText"/>
      </w:pPr>
    </w:p>
    <w:p w14:paraId="23FDAFE5" w14:textId="77777777" w:rsidR="00D0461C" w:rsidRDefault="00D0461C" w:rsidP="007D14B7">
      <w:pPr>
        <w:pStyle w:val="BodyText"/>
      </w:pPr>
    </w:p>
    <w:p w14:paraId="5651A41B" w14:textId="77777777" w:rsidR="00D0461C" w:rsidRDefault="00D0461C" w:rsidP="007D14B7">
      <w:pPr>
        <w:pStyle w:val="BodyText"/>
      </w:pPr>
    </w:p>
    <w:p w14:paraId="15117754" w14:textId="77777777" w:rsidR="00D0461C" w:rsidRDefault="00D0461C" w:rsidP="007D14B7">
      <w:pPr>
        <w:pStyle w:val="BodyText"/>
      </w:pPr>
    </w:p>
    <w:p w14:paraId="5A1B8AFC" w14:textId="4AC02E73" w:rsidR="00D0461C" w:rsidRDefault="00D0461C" w:rsidP="007D14B7">
      <w:pPr>
        <w:pStyle w:val="BodyText"/>
      </w:pPr>
    </w:p>
    <w:p w14:paraId="6DAFCB99" w14:textId="49C2D668" w:rsidR="00D0461C" w:rsidRDefault="00D0461C" w:rsidP="007D14B7">
      <w:pPr>
        <w:pStyle w:val="BodyText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305D9E9" wp14:editId="11EF021B">
            <wp:simplePos x="0" y="0"/>
            <wp:positionH relativeFrom="column">
              <wp:posOffset>-49530</wp:posOffset>
            </wp:positionH>
            <wp:positionV relativeFrom="paragraph">
              <wp:posOffset>-311785</wp:posOffset>
            </wp:positionV>
            <wp:extent cx="5818505" cy="2202180"/>
            <wp:effectExtent l="0" t="0" r="0" b="7620"/>
            <wp:wrapThrough wrapText="bothSides">
              <wp:wrapPolygon edited="0">
                <wp:start x="0" y="0"/>
                <wp:lineTo x="0" y="21426"/>
                <wp:lineTo x="21499" y="21426"/>
                <wp:lineTo x="21499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1.45.1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50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22958F" w14:textId="77777777" w:rsidR="00D0461C" w:rsidRDefault="00D0461C" w:rsidP="007D14B7">
      <w:pPr>
        <w:pStyle w:val="BodyText"/>
      </w:pPr>
    </w:p>
    <w:p w14:paraId="25D054DC" w14:textId="77777777" w:rsidR="00D0461C" w:rsidRDefault="00D0461C" w:rsidP="007D14B7">
      <w:pPr>
        <w:pStyle w:val="BodyText"/>
      </w:pPr>
    </w:p>
    <w:p w14:paraId="44544175" w14:textId="77777777" w:rsidR="00D0461C" w:rsidRDefault="00D0461C" w:rsidP="007D14B7">
      <w:pPr>
        <w:pStyle w:val="BodyText"/>
      </w:pPr>
    </w:p>
    <w:p w14:paraId="6F5FEE8E" w14:textId="77777777" w:rsidR="00D0461C" w:rsidRDefault="00D0461C" w:rsidP="007D14B7">
      <w:pPr>
        <w:pStyle w:val="BodyText"/>
      </w:pPr>
    </w:p>
    <w:p w14:paraId="4E4FC19C" w14:textId="7D53BF20" w:rsidR="00D0461C" w:rsidRDefault="00D0461C" w:rsidP="007D14B7">
      <w:pPr>
        <w:pStyle w:val="BodyText"/>
      </w:pPr>
    </w:p>
    <w:p w14:paraId="321BD988" w14:textId="77777777" w:rsidR="002915C2" w:rsidRDefault="002915C2" w:rsidP="007D14B7">
      <w:pPr>
        <w:pStyle w:val="BodyText"/>
        <w:pBdr>
          <w:bottom w:val="single" w:sz="12" w:space="1" w:color="auto"/>
        </w:pBdr>
      </w:pPr>
    </w:p>
    <w:p w14:paraId="01D8C0AE" w14:textId="77777777" w:rsidR="000860BE" w:rsidRDefault="000860BE" w:rsidP="007D14B7">
      <w:pPr>
        <w:pStyle w:val="BodyText"/>
        <w:pBdr>
          <w:bottom w:val="single" w:sz="12" w:space="1" w:color="auto"/>
        </w:pBdr>
      </w:pPr>
    </w:p>
    <w:p w14:paraId="74FA080F" w14:textId="7A1BA2D9" w:rsidR="002915C2" w:rsidRDefault="002915C2" w:rsidP="002915C2">
      <w:pPr>
        <w:pStyle w:val="BodyText"/>
      </w:pPr>
      <w:r>
        <w:t>** Nota: Novamente, pode ser possível de o Soccerama não ter informações das equipas do jogo, assim Meuplacar.com irá retornar a tela abaixo:</w:t>
      </w:r>
    </w:p>
    <w:p w14:paraId="71750D3F" w14:textId="76BD45DC" w:rsidR="002915C2" w:rsidRDefault="002915C2" w:rsidP="007D14B7">
      <w:pPr>
        <w:pStyle w:val="BodyText"/>
      </w:pPr>
    </w:p>
    <w:p w14:paraId="562DFC76" w14:textId="7903988D" w:rsidR="002915C2" w:rsidRDefault="002915C2" w:rsidP="007D14B7">
      <w:pPr>
        <w:pStyle w:val="BodyText"/>
      </w:pPr>
      <w:r>
        <w:rPr>
          <w:noProof/>
        </w:rPr>
        <w:drawing>
          <wp:inline distT="0" distB="0" distL="0" distR="0" wp14:anchorId="1A003FE1" wp14:editId="66C9215D">
            <wp:extent cx="6248400" cy="4787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7.03.4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184E" w14:textId="77777777" w:rsidR="002915C2" w:rsidRDefault="002915C2" w:rsidP="007D14B7">
      <w:pPr>
        <w:pStyle w:val="BodyText"/>
      </w:pPr>
    </w:p>
    <w:tbl>
      <w:tblPr>
        <w:tblW w:w="8789" w:type="dxa"/>
        <w:tblInd w:w="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CCCCCC"/>
          <w:insideV w:val="single" w:sz="6" w:space="0" w:color="CCCCCC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0"/>
        <w:gridCol w:w="6379"/>
      </w:tblGrid>
      <w:tr w:rsidR="00BB4D90" w:rsidRPr="008D595C" w14:paraId="28D96F62" w14:textId="77777777" w:rsidTr="00496CE0">
        <w:trPr>
          <w:trHeight w:val="229"/>
        </w:trPr>
        <w:tc>
          <w:tcPr>
            <w:tcW w:w="2410" w:type="dxa"/>
            <w:vMerge w:val="restart"/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94539D" w14:textId="0B790502" w:rsidR="00BB4D90" w:rsidRDefault="008F5264" w:rsidP="00BB4D90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>
              <w:rPr>
                <w:rFonts w:ascii="Arial" w:hAnsi="Arial" w:cs="Arial"/>
                <w:sz w:val="20"/>
                <w:lang w:val="en-GB"/>
              </w:rPr>
              <w:t xml:space="preserve">2) </w:t>
            </w:r>
            <w:r w:rsidR="00BB4D90">
              <w:rPr>
                <w:rFonts w:ascii="Arial" w:hAnsi="Arial" w:cs="Arial"/>
                <w:sz w:val="20"/>
                <w:lang w:val="en-GB"/>
              </w:rPr>
              <w:t>Comparação</w:t>
            </w:r>
          </w:p>
          <w:p w14:paraId="65EAC4D0" w14:textId="77777777" w:rsidR="00BB4D90" w:rsidRDefault="00BB4D90" w:rsidP="00BB4D90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>
              <w:rPr>
                <w:rFonts w:ascii="Arial" w:hAnsi="Arial" w:cs="Arial"/>
                <w:sz w:val="20"/>
                <w:lang w:val="en-GB"/>
              </w:rPr>
              <w:t xml:space="preserve">de </w:t>
            </w:r>
          </w:p>
          <w:p w14:paraId="6660DFB3" w14:textId="7A8D3C9F" w:rsidR="00BB4D90" w:rsidRPr="008D595C" w:rsidRDefault="00BB4D90" w:rsidP="00BB4D90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>
              <w:rPr>
                <w:rFonts w:ascii="Arial" w:hAnsi="Arial" w:cs="Arial"/>
                <w:sz w:val="20"/>
                <w:lang w:val="en-GB"/>
              </w:rPr>
              <w:t>Odds</w:t>
            </w:r>
          </w:p>
        </w:tc>
        <w:tc>
          <w:tcPr>
            <w:tcW w:w="6379" w:type="dxa"/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72D170" w14:textId="3CC1D39A" w:rsidR="00BB4D90" w:rsidRPr="008D595C" w:rsidRDefault="008F5264" w:rsidP="00BB4D90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>
              <w:rPr>
                <w:rFonts w:ascii="Arial" w:hAnsi="Arial" w:cs="Arial"/>
                <w:sz w:val="20"/>
                <w:lang w:val="en-GB"/>
              </w:rPr>
              <w:t xml:space="preserve">a) </w:t>
            </w:r>
            <w:r w:rsidR="00BB4D90">
              <w:rPr>
                <w:rFonts w:ascii="Arial" w:hAnsi="Arial" w:cs="Arial"/>
                <w:sz w:val="20"/>
                <w:lang w:val="en-GB"/>
              </w:rPr>
              <w:t>1x2</w:t>
            </w:r>
          </w:p>
        </w:tc>
      </w:tr>
      <w:tr w:rsidR="00BB4D90" w:rsidRPr="008D595C" w14:paraId="33F11A40" w14:textId="77777777" w:rsidTr="00496CE0">
        <w:trPr>
          <w:trHeight w:val="214"/>
        </w:trPr>
        <w:tc>
          <w:tcPr>
            <w:tcW w:w="2410" w:type="dxa"/>
            <w:vMerge/>
            <w:vAlign w:val="center"/>
            <w:hideMark/>
          </w:tcPr>
          <w:p w14:paraId="3892D732" w14:textId="77777777" w:rsidR="00BB4D90" w:rsidRPr="008D595C" w:rsidRDefault="00BB4D90" w:rsidP="00BB4D90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6379" w:type="dxa"/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5675C6" w14:textId="72DF856C" w:rsidR="00BB4D90" w:rsidRPr="008D595C" w:rsidRDefault="008F5264" w:rsidP="00BB4D90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>
              <w:rPr>
                <w:rFonts w:ascii="Arial" w:hAnsi="Arial" w:cs="Arial"/>
                <w:sz w:val="20"/>
                <w:lang w:val="en-GB"/>
              </w:rPr>
              <w:t xml:space="preserve">b) </w:t>
            </w:r>
            <w:r w:rsidR="00BB4D90">
              <w:rPr>
                <w:rFonts w:ascii="Arial" w:hAnsi="Arial" w:cs="Arial"/>
                <w:sz w:val="20"/>
                <w:lang w:val="en-GB"/>
              </w:rPr>
              <w:t>Casa/Fora</w:t>
            </w:r>
          </w:p>
        </w:tc>
      </w:tr>
      <w:tr w:rsidR="00BB4D90" w:rsidRPr="008D595C" w14:paraId="3F53240F" w14:textId="77777777" w:rsidTr="00496CE0">
        <w:trPr>
          <w:trHeight w:val="214"/>
        </w:trPr>
        <w:tc>
          <w:tcPr>
            <w:tcW w:w="2410" w:type="dxa"/>
            <w:vMerge/>
            <w:vAlign w:val="center"/>
            <w:hideMark/>
          </w:tcPr>
          <w:p w14:paraId="4388E3B0" w14:textId="77777777" w:rsidR="00BB4D90" w:rsidRPr="008D595C" w:rsidRDefault="00BB4D90" w:rsidP="00BB4D90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6379" w:type="dxa"/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93B9FD" w14:textId="040E6F35" w:rsidR="00BB4D90" w:rsidRPr="008D595C" w:rsidRDefault="008F5264" w:rsidP="00BB4D90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>
              <w:rPr>
                <w:rFonts w:ascii="Arial" w:hAnsi="Arial" w:cs="Arial"/>
                <w:sz w:val="20"/>
                <w:lang w:val="en-GB"/>
              </w:rPr>
              <w:t xml:space="preserve">c) </w:t>
            </w:r>
            <w:r w:rsidR="00BB4D90">
              <w:rPr>
                <w:rFonts w:ascii="Arial" w:hAnsi="Arial" w:cs="Arial"/>
                <w:sz w:val="20"/>
                <w:lang w:val="en-GB"/>
              </w:rPr>
              <w:t>HT/FT</w:t>
            </w:r>
          </w:p>
        </w:tc>
      </w:tr>
      <w:tr w:rsidR="00BB4D90" w:rsidRPr="008D595C" w14:paraId="4BF59670" w14:textId="77777777" w:rsidTr="00496CE0">
        <w:trPr>
          <w:trHeight w:val="222"/>
        </w:trPr>
        <w:tc>
          <w:tcPr>
            <w:tcW w:w="2410" w:type="dxa"/>
            <w:vMerge/>
            <w:vAlign w:val="center"/>
            <w:hideMark/>
          </w:tcPr>
          <w:p w14:paraId="739B24BE" w14:textId="77777777" w:rsidR="00BB4D90" w:rsidRPr="008D595C" w:rsidRDefault="00BB4D90" w:rsidP="00BB4D90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6379" w:type="dxa"/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DD904D" w14:textId="38CCF82E" w:rsidR="00BB4D90" w:rsidRPr="008D595C" w:rsidRDefault="008F5264" w:rsidP="00BB4D90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>
              <w:rPr>
                <w:rFonts w:ascii="Arial" w:hAnsi="Arial" w:cs="Arial"/>
                <w:sz w:val="20"/>
                <w:lang w:val="en-GB"/>
              </w:rPr>
              <w:t xml:space="preserve">d) </w:t>
            </w:r>
            <w:r w:rsidR="00BB4D90">
              <w:rPr>
                <w:rFonts w:ascii="Arial" w:hAnsi="Arial" w:cs="Arial"/>
                <w:sz w:val="20"/>
                <w:lang w:val="en-GB"/>
              </w:rPr>
              <w:t>DC</w:t>
            </w:r>
          </w:p>
        </w:tc>
      </w:tr>
      <w:tr w:rsidR="00BB4D90" w:rsidRPr="008D595C" w14:paraId="2E096F2E" w14:textId="77777777" w:rsidTr="00496CE0">
        <w:trPr>
          <w:trHeight w:val="229"/>
        </w:trPr>
        <w:tc>
          <w:tcPr>
            <w:tcW w:w="2410" w:type="dxa"/>
            <w:vMerge/>
            <w:vAlign w:val="center"/>
            <w:hideMark/>
          </w:tcPr>
          <w:p w14:paraId="279936EF" w14:textId="77777777" w:rsidR="00BB4D90" w:rsidRPr="008D595C" w:rsidRDefault="00BB4D90" w:rsidP="00BB4D90">
            <w:pPr>
              <w:rPr>
                <w:rFonts w:ascii="Arial" w:hAnsi="Arial" w:cs="Arial"/>
                <w:sz w:val="20"/>
                <w:lang w:val="en-GB"/>
              </w:rPr>
            </w:pPr>
          </w:p>
        </w:tc>
        <w:tc>
          <w:tcPr>
            <w:tcW w:w="6379" w:type="dxa"/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DD260C" w14:textId="2A59D1D5" w:rsidR="00BB4D90" w:rsidRPr="008D595C" w:rsidRDefault="008F5264" w:rsidP="00BB4D90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>
              <w:rPr>
                <w:rFonts w:ascii="Arial" w:hAnsi="Arial" w:cs="Arial"/>
                <w:sz w:val="20"/>
                <w:lang w:val="en-GB"/>
              </w:rPr>
              <w:t xml:space="preserve">e) </w:t>
            </w:r>
            <w:r w:rsidR="00BB4D90">
              <w:rPr>
                <w:rFonts w:ascii="Arial" w:hAnsi="Arial" w:cs="Arial"/>
                <w:sz w:val="20"/>
                <w:lang w:val="en-GB"/>
              </w:rPr>
              <w:t>AM</w:t>
            </w:r>
          </w:p>
        </w:tc>
      </w:tr>
    </w:tbl>
    <w:p w14:paraId="62DBE3F1" w14:textId="77777777" w:rsidR="007D14B7" w:rsidRDefault="007D14B7" w:rsidP="00026A8D">
      <w:pPr>
        <w:pStyle w:val="BodyText"/>
      </w:pPr>
    </w:p>
    <w:p w14:paraId="0C8185E0" w14:textId="0BF0FD4A" w:rsidR="008A5BC1" w:rsidRDefault="008A5BC1" w:rsidP="008A5BC1">
      <w:pPr>
        <w:pStyle w:val="BodyText"/>
        <w:pBdr>
          <w:bottom w:val="single" w:sz="12" w:space="1" w:color="auto"/>
        </w:pBdr>
      </w:pPr>
      <w:r w:rsidRPr="002915C2">
        <w:rPr>
          <w:b/>
        </w:rPr>
        <w:t>2) Comparação de Odds – a) 1x2</w:t>
      </w:r>
      <w:r>
        <w:t xml:space="preserve">: </w:t>
      </w:r>
      <w:r w:rsidR="00496CE0">
        <w:t>Representa o chamado “Three-way betting”, onde ‘1’ marca a probabilidade de a equipa que joga em casa vencer, ‘X’ a probabilidade das equipas empatarem e ‘2’ da equipa visitante vencer.</w:t>
      </w:r>
    </w:p>
    <w:p w14:paraId="114DC8AD" w14:textId="77777777" w:rsidR="000860BE" w:rsidRDefault="000860BE" w:rsidP="008A5BC1">
      <w:pPr>
        <w:pStyle w:val="BodyText"/>
        <w:pBdr>
          <w:bottom w:val="single" w:sz="12" w:space="1" w:color="auto"/>
        </w:pBdr>
      </w:pPr>
    </w:p>
    <w:p w14:paraId="465098ED" w14:textId="70184566" w:rsidR="009C50B8" w:rsidRDefault="002915C2" w:rsidP="008A5BC1">
      <w:pPr>
        <w:pStyle w:val="BodyText"/>
      </w:pPr>
      <w:r>
        <w:t xml:space="preserve">** </w:t>
      </w:r>
      <w:r w:rsidR="00496CE0">
        <w:t>Nota: T</w:t>
      </w:r>
      <w:r w:rsidR="00242D88">
        <w:t>odas as imagens das casas de apostas foram manualmente incluidas junto do tema do site no October CMS, e caso esteja mais alguma faltando, basta apenas inclui-la no diretório:</w:t>
      </w:r>
    </w:p>
    <w:p w14:paraId="6E2B4EDE" w14:textId="77777777" w:rsidR="000860BE" w:rsidRDefault="000860BE" w:rsidP="008A5BC1">
      <w:pPr>
        <w:pStyle w:val="BodyText"/>
      </w:pPr>
    </w:p>
    <w:p w14:paraId="0FE4E423" w14:textId="3A0754E5" w:rsidR="009C50B8" w:rsidRPr="00C6406B" w:rsidRDefault="009C50B8" w:rsidP="009C50B8">
      <w:pPr>
        <w:pStyle w:val="BlockQuotationFirst"/>
        <w:jc w:val="center"/>
        <w:rPr>
          <w:rFonts w:ascii="Verdana" w:hAnsi="Verdana"/>
          <w:i/>
          <w:sz w:val="24"/>
          <w:szCs w:val="22"/>
        </w:rPr>
      </w:pPr>
      <w:r w:rsidRPr="009C50B8">
        <w:rPr>
          <w:rFonts w:ascii="Verdana" w:hAnsi="Verdana"/>
          <w:i/>
          <w:spacing w:val="-20"/>
          <w:sz w:val="24"/>
          <w:szCs w:val="22"/>
        </w:rPr>
        <w:t>…/themes/website/assets/images/odds-sites</w:t>
      </w:r>
    </w:p>
    <w:p w14:paraId="356B635F" w14:textId="77777777" w:rsidR="009C50B8" w:rsidRDefault="009C50B8" w:rsidP="008A5BC1">
      <w:pPr>
        <w:pStyle w:val="BodyText"/>
      </w:pPr>
    </w:p>
    <w:p w14:paraId="1D079DBB" w14:textId="77777777" w:rsidR="009C50B8" w:rsidRDefault="009C50B8" w:rsidP="008A5BC1">
      <w:pPr>
        <w:pStyle w:val="BodyText"/>
      </w:pPr>
    </w:p>
    <w:p w14:paraId="6A951B7B" w14:textId="35A8761C" w:rsidR="00496CE0" w:rsidRDefault="00496CE0" w:rsidP="008A5BC1">
      <w:pPr>
        <w:pStyle w:val="BodyText"/>
      </w:pPr>
      <w:r>
        <w:rPr>
          <w:noProof/>
        </w:rPr>
        <w:drawing>
          <wp:inline distT="0" distB="0" distL="0" distR="0" wp14:anchorId="1AC7E73E" wp14:editId="63A36429">
            <wp:extent cx="6248233" cy="3134083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5.34.5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13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472D" w14:textId="1D8F6873" w:rsidR="000860BE" w:rsidRDefault="000860BE" w:rsidP="000860BE">
      <w:pPr>
        <w:pStyle w:val="BodyText"/>
        <w:pBdr>
          <w:bottom w:val="single" w:sz="12" w:space="1" w:color="auto"/>
        </w:pBdr>
        <w:tabs>
          <w:tab w:val="left" w:pos="2137"/>
        </w:tabs>
      </w:pPr>
      <w:r>
        <w:tab/>
      </w:r>
    </w:p>
    <w:p w14:paraId="39D006ED" w14:textId="27B8E12E" w:rsidR="00F83641" w:rsidRDefault="00F35578" w:rsidP="00F83641">
      <w:pPr>
        <w:pStyle w:val="BodyText"/>
      </w:pPr>
      <w:r>
        <w:t xml:space="preserve">** </w:t>
      </w:r>
      <w:r w:rsidR="00F83641">
        <w:t>Nota2: Pode ser possível de o Soccerama não ter informações dos odds do jogo, assim Meuplacar.com irá retornar a tela abaixo:</w:t>
      </w:r>
    </w:p>
    <w:p w14:paraId="2E16996A" w14:textId="5FDC4F26" w:rsidR="00F83641" w:rsidRDefault="00F83641" w:rsidP="008A5BC1">
      <w:pPr>
        <w:pStyle w:val="BodyText"/>
      </w:pPr>
      <w:r>
        <w:rPr>
          <w:noProof/>
        </w:rPr>
        <w:drawing>
          <wp:inline distT="0" distB="0" distL="0" distR="0" wp14:anchorId="21D5477D" wp14:editId="20125C86">
            <wp:extent cx="6248400" cy="6413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7.00.1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362D" w14:textId="77777777" w:rsidR="00F83641" w:rsidRDefault="00F83641" w:rsidP="008A5BC1">
      <w:pPr>
        <w:pStyle w:val="BodyText"/>
      </w:pPr>
    </w:p>
    <w:p w14:paraId="32206653" w14:textId="672739EF" w:rsidR="008A5BC1" w:rsidRDefault="008A5BC1" w:rsidP="008A5BC1">
      <w:pPr>
        <w:pStyle w:val="BodyText"/>
      </w:pPr>
      <w:r w:rsidRPr="00F35578">
        <w:rPr>
          <w:b/>
        </w:rPr>
        <w:t>2) Comparação de Odds – b) Casa/Fora</w:t>
      </w:r>
      <w:r>
        <w:t xml:space="preserve">: </w:t>
      </w:r>
      <w:r w:rsidR="00D12AA9">
        <w:t>Bem similar ao ‘1x’2, mas dessa vez representa as probabilidades apenas da vitória do visitante de da equipa de casa.</w:t>
      </w:r>
    </w:p>
    <w:p w14:paraId="01528680" w14:textId="729F33F4" w:rsidR="00496CE0" w:rsidRDefault="00496CE0" w:rsidP="008A5BC1">
      <w:pPr>
        <w:pStyle w:val="BodyText"/>
      </w:pPr>
      <w:r>
        <w:rPr>
          <w:noProof/>
        </w:rPr>
        <w:drawing>
          <wp:inline distT="0" distB="0" distL="0" distR="0" wp14:anchorId="554D8836" wp14:editId="3C01581A">
            <wp:extent cx="6248400" cy="18802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5.44.0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5341" w14:textId="390EF848" w:rsidR="008A5BC1" w:rsidRDefault="008A5BC1" w:rsidP="008A5BC1">
      <w:pPr>
        <w:pStyle w:val="BodyText"/>
      </w:pPr>
      <w:r w:rsidRPr="00F35578">
        <w:rPr>
          <w:b/>
        </w:rPr>
        <w:lastRenderedPageBreak/>
        <w:t>2) Comparação de Odds – c) HT/FT</w:t>
      </w:r>
      <w:r>
        <w:t xml:space="preserve">: </w:t>
      </w:r>
      <w:r w:rsidR="00CD4503">
        <w:t>‘HT’ significa do inglês “Half-Time” e ‘FT’ “Full-Time”. Essa estatística representa a chance de um dos times vencerem o HT e o FT.</w:t>
      </w:r>
    </w:p>
    <w:p w14:paraId="757F564F" w14:textId="60990CC0" w:rsidR="00D12AA9" w:rsidRDefault="00D12AA9" w:rsidP="008A5BC1">
      <w:pPr>
        <w:pStyle w:val="BodyText"/>
      </w:pPr>
      <w:r>
        <w:rPr>
          <w:noProof/>
        </w:rPr>
        <w:drawing>
          <wp:inline distT="0" distB="0" distL="0" distR="0" wp14:anchorId="0C0DF240" wp14:editId="14615826">
            <wp:extent cx="6248400" cy="1682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6.11.1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AD26" w14:textId="504D3139" w:rsidR="008A5BC1" w:rsidRDefault="00CD4503" w:rsidP="008A5BC1">
      <w:pPr>
        <w:pStyle w:val="BodyText"/>
      </w:pPr>
      <w:r w:rsidRPr="00F35578">
        <w:rPr>
          <w:b/>
          <w:noProof/>
        </w:rPr>
        <w:drawing>
          <wp:anchor distT="0" distB="0" distL="114300" distR="114300" simplePos="0" relativeHeight="251662336" behindDoc="0" locked="0" layoutInCell="1" allowOverlap="1" wp14:anchorId="0E57AE70" wp14:editId="56A4BAC8">
            <wp:simplePos x="0" y="0"/>
            <wp:positionH relativeFrom="column">
              <wp:posOffset>-49530</wp:posOffset>
            </wp:positionH>
            <wp:positionV relativeFrom="paragraph">
              <wp:posOffset>885825</wp:posOffset>
            </wp:positionV>
            <wp:extent cx="6248400" cy="2396490"/>
            <wp:effectExtent l="0" t="0" r="0" b="0"/>
            <wp:wrapThrough wrapText="bothSides">
              <wp:wrapPolygon edited="0">
                <wp:start x="0" y="0"/>
                <wp:lineTo x="0" y="21291"/>
                <wp:lineTo x="21512" y="21291"/>
                <wp:lineTo x="21512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6.15.2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5BC1" w:rsidRPr="00F35578">
        <w:rPr>
          <w:b/>
        </w:rPr>
        <w:t>2) Comparação de Odds – d) DC</w:t>
      </w:r>
      <w:r w:rsidR="008A5BC1">
        <w:t xml:space="preserve">: </w:t>
      </w:r>
      <w:r>
        <w:t>DC vem do inglês “Double Chance”. Ocasionalmente, as casas de aposta podem reduzir os 3 resultados de uma partida de futebol para 2. Se a equipa selecionada na aposta vencer ou empatar é suficiente para termons uma aposta vitoriosa.</w:t>
      </w:r>
    </w:p>
    <w:p w14:paraId="311F10DB" w14:textId="2F500EFC" w:rsidR="00D12AA9" w:rsidRDefault="00D12AA9" w:rsidP="008A5BC1">
      <w:pPr>
        <w:pStyle w:val="BodyText"/>
      </w:pPr>
    </w:p>
    <w:p w14:paraId="103F37B1" w14:textId="70E815FD" w:rsidR="008A5BC1" w:rsidRDefault="008A5BC1" w:rsidP="008A5BC1">
      <w:pPr>
        <w:pStyle w:val="BodyText"/>
      </w:pPr>
      <w:r w:rsidRPr="00F35578">
        <w:rPr>
          <w:b/>
        </w:rPr>
        <w:t>2) Comparação de Odds – e) AM</w:t>
      </w:r>
      <w:r>
        <w:t xml:space="preserve">: </w:t>
      </w:r>
      <w:r w:rsidR="00CD4503">
        <w:t>Significa “Ambos Marcam” e representa apenas a chance das duas equipas marcarem golos nessa partida.</w:t>
      </w:r>
    </w:p>
    <w:p w14:paraId="113673AA" w14:textId="2C8D8B94" w:rsidR="00D12AA9" w:rsidRDefault="00D12AA9" w:rsidP="00026A8D">
      <w:pPr>
        <w:pStyle w:val="BodyText"/>
      </w:pPr>
      <w:r>
        <w:rPr>
          <w:noProof/>
        </w:rPr>
        <w:drawing>
          <wp:inline distT="0" distB="0" distL="0" distR="0" wp14:anchorId="5AAF92C4" wp14:editId="51BA6340">
            <wp:extent cx="6248400" cy="16732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6.12.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6724" w:type="dxa"/>
        <w:tblInd w:w="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CCCCCC"/>
          <w:insideV w:val="single" w:sz="6" w:space="0" w:color="CCCCCC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0"/>
        <w:gridCol w:w="4314"/>
      </w:tblGrid>
      <w:tr w:rsidR="00BB4D90" w:rsidRPr="008D595C" w14:paraId="5E10F972" w14:textId="77777777" w:rsidTr="00BB4D90">
        <w:trPr>
          <w:trHeight w:val="234"/>
        </w:trPr>
        <w:tc>
          <w:tcPr>
            <w:tcW w:w="2410" w:type="dxa"/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F9900B" w14:textId="52D3990B" w:rsidR="00BB4D90" w:rsidRPr="008D595C" w:rsidRDefault="008F5264" w:rsidP="00BB4D90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>
              <w:rPr>
                <w:rFonts w:ascii="Arial" w:hAnsi="Arial" w:cs="Arial"/>
                <w:sz w:val="20"/>
                <w:lang w:val="en-GB"/>
              </w:rPr>
              <w:lastRenderedPageBreak/>
              <w:t xml:space="preserve">3) </w:t>
            </w:r>
            <w:r w:rsidR="00BB4D90">
              <w:rPr>
                <w:rFonts w:ascii="Arial" w:hAnsi="Arial" w:cs="Arial"/>
                <w:sz w:val="20"/>
                <w:lang w:val="en-GB"/>
              </w:rPr>
              <w:t>H2H</w:t>
            </w:r>
          </w:p>
        </w:tc>
        <w:tc>
          <w:tcPr>
            <w:tcW w:w="4314" w:type="dxa"/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17E09E" w14:textId="4A66637D" w:rsidR="00BB4D90" w:rsidRPr="008D595C" w:rsidRDefault="006E13BD" w:rsidP="006E13BD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>
              <w:rPr>
                <w:rFonts w:ascii="Arial" w:hAnsi="Arial" w:cs="Arial"/>
                <w:sz w:val="20"/>
                <w:lang w:val="en-GB"/>
              </w:rPr>
              <w:t>-</w:t>
            </w:r>
          </w:p>
        </w:tc>
      </w:tr>
    </w:tbl>
    <w:p w14:paraId="252B9DDC" w14:textId="290D73E2" w:rsidR="00026A8D" w:rsidRDefault="00026A8D" w:rsidP="00BB4D90">
      <w:pPr>
        <w:pStyle w:val="BodyText"/>
      </w:pPr>
    </w:p>
    <w:p w14:paraId="31344048" w14:textId="12D2B3E8" w:rsidR="008A5BC1" w:rsidRDefault="00496CE0" w:rsidP="008A5BC1">
      <w:pPr>
        <w:pStyle w:val="BodyText"/>
      </w:pPr>
      <w:r w:rsidRPr="00F35578">
        <w:rPr>
          <w:b/>
        </w:rPr>
        <w:t>3</w:t>
      </w:r>
      <w:r w:rsidR="008A5BC1" w:rsidRPr="00F35578">
        <w:rPr>
          <w:b/>
        </w:rPr>
        <w:t xml:space="preserve">) </w:t>
      </w:r>
      <w:r w:rsidRPr="00F35578">
        <w:rPr>
          <w:b/>
        </w:rPr>
        <w:t>H2H</w:t>
      </w:r>
      <w:r>
        <w:t>:</w:t>
      </w:r>
      <w:r w:rsidR="00CD4503">
        <w:t xml:space="preserve"> Exibe o resultado dos últimos confrontos das duas equipas.</w:t>
      </w:r>
    </w:p>
    <w:p w14:paraId="2D5BAED1" w14:textId="384C9636" w:rsidR="00D12AA9" w:rsidRDefault="00D12AA9" w:rsidP="00BB4D90">
      <w:pPr>
        <w:pStyle w:val="BodyText"/>
      </w:pPr>
      <w:r>
        <w:rPr>
          <w:noProof/>
        </w:rPr>
        <w:drawing>
          <wp:inline distT="0" distB="0" distL="0" distR="0" wp14:anchorId="5EEB4603" wp14:editId="5E05337D">
            <wp:extent cx="6248400" cy="9975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6.15.4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5687" w14:textId="77777777" w:rsidR="00D12AA9" w:rsidRDefault="00D12AA9" w:rsidP="00BB4D90">
      <w:pPr>
        <w:pStyle w:val="BodyText"/>
      </w:pPr>
    </w:p>
    <w:tbl>
      <w:tblPr>
        <w:tblW w:w="6724" w:type="dxa"/>
        <w:tblInd w:w="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CCCCCC"/>
          <w:insideV w:val="single" w:sz="6" w:space="0" w:color="CCCCCC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0"/>
        <w:gridCol w:w="4314"/>
      </w:tblGrid>
      <w:tr w:rsidR="00BB4D90" w:rsidRPr="008D595C" w14:paraId="52712BF4" w14:textId="77777777" w:rsidTr="00BB4D90">
        <w:trPr>
          <w:trHeight w:val="234"/>
        </w:trPr>
        <w:tc>
          <w:tcPr>
            <w:tcW w:w="2410" w:type="dxa"/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B465A9" w14:textId="1AA30B79" w:rsidR="00BB4D90" w:rsidRPr="008D595C" w:rsidRDefault="008F5264" w:rsidP="00BB4D90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>
              <w:rPr>
                <w:rFonts w:ascii="Arial" w:hAnsi="Arial" w:cs="Arial"/>
                <w:sz w:val="20"/>
                <w:lang w:val="en-GB"/>
              </w:rPr>
              <w:t xml:space="preserve">4) </w:t>
            </w:r>
            <w:r w:rsidR="00BB4D90">
              <w:rPr>
                <w:rFonts w:ascii="Arial" w:hAnsi="Arial" w:cs="Arial"/>
                <w:sz w:val="20"/>
                <w:lang w:val="en-GB"/>
              </w:rPr>
              <w:t>Classificações</w:t>
            </w:r>
          </w:p>
        </w:tc>
        <w:tc>
          <w:tcPr>
            <w:tcW w:w="4314" w:type="dxa"/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ACF649" w14:textId="49861F8A" w:rsidR="00BB4D90" w:rsidRPr="008D595C" w:rsidRDefault="006E13BD" w:rsidP="006E13BD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>
              <w:rPr>
                <w:rFonts w:ascii="Arial" w:hAnsi="Arial" w:cs="Arial"/>
                <w:sz w:val="20"/>
                <w:lang w:val="en-GB"/>
              </w:rPr>
              <w:t>-</w:t>
            </w:r>
          </w:p>
        </w:tc>
      </w:tr>
    </w:tbl>
    <w:p w14:paraId="3A14A2DF" w14:textId="77777777" w:rsidR="007D14B7" w:rsidRDefault="007D14B7" w:rsidP="00026A8D">
      <w:pPr>
        <w:pStyle w:val="BodyText"/>
      </w:pPr>
    </w:p>
    <w:p w14:paraId="6A867C34" w14:textId="676D8867" w:rsidR="008A5BC1" w:rsidRDefault="00D12AA9" w:rsidP="008A5BC1">
      <w:pPr>
        <w:pStyle w:val="BodyText"/>
      </w:pPr>
      <w:r w:rsidRPr="00434BF4">
        <w:rPr>
          <w:b/>
        </w:rPr>
        <w:t>4</w:t>
      </w:r>
      <w:r w:rsidR="008A5BC1" w:rsidRPr="00434BF4">
        <w:rPr>
          <w:b/>
        </w:rPr>
        <w:t xml:space="preserve">) </w:t>
      </w:r>
      <w:r w:rsidR="00496CE0" w:rsidRPr="00434BF4">
        <w:rPr>
          <w:b/>
        </w:rPr>
        <w:t>Classificações</w:t>
      </w:r>
      <w:r w:rsidR="00496CE0">
        <w:t>:</w:t>
      </w:r>
      <w:r w:rsidR="00434BF4">
        <w:t xml:space="preserve"> Exibe a tabela classificação do campeonato que as equipas da partida actual estão disputando.</w:t>
      </w:r>
    </w:p>
    <w:p w14:paraId="1CA9E975" w14:textId="2135E872" w:rsidR="005C1CB1" w:rsidRDefault="005C1CB1" w:rsidP="00F35578">
      <w:pPr>
        <w:pStyle w:val="BodyText"/>
      </w:pPr>
      <w:r>
        <w:rPr>
          <w:noProof/>
        </w:rPr>
        <w:drawing>
          <wp:inline distT="0" distB="0" distL="0" distR="0" wp14:anchorId="2C232113" wp14:editId="7A5A7C45">
            <wp:extent cx="6248400" cy="26263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9.13.3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F5E3" w14:textId="04613D9E" w:rsidR="005C1CB1" w:rsidRDefault="000860BE" w:rsidP="000860BE">
      <w:pPr>
        <w:pStyle w:val="BodyText"/>
        <w:pBdr>
          <w:bottom w:val="single" w:sz="12" w:space="1" w:color="auto"/>
        </w:pBdr>
        <w:tabs>
          <w:tab w:val="left" w:pos="2137"/>
        </w:tabs>
      </w:pPr>
      <w:r>
        <w:tab/>
      </w:r>
    </w:p>
    <w:p w14:paraId="4D306C4E" w14:textId="77310FEA" w:rsidR="00F35578" w:rsidRDefault="00F35578" w:rsidP="00F35578">
      <w:pPr>
        <w:pStyle w:val="BodyText"/>
      </w:pPr>
      <w:r>
        <w:t xml:space="preserve">** Nota: Pode ser possível de o Soccerama não ter informações das estatísticas do jogo, </w:t>
      </w:r>
      <w:r w:rsidR="00434BF4">
        <w:t xml:space="preserve">ou caso seja uma partida amistosa, </w:t>
      </w:r>
      <w:r>
        <w:t xml:space="preserve">assim Meuplacar.com irá retornar </w:t>
      </w:r>
      <w:r w:rsidR="00434BF4">
        <w:t xml:space="preserve">uma tabela vazia, conforme </w:t>
      </w:r>
      <w:r>
        <w:t>a tela abaixo:</w:t>
      </w:r>
    </w:p>
    <w:p w14:paraId="7167FD74" w14:textId="0A46AA58" w:rsidR="00F35578" w:rsidRDefault="00F35578" w:rsidP="00F35578">
      <w:pPr>
        <w:pStyle w:val="BodyText"/>
      </w:pPr>
      <w:r>
        <w:rPr>
          <w:noProof/>
        </w:rPr>
        <w:drawing>
          <wp:inline distT="0" distB="0" distL="0" distR="0" wp14:anchorId="5401A72B" wp14:editId="4447BB7E">
            <wp:extent cx="6248400" cy="599440"/>
            <wp:effectExtent l="0" t="0" r="0" b="101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7.12.1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E5CB" w14:textId="77777777" w:rsidR="008A5BC1" w:rsidRDefault="008A5BC1" w:rsidP="00026A8D">
      <w:pPr>
        <w:pStyle w:val="BodyText"/>
      </w:pPr>
    </w:p>
    <w:tbl>
      <w:tblPr>
        <w:tblW w:w="6724" w:type="dxa"/>
        <w:tblInd w:w="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CCCCCC"/>
          <w:insideV w:val="single" w:sz="6" w:space="0" w:color="CCCCCC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0"/>
        <w:gridCol w:w="4314"/>
      </w:tblGrid>
      <w:tr w:rsidR="00BB4D90" w:rsidRPr="008D595C" w14:paraId="0D9BA786" w14:textId="77777777" w:rsidTr="00BB4D90">
        <w:trPr>
          <w:trHeight w:val="234"/>
        </w:trPr>
        <w:tc>
          <w:tcPr>
            <w:tcW w:w="2410" w:type="dxa"/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5103DC" w14:textId="7BFBD794" w:rsidR="00BB4D90" w:rsidRPr="008D595C" w:rsidRDefault="008F5264" w:rsidP="00BB4D90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>
              <w:rPr>
                <w:rFonts w:ascii="Arial" w:hAnsi="Arial" w:cs="Arial"/>
                <w:sz w:val="20"/>
                <w:lang w:val="en-GB"/>
              </w:rPr>
              <w:lastRenderedPageBreak/>
              <w:t xml:space="preserve">5) </w:t>
            </w:r>
            <w:r w:rsidR="00BB4D90">
              <w:rPr>
                <w:rFonts w:ascii="Arial" w:hAnsi="Arial" w:cs="Arial"/>
                <w:sz w:val="20"/>
                <w:lang w:val="en-GB"/>
              </w:rPr>
              <w:t>Vídeos</w:t>
            </w:r>
          </w:p>
        </w:tc>
        <w:tc>
          <w:tcPr>
            <w:tcW w:w="4314" w:type="dxa"/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0DEF22" w14:textId="49B2B0BB" w:rsidR="00BB4D90" w:rsidRPr="008D595C" w:rsidRDefault="006E13BD" w:rsidP="006E13BD">
            <w:pPr>
              <w:jc w:val="center"/>
              <w:rPr>
                <w:rFonts w:ascii="Arial" w:hAnsi="Arial" w:cs="Arial"/>
                <w:sz w:val="20"/>
                <w:lang w:val="en-GB"/>
              </w:rPr>
            </w:pPr>
            <w:r>
              <w:rPr>
                <w:rFonts w:ascii="Arial" w:hAnsi="Arial" w:cs="Arial"/>
                <w:sz w:val="20"/>
                <w:lang w:val="en-GB"/>
              </w:rPr>
              <w:t>-</w:t>
            </w:r>
          </w:p>
        </w:tc>
      </w:tr>
    </w:tbl>
    <w:p w14:paraId="605A7305" w14:textId="77777777" w:rsidR="00D12AA9" w:rsidRDefault="00D12AA9" w:rsidP="008A5BC1">
      <w:pPr>
        <w:pStyle w:val="BodyText"/>
      </w:pPr>
    </w:p>
    <w:p w14:paraId="4457C077" w14:textId="27A4CECB" w:rsidR="008A5BC1" w:rsidRDefault="00D12AA9" w:rsidP="008A5BC1">
      <w:pPr>
        <w:pStyle w:val="BodyText"/>
      </w:pPr>
      <w:r w:rsidRPr="00434BF4">
        <w:rPr>
          <w:b/>
        </w:rPr>
        <w:t>5</w:t>
      </w:r>
      <w:r w:rsidR="008A5BC1" w:rsidRPr="00434BF4">
        <w:rPr>
          <w:b/>
        </w:rPr>
        <w:t xml:space="preserve">) </w:t>
      </w:r>
      <w:r w:rsidR="00496CE0" w:rsidRPr="00434BF4">
        <w:rPr>
          <w:b/>
        </w:rPr>
        <w:t>Vídeos</w:t>
      </w:r>
      <w:r w:rsidR="00434BF4" w:rsidRPr="00434BF4">
        <w:rPr>
          <w:b/>
        </w:rPr>
        <w:t>:</w:t>
      </w:r>
      <w:r w:rsidR="00434BF4">
        <w:t xml:space="preserve"> Exibe uma coleção de vídeos relevantes para a partida atual. Essa informação geralmente vem no final da partida.</w:t>
      </w:r>
    </w:p>
    <w:p w14:paraId="5AB01CE3" w14:textId="0EB6E43E" w:rsidR="00BB4D90" w:rsidRDefault="00D12AA9" w:rsidP="00026A8D">
      <w:pPr>
        <w:pStyle w:val="BodyText"/>
      </w:pPr>
      <w:r>
        <w:rPr>
          <w:noProof/>
        </w:rPr>
        <w:drawing>
          <wp:inline distT="0" distB="0" distL="0" distR="0" wp14:anchorId="195EDF1D" wp14:editId="40422916">
            <wp:extent cx="6248400" cy="13201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6.16.09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93FE" w14:textId="77777777" w:rsidR="000860BE" w:rsidRDefault="000860BE" w:rsidP="000860BE">
      <w:pPr>
        <w:pStyle w:val="BodyText"/>
        <w:pBdr>
          <w:bottom w:val="single" w:sz="12" w:space="1" w:color="auto"/>
        </w:pBdr>
        <w:tabs>
          <w:tab w:val="left" w:pos="2137"/>
        </w:tabs>
      </w:pPr>
      <w:r>
        <w:tab/>
      </w:r>
    </w:p>
    <w:p w14:paraId="794D2C6C" w14:textId="1600AFD1" w:rsidR="00F03F0D" w:rsidRDefault="00F03F0D" w:rsidP="00F03F0D">
      <w:pPr>
        <w:pStyle w:val="BodyText"/>
      </w:pPr>
      <w:r>
        <w:t xml:space="preserve">** Nota: Pode ser possível de o Soccerama não ter </w:t>
      </w:r>
      <w:r w:rsidR="00434BF4">
        <w:t>vídeos</w:t>
      </w:r>
      <w:r>
        <w:t xml:space="preserve"> do jogo, assim Meuplacar.com irá retornar a tela abaixo:</w:t>
      </w:r>
    </w:p>
    <w:p w14:paraId="29A6A679" w14:textId="5260F50E" w:rsidR="00F03F0D" w:rsidRPr="00026A8D" w:rsidRDefault="00F03F0D" w:rsidP="00026A8D">
      <w:pPr>
        <w:pStyle w:val="BodyText"/>
      </w:pPr>
      <w:r>
        <w:rPr>
          <w:noProof/>
        </w:rPr>
        <w:drawing>
          <wp:inline distT="0" distB="0" distL="0" distR="0" wp14:anchorId="6CA5FCD7" wp14:editId="4CCF4F3A">
            <wp:extent cx="6248400" cy="699770"/>
            <wp:effectExtent l="0" t="0" r="0" b="114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7.12.5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161D" w14:textId="77777777" w:rsidR="008D595C" w:rsidRDefault="008D595C" w:rsidP="008D595C">
      <w:pPr>
        <w:pStyle w:val="PartTitle"/>
        <w:framePr w:wrap="notBeside"/>
      </w:pPr>
      <w:r>
        <w:lastRenderedPageBreak/>
        <w:t>Capítulo</w:t>
      </w:r>
    </w:p>
    <w:p w14:paraId="10A65431" w14:textId="13590127" w:rsidR="008D595C" w:rsidRDefault="00997863" w:rsidP="008D595C">
      <w:pPr>
        <w:pStyle w:val="PartLabel"/>
        <w:framePr w:wrap="notBeside"/>
      </w:pPr>
      <w:r>
        <w:t>3</w:t>
      </w:r>
    </w:p>
    <w:p w14:paraId="57F8A6BA" w14:textId="77777777" w:rsidR="008D595C" w:rsidRDefault="008D595C" w:rsidP="008D595C">
      <w:pPr>
        <w:sectPr w:rsidR="008D595C" w:rsidSect="008D595C">
          <w:headerReference w:type="default" r:id="rId42"/>
          <w:footerReference w:type="default" r:id="rId43"/>
          <w:headerReference w:type="first" r:id="rId44"/>
          <w:footerReference w:type="first" r:id="rId45"/>
          <w:type w:val="continuous"/>
          <w:pgSz w:w="12240" w:h="15840" w:code="1"/>
          <w:pgMar w:top="1800" w:right="1200" w:bottom="1440" w:left="1200" w:header="960" w:footer="960" w:gutter="0"/>
          <w:pgNumType w:start="1"/>
          <w:cols w:space="360"/>
        </w:sectPr>
      </w:pPr>
    </w:p>
    <w:p w14:paraId="79211FFC" w14:textId="6A0D12D4" w:rsidR="008D595C" w:rsidRDefault="00175A8B" w:rsidP="008D595C">
      <w:pPr>
        <w:pStyle w:val="ChapterTitle"/>
      </w:pPr>
      <w:r>
        <w:lastRenderedPageBreak/>
        <w:t>Competições</w:t>
      </w:r>
    </w:p>
    <w:p w14:paraId="06D4EE67" w14:textId="5FA50A46" w:rsidR="008D595C" w:rsidRDefault="00434BF4" w:rsidP="008D595C">
      <w:pPr>
        <w:pStyle w:val="BodyTextKeep"/>
        <w:framePr w:dropCap="drop" w:lines="3" w:hSpace="60" w:wrap="around" w:vAnchor="text" w:hAnchor="text"/>
        <w:spacing w:after="0" w:line="849" w:lineRule="exact"/>
        <w:rPr>
          <w:position w:val="-10"/>
          <w:sz w:val="114"/>
        </w:rPr>
      </w:pPr>
      <w:r>
        <w:rPr>
          <w:caps/>
          <w:position w:val="-10"/>
          <w:sz w:val="114"/>
        </w:rPr>
        <w:t>A</w:t>
      </w:r>
    </w:p>
    <w:p w14:paraId="481F54FD" w14:textId="45E8C117" w:rsidR="00F03F0D" w:rsidRDefault="00434BF4" w:rsidP="005900A7">
      <w:pPr>
        <w:pStyle w:val="BodyTextKeep"/>
      </w:pPr>
      <w:r>
        <w:t>página de competi</w:t>
      </w:r>
      <w:r w:rsidR="005900A7">
        <w:t>ções</w:t>
      </w:r>
      <w:r w:rsidR="008A23B9">
        <w:t xml:space="preserve"> exibe diversas informações de um campeonato ou liga, entre elas: sumário, partidas, artilheiros, entre outros. A imagem abaixo ilustra a liga espanhola de 2016/17. </w:t>
      </w:r>
    </w:p>
    <w:p w14:paraId="49DA3633" w14:textId="78FADA68" w:rsidR="008A23B9" w:rsidRDefault="008A23B9" w:rsidP="008A23B9">
      <w:pPr>
        <w:pStyle w:val="BodyText"/>
      </w:pPr>
    </w:p>
    <w:p w14:paraId="535E24FB" w14:textId="4A99B3D4" w:rsidR="008A23B9" w:rsidRDefault="008A23B9" w:rsidP="008A23B9">
      <w:pPr>
        <w:pStyle w:val="BodyText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498A8EE" wp14:editId="0594A329">
            <wp:simplePos x="0" y="0"/>
            <wp:positionH relativeFrom="column">
              <wp:posOffset>425450</wp:posOffset>
            </wp:positionH>
            <wp:positionV relativeFrom="paragraph">
              <wp:posOffset>27305</wp:posOffset>
            </wp:positionV>
            <wp:extent cx="5224780" cy="4889500"/>
            <wp:effectExtent l="0" t="0" r="7620" b="12700"/>
            <wp:wrapThrough wrapText="bothSides">
              <wp:wrapPolygon edited="0">
                <wp:start x="0" y="0"/>
                <wp:lineTo x="0" y="21544"/>
                <wp:lineTo x="21526" y="21544"/>
                <wp:lineTo x="21526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9.46.0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78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BDA4F2" w14:textId="77777777" w:rsidR="008A23B9" w:rsidRDefault="008A23B9" w:rsidP="008A23B9">
      <w:pPr>
        <w:pStyle w:val="BodyText"/>
      </w:pPr>
    </w:p>
    <w:p w14:paraId="4F6DCA1B" w14:textId="77777777" w:rsidR="008A23B9" w:rsidRDefault="008A23B9" w:rsidP="008A23B9">
      <w:pPr>
        <w:pStyle w:val="BodyText"/>
      </w:pPr>
    </w:p>
    <w:p w14:paraId="41EF40C1" w14:textId="77777777" w:rsidR="008A23B9" w:rsidRDefault="008A23B9" w:rsidP="008A23B9">
      <w:pPr>
        <w:pStyle w:val="BodyText"/>
      </w:pPr>
    </w:p>
    <w:p w14:paraId="129408E1" w14:textId="77777777" w:rsidR="008A23B9" w:rsidRDefault="008A23B9" w:rsidP="008A23B9">
      <w:pPr>
        <w:pStyle w:val="BodyText"/>
      </w:pPr>
    </w:p>
    <w:p w14:paraId="7B34D3F8" w14:textId="090B232D" w:rsidR="008A23B9" w:rsidRPr="008A23B9" w:rsidRDefault="008A23B9" w:rsidP="008A23B9">
      <w:pPr>
        <w:pStyle w:val="BodyText"/>
      </w:pPr>
    </w:p>
    <w:p w14:paraId="06B82D45" w14:textId="77777777" w:rsidR="005900A7" w:rsidRPr="005900A7" w:rsidRDefault="005900A7" w:rsidP="005900A7">
      <w:pPr>
        <w:pStyle w:val="BodyText"/>
      </w:pPr>
    </w:p>
    <w:p w14:paraId="324418E3" w14:textId="77777777" w:rsidR="008A23B9" w:rsidRDefault="008A23B9" w:rsidP="00F03F0D">
      <w:pPr>
        <w:pStyle w:val="BodyText"/>
      </w:pPr>
    </w:p>
    <w:p w14:paraId="797B90C2" w14:textId="77777777" w:rsidR="008A23B9" w:rsidRDefault="008A23B9" w:rsidP="00F03F0D">
      <w:pPr>
        <w:pStyle w:val="BodyText"/>
      </w:pPr>
    </w:p>
    <w:p w14:paraId="1D8A8A6F" w14:textId="77777777" w:rsidR="008A23B9" w:rsidRDefault="008A23B9" w:rsidP="00F03F0D">
      <w:pPr>
        <w:pStyle w:val="BodyText"/>
      </w:pPr>
    </w:p>
    <w:p w14:paraId="66ED977E" w14:textId="77777777" w:rsidR="008A23B9" w:rsidRDefault="008A23B9" w:rsidP="00F03F0D">
      <w:pPr>
        <w:pStyle w:val="BodyText"/>
      </w:pPr>
    </w:p>
    <w:p w14:paraId="43D9AE71" w14:textId="77777777" w:rsidR="008A23B9" w:rsidRDefault="008A23B9" w:rsidP="00F03F0D">
      <w:pPr>
        <w:pStyle w:val="BodyText"/>
      </w:pPr>
    </w:p>
    <w:p w14:paraId="06E45C69" w14:textId="14D9A830" w:rsidR="00F03F0D" w:rsidRDefault="00F03F0D" w:rsidP="00F03F0D">
      <w:pPr>
        <w:pStyle w:val="BodyText"/>
      </w:pPr>
    </w:p>
    <w:p w14:paraId="01B9E01F" w14:textId="77777777" w:rsidR="00F03F0D" w:rsidRDefault="00F03F0D" w:rsidP="00F03F0D">
      <w:pPr>
        <w:pStyle w:val="BodyText"/>
      </w:pPr>
    </w:p>
    <w:p w14:paraId="0D445F3C" w14:textId="77777777" w:rsidR="008A23B9" w:rsidRDefault="008A23B9" w:rsidP="008A23B9">
      <w:pPr>
        <w:pStyle w:val="BodyText"/>
      </w:pPr>
    </w:p>
    <w:p w14:paraId="695451D4" w14:textId="77777777" w:rsidR="00410C66" w:rsidRDefault="00410C66" w:rsidP="008A23B9">
      <w:pPr>
        <w:pStyle w:val="BodyText"/>
      </w:pPr>
    </w:p>
    <w:p w14:paraId="48D6E6DE" w14:textId="6DEE0BAC" w:rsidR="008A23B9" w:rsidRDefault="008A23B9" w:rsidP="008A23B9">
      <w:pPr>
        <w:pStyle w:val="BodyText"/>
      </w:pPr>
      <w:r>
        <w:t>O link para a copa em questão é:</w:t>
      </w:r>
    </w:p>
    <w:p w14:paraId="7763BEEB" w14:textId="77777777" w:rsidR="008A23B9" w:rsidRDefault="008A23B9" w:rsidP="008A23B9">
      <w:pPr>
        <w:pStyle w:val="BodyText"/>
      </w:pPr>
    </w:p>
    <w:p w14:paraId="48A02945" w14:textId="72A725E8" w:rsidR="008A23B9" w:rsidRPr="00C6406B" w:rsidRDefault="008A23B9" w:rsidP="008A23B9">
      <w:pPr>
        <w:pStyle w:val="BlockQuotationFirst"/>
        <w:jc w:val="center"/>
        <w:rPr>
          <w:rFonts w:ascii="Verdana" w:hAnsi="Verdana"/>
          <w:i/>
          <w:sz w:val="24"/>
          <w:szCs w:val="22"/>
        </w:rPr>
      </w:pPr>
      <w:r w:rsidRPr="008A23B9">
        <w:rPr>
          <w:rFonts w:ascii="Verdana" w:hAnsi="Verdana"/>
          <w:i/>
          <w:sz w:val="24"/>
          <w:szCs w:val="22"/>
        </w:rPr>
        <w:t>http://www.meuplacar.com/competicao/19/646</w:t>
      </w:r>
    </w:p>
    <w:p w14:paraId="435C051F" w14:textId="77777777" w:rsidR="008A23B9" w:rsidRDefault="008A23B9" w:rsidP="008A23B9">
      <w:pPr>
        <w:pStyle w:val="BodyText"/>
      </w:pPr>
    </w:p>
    <w:p w14:paraId="7FCC0456" w14:textId="7CF87771" w:rsidR="008A23B9" w:rsidRDefault="008A23B9" w:rsidP="00F03F0D">
      <w:pPr>
        <w:pStyle w:val="BodyText"/>
      </w:pPr>
      <w:r w:rsidRPr="008A23B9">
        <w:t>A URL da página traz dois valores numéricos separados por barras: o primeiro é o 'competition_</w:t>
      </w:r>
      <w:r w:rsidR="00410C66">
        <w:t>id' e o segundo é o 'season_id'</w:t>
      </w:r>
      <w:r w:rsidRPr="008A23B9">
        <w:t>-</w:t>
      </w:r>
      <w:r w:rsidR="00410C66">
        <w:t xml:space="preserve"> No caso acima, o identificador da competição é 19 e o identificador da temporada é 646. Tendo posse desses valores é possível acessar qualquer campeonato da história, desde que a API e Token do Soccerama permita. </w:t>
      </w:r>
    </w:p>
    <w:p w14:paraId="50CF4742" w14:textId="02D0EDD9" w:rsidR="008A23B9" w:rsidRDefault="00247293" w:rsidP="00F03F0D">
      <w:pPr>
        <w:pStyle w:val="BodyText"/>
      </w:pPr>
      <w:r>
        <w:t>Outra forma de encontrar uma página de competição é através do menu de Ligas Favoritas – que pode ser gerido na área de administrador (Ver capítulo 7). Ou através das partidas listadas do Matcenter</w:t>
      </w:r>
      <w:r w:rsidR="0076598F">
        <w:t xml:space="preserve"> sob o link do grupos de partida do dia.</w:t>
      </w:r>
    </w:p>
    <w:p w14:paraId="24415CA0" w14:textId="77777777" w:rsidR="0076598F" w:rsidRDefault="0076598F" w:rsidP="00F03F0D">
      <w:pPr>
        <w:pStyle w:val="BodyText"/>
      </w:pPr>
    </w:p>
    <w:p w14:paraId="3AED9E19" w14:textId="518E1AD3" w:rsidR="008A23B9" w:rsidRDefault="00247293" w:rsidP="00F03F0D">
      <w:pPr>
        <w:pStyle w:val="BodyText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C8CCBDF" wp14:editId="3EBB927A">
            <wp:simplePos x="0" y="0"/>
            <wp:positionH relativeFrom="column">
              <wp:posOffset>-405765</wp:posOffset>
            </wp:positionH>
            <wp:positionV relativeFrom="paragraph">
              <wp:posOffset>231775</wp:posOffset>
            </wp:positionV>
            <wp:extent cx="1781175" cy="2849880"/>
            <wp:effectExtent l="0" t="0" r="0" b="0"/>
            <wp:wrapThrough wrapText="bothSides">
              <wp:wrapPolygon edited="0">
                <wp:start x="0" y="0"/>
                <wp:lineTo x="0" y="21369"/>
                <wp:lineTo x="21253" y="21369"/>
                <wp:lineTo x="21253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7.15.19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D7ACAC" w14:textId="1A0BCB97" w:rsidR="00F03F0D" w:rsidRDefault="00F03F0D" w:rsidP="00F03F0D">
      <w:pPr>
        <w:pStyle w:val="BodyText"/>
      </w:pPr>
    </w:p>
    <w:p w14:paraId="2E59800E" w14:textId="2F918B86" w:rsidR="00F03F0D" w:rsidRDefault="005900A7" w:rsidP="00F03F0D">
      <w:pPr>
        <w:pStyle w:val="BodyText"/>
      </w:pPr>
      <w:r>
        <w:rPr>
          <w:noProof/>
        </w:rPr>
        <w:drawing>
          <wp:inline distT="0" distB="0" distL="0" distR="0" wp14:anchorId="7DA26A25" wp14:editId="3265B4AC">
            <wp:extent cx="4422140" cy="184098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9.34.5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493" cy="184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625E" w14:textId="77777777" w:rsidR="00F03F0D" w:rsidRDefault="00F03F0D" w:rsidP="00F03F0D">
      <w:pPr>
        <w:pStyle w:val="BodyText"/>
      </w:pPr>
    </w:p>
    <w:p w14:paraId="408C5122" w14:textId="77777777" w:rsidR="0076598F" w:rsidRDefault="0076598F" w:rsidP="00F03F0D">
      <w:pPr>
        <w:pStyle w:val="BodyText"/>
      </w:pPr>
    </w:p>
    <w:p w14:paraId="62115E37" w14:textId="77777777" w:rsidR="0076598F" w:rsidRDefault="0076598F" w:rsidP="00F03F0D">
      <w:pPr>
        <w:pStyle w:val="BodyText"/>
      </w:pPr>
    </w:p>
    <w:p w14:paraId="14C1DEB8" w14:textId="0F7465AF" w:rsidR="00E75F16" w:rsidRDefault="00E75F16" w:rsidP="00F03F0D">
      <w:pPr>
        <w:pStyle w:val="BodyText"/>
      </w:pPr>
      <w:r>
        <w:t>A primeira aba é a página de Sumário, onde é possivel visualizar as próximas partidas desse campeonato e a classificaçnao atual. A imagem a seguir ilustra um exemplo da página de sumário:</w:t>
      </w:r>
    </w:p>
    <w:p w14:paraId="6C89FD8D" w14:textId="77777777" w:rsidR="00E75F16" w:rsidRDefault="00E75F16" w:rsidP="00F03F0D">
      <w:pPr>
        <w:pStyle w:val="BodyText"/>
      </w:pPr>
    </w:p>
    <w:p w14:paraId="04D0F9B8" w14:textId="77777777" w:rsidR="00E75F16" w:rsidRDefault="00E75F16" w:rsidP="00F03F0D">
      <w:pPr>
        <w:pStyle w:val="BodyText"/>
      </w:pPr>
    </w:p>
    <w:p w14:paraId="12C4BA84" w14:textId="77777777" w:rsidR="00E75F16" w:rsidRDefault="00E75F16" w:rsidP="00F03F0D">
      <w:pPr>
        <w:pStyle w:val="BodyText"/>
      </w:pPr>
    </w:p>
    <w:p w14:paraId="20341167" w14:textId="735905E1" w:rsidR="00E75F16" w:rsidRDefault="00E75F16" w:rsidP="00F03F0D">
      <w:pPr>
        <w:pStyle w:val="BodyText"/>
      </w:pPr>
      <w:r>
        <w:rPr>
          <w:noProof/>
        </w:rPr>
        <w:drawing>
          <wp:inline distT="0" distB="0" distL="0" distR="0" wp14:anchorId="39438040" wp14:editId="51D042D3">
            <wp:extent cx="6248400" cy="619315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20.26.2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5FC8" w14:textId="77777777" w:rsidR="00E75F16" w:rsidRDefault="00E75F16" w:rsidP="00F03F0D">
      <w:pPr>
        <w:pStyle w:val="BodyText"/>
      </w:pPr>
    </w:p>
    <w:p w14:paraId="0C433A73" w14:textId="77777777" w:rsidR="00E75F16" w:rsidRDefault="00E75F16" w:rsidP="00F03F0D">
      <w:pPr>
        <w:pStyle w:val="BodyText"/>
      </w:pPr>
    </w:p>
    <w:p w14:paraId="7F6DAF81" w14:textId="77777777" w:rsidR="00E75F16" w:rsidRDefault="00E75F16" w:rsidP="00F03F0D">
      <w:pPr>
        <w:pStyle w:val="BodyText"/>
      </w:pPr>
    </w:p>
    <w:p w14:paraId="2DF2EC43" w14:textId="77777777" w:rsidR="00E75F16" w:rsidRDefault="00E75F16" w:rsidP="00F03F0D">
      <w:pPr>
        <w:pStyle w:val="BodyText"/>
      </w:pPr>
    </w:p>
    <w:p w14:paraId="5B5E9EAE" w14:textId="35F222B5" w:rsidR="00E75F16" w:rsidRDefault="00E75F16" w:rsidP="00F03F0D">
      <w:pPr>
        <w:pStyle w:val="BodyText"/>
      </w:pPr>
      <w:r>
        <w:lastRenderedPageBreak/>
        <w:t>A próxima aba é a de classificação, onde a tabela completa da liga é encontrada:</w:t>
      </w:r>
    </w:p>
    <w:p w14:paraId="0A260980" w14:textId="77777777" w:rsidR="00E75F16" w:rsidRDefault="00E75F16" w:rsidP="00F03F0D">
      <w:pPr>
        <w:pStyle w:val="BodyText"/>
      </w:pPr>
    </w:p>
    <w:p w14:paraId="1CD47C5A" w14:textId="316790A4" w:rsidR="00F03F0D" w:rsidRDefault="00F03F0D" w:rsidP="00F03F0D">
      <w:pPr>
        <w:pStyle w:val="BodyText"/>
      </w:pPr>
      <w:r>
        <w:rPr>
          <w:noProof/>
        </w:rPr>
        <w:drawing>
          <wp:inline distT="0" distB="0" distL="0" distR="0" wp14:anchorId="6D24A417" wp14:editId="786275D7">
            <wp:extent cx="6248400" cy="53428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7.16.4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534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581F" w14:textId="4DF2F071" w:rsidR="00F03F0D" w:rsidRDefault="00E75F16" w:rsidP="00F03F0D">
      <w:pPr>
        <w:pStyle w:val="BodyText"/>
        <w:rPr>
          <w:noProof/>
        </w:rPr>
      </w:pPr>
      <w:r>
        <w:rPr>
          <w:noProof/>
        </w:rPr>
        <w:t>A aba a seguir é a de partidas</w:t>
      </w:r>
      <w:r w:rsidR="00940940">
        <w:rPr>
          <w:noProof/>
        </w:rPr>
        <w:t xml:space="preserve">, as quais são organizadas pelas partidas que ocorrerão hoje, os últimos resultados e as próximas partidas. Veja a imagem a seguir </w:t>
      </w:r>
      <w:r w:rsidR="00A63A8F">
        <w:rPr>
          <w:noProof/>
        </w:rPr>
        <w:t>de exemplo:</w:t>
      </w:r>
    </w:p>
    <w:p w14:paraId="41FA1F31" w14:textId="77777777" w:rsidR="00E75F16" w:rsidRDefault="00E75F16" w:rsidP="00F03F0D">
      <w:pPr>
        <w:pStyle w:val="BodyText"/>
        <w:rPr>
          <w:noProof/>
        </w:rPr>
      </w:pPr>
    </w:p>
    <w:p w14:paraId="07710FFB" w14:textId="77777777" w:rsidR="00E75F16" w:rsidRDefault="00E75F16" w:rsidP="00F03F0D">
      <w:pPr>
        <w:pStyle w:val="BodyText"/>
        <w:rPr>
          <w:noProof/>
        </w:rPr>
      </w:pPr>
    </w:p>
    <w:p w14:paraId="177EB354" w14:textId="77777777" w:rsidR="00E75F16" w:rsidRDefault="00E75F16" w:rsidP="00F03F0D">
      <w:pPr>
        <w:pStyle w:val="BodyText"/>
        <w:rPr>
          <w:noProof/>
        </w:rPr>
      </w:pPr>
    </w:p>
    <w:p w14:paraId="72B25842" w14:textId="77777777" w:rsidR="00E75F16" w:rsidRDefault="00E75F16" w:rsidP="00F03F0D">
      <w:pPr>
        <w:pStyle w:val="BodyText"/>
        <w:rPr>
          <w:noProof/>
        </w:rPr>
      </w:pPr>
    </w:p>
    <w:p w14:paraId="3EF0C567" w14:textId="77777777" w:rsidR="00E75F16" w:rsidRDefault="00E75F16" w:rsidP="00F03F0D">
      <w:pPr>
        <w:pStyle w:val="BodyText"/>
        <w:rPr>
          <w:noProof/>
        </w:rPr>
      </w:pPr>
    </w:p>
    <w:p w14:paraId="35D1C9C6" w14:textId="667EF766" w:rsidR="00E75F16" w:rsidRDefault="00E75F16" w:rsidP="00F03F0D">
      <w:pPr>
        <w:pStyle w:val="BodyText"/>
        <w:rPr>
          <w:noProof/>
        </w:rPr>
      </w:pPr>
      <w:r>
        <w:rPr>
          <w:noProof/>
        </w:rPr>
        <w:drawing>
          <wp:inline distT="0" distB="0" distL="0" distR="0" wp14:anchorId="2FE5FCC4" wp14:editId="264F41A1">
            <wp:extent cx="6248400" cy="64103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20.31.50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841A" w14:textId="77777777" w:rsidR="00E75F16" w:rsidRDefault="00E75F16" w:rsidP="00F03F0D">
      <w:pPr>
        <w:pStyle w:val="BodyText"/>
        <w:rPr>
          <w:noProof/>
        </w:rPr>
      </w:pPr>
    </w:p>
    <w:p w14:paraId="6276A4BF" w14:textId="77777777" w:rsidR="00E75F16" w:rsidRDefault="00E75F16" w:rsidP="00F03F0D">
      <w:pPr>
        <w:pStyle w:val="BodyText"/>
      </w:pPr>
    </w:p>
    <w:p w14:paraId="7BFF0F97" w14:textId="77777777" w:rsidR="00A63A8F" w:rsidRDefault="00A63A8F" w:rsidP="00F03F0D">
      <w:pPr>
        <w:pStyle w:val="BodyText"/>
      </w:pPr>
    </w:p>
    <w:p w14:paraId="03060D51" w14:textId="150226CC" w:rsidR="00A63A8F" w:rsidRDefault="00A63A8F" w:rsidP="00F03F0D">
      <w:pPr>
        <w:pStyle w:val="BodyText"/>
      </w:pPr>
      <w:r>
        <w:lastRenderedPageBreak/>
        <w:t>A última aba é dos artilheiros</w:t>
      </w:r>
      <w:r w:rsidR="00207293">
        <w:t>, que lista por quantidade de gols dos marcadores desta competição. A imagem abaixo exibe um exemplo desta tela:</w:t>
      </w:r>
    </w:p>
    <w:p w14:paraId="37083128" w14:textId="5413E95F" w:rsidR="00F03F0D" w:rsidRDefault="00F03F0D" w:rsidP="00F03F0D">
      <w:pPr>
        <w:pStyle w:val="BodyText"/>
      </w:pPr>
      <w:r>
        <w:rPr>
          <w:noProof/>
        </w:rPr>
        <w:drawing>
          <wp:inline distT="0" distB="0" distL="0" distR="0" wp14:anchorId="1AECC146" wp14:editId="76E5F460">
            <wp:extent cx="6248400" cy="44697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7.16.14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EF53" w14:textId="77777777" w:rsidR="00F03F0D" w:rsidRDefault="00F03F0D" w:rsidP="00F03F0D">
      <w:pPr>
        <w:pStyle w:val="BodyText"/>
        <w:pBdr>
          <w:bottom w:val="single" w:sz="12" w:space="1" w:color="auto"/>
        </w:pBdr>
      </w:pPr>
    </w:p>
    <w:p w14:paraId="2CD62516" w14:textId="2A1D2255" w:rsidR="00F03F0D" w:rsidRDefault="00F03F0D" w:rsidP="00F03F0D">
      <w:pPr>
        <w:pStyle w:val="BodyText"/>
      </w:pPr>
      <w:r>
        <w:t xml:space="preserve">** Nota: </w:t>
      </w:r>
      <w:r w:rsidR="00975763">
        <w:t>As imagens que representam cada liga são disponibilizadas pela API do Soccerama, e muitas vezes podem estar em baixa resolução ou não representam bem o campeonato em vigor, como os exemplos abaixo:</w:t>
      </w:r>
    </w:p>
    <w:p w14:paraId="36354E81" w14:textId="77777777" w:rsidR="00F03F0D" w:rsidRDefault="00F03F0D" w:rsidP="00F03F0D">
      <w:pPr>
        <w:pStyle w:val="BodyText"/>
      </w:pPr>
    </w:p>
    <w:p w14:paraId="36117724" w14:textId="4711C3FE" w:rsidR="00F03F0D" w:rsidRDefault="00F03F0D" w:rsidP="00F03F0D">
      <w:pPr>
        <w:pStyle w:val="BodyText"/>
      </w:pPr>
      <w:r>
        <w:rPr>
          <w:noProof/>
        </w:rPr>
        <w:drawing>
          <wp:inline distT="0" distB="0" distL="0" distR="0" wp14:anchorId="0F98BE6B" wp14:editId="3758CCBC">
            <wp:extent cx="1733154" cy="51827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7.17.2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5697" cy="51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61F2" w14:textId="5A35E9FB" w:rsidR="00F03F0D" w:rsidRDefault="00F03F0D" w:rsidP="00F03F0D">
      <w:pPr>
        <w:pStyle w:val="BodyText"/>
      </w:pPr>
      <w:r>
        <w:rPr>
          <w:noProof/>
        </w:rPr>
        <w:drawing>
          <wp:inline distT="0" distB="0" distL="0" distR="0" wp14:anchorId="615E289C" wp14:editId="2BCA83A1">
            <wp:extent cx="2920604" cy="457383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7.17.3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604" cy="45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8770" w14:textId="77777777" w:rsidR="00975763" w:rsidRDefault="00975763" w:rsidP="00F03F0D">
      <w:pPr>
        <w:pStyle w:val="BodyText"/>
      </w:pPr>
    </w:p>
    <w:p w14:paraId="49E644C7" w14:textId="22070A00" w:rsidR="00372B63" w:rsidRDefault="00F03F0D" w:rsidP="00F03F0D">
      <w:pPr>
        <w:pStyle w:val="BodyText"/>
      </w:pPr>
      <w:r>
        <w:lastRenderedPageBreak/>
        <w:t>** Nota2:</w:t>
      </w:r>
      <w:r w:rsidR="00975763">
        <w:t xml:space="preserve"> Algumas competições podem não oferecer os artilheiros, como Champions League 17/18 abaixo. Isso se dá pelo plano ativo no Soccerama não incluir este campeonato na lista dos disponíveis. Pode ser necessário </w:t>
      </w:r>
      <w:r w:rsidR="00372B63">
        <w:t xml:space="preserve">realizar um upgrade no plano. Favor visitar o link: </w:t>
      </w:r>
      <w:hyperlink r:id="rId55" w:history="1">
        <w:r w:rsidR="00372B63" w:rsidRPr="007F0297">
          <w:rPr>
            <w:rStyle w:val="Hyperlink"/>
          </w:rPr>
          <w:t>https://www.sportmonks.com</w:t>
        </w:r>
      </w:hyperlink>
      <w:r w:rsidR="00372B63">
        <w:t xml:space="preserve"> para mais informações.</w:t>
      </w:r>
    </w:p>
    <w:p w14:paraId="63FB0970" w14:textId="221A6248" w:rsidR="00F03F0D" w:rsidRDefault="00F03F0D" w:rsidP="00372B63">
      <w:pPr>
        <w:pStyle w:val="BodyText"/>
        <w:jc w:val="center"/>
      </w:pPr>
      <w:r>
        <w:rPr>
          <w:noProof/>
        </w:rPr>
        <w:drawing>
          <wp:inline distT="0" distB="0" distL="0" distR="0" wp14:anchorId="69391DD9" wp14:editId="1B165937">
            <wp:extent cx="4939472" cy="23643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7.18.2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72" cy="236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5FB7" w14:textId="77777777" w:rsidR="00372B63" w:rsidRDefault="007E32FE" w:rsidP="00F03F0D">
      <w:pPr>
        <w:pStyle w:val="BodyText"/>
      </w:pPr>
      <w:r>
        <w:t xml:space="preserve">** Nota3: </w:t>
      </w:r>
      <w:r w:rsidR="00372B63">
        <w:t>Os campeonatos compostos de fases com estruturas diferentes (grupos, eliminatórias, etc), como por exemplo, a Champions League, não é possível, atualmente exibir todas as fases do campeonato. A API do soccerama não forcene uma forma direta de obter essa informação, sendo assim, somente possível exibir a situação atual do campeonato.</w:t>
      </w:r>
    </w:p>
    <w:p w14:paraId="30A5EC19" w14:textId="669578EB" w:rsidR="00F03F0D" w:rsidRDefault="00372B63" w:rsidP="00F03F0D">
      <w:pPr>
        <w:pStyle w:val="BodyText"/>
      </w:pPr>
      <w:r>
        <w:t xml:space="preserve">No exemplo abaixo, a Champions League, encontra-se na fase “Knockout”: </w:t>
      </w:r>
    </w:p>
    <w:p w14:paraId="01DEED54" w14:textId="0F4CBCEB" w:rsidR="007E32FE" w:rsidRDefault="00372B63" w:rsidP="00F03F0D">
      <w:pPr>
        <w:pStyle w:val="BodyText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E1FFAD9" wp14:editId="69C71EFB">
            <wp:simplePos x="0" y="0"/>
            <wp:positionH relativeFrom="column">
              <wp:posOffset>306705</wp:posOffset>
            </wp:positionH>
            <wp:positionV relativeFrom="paragraph">
              <wp:posOffset>158750</wp:posOffset>
            </wp:positionV>
            <wp:extent cx="5650230" cy="3884930"/>
            <wp:effectExtent l="0" t="0" r="0" b="1270"/>
            <wp:wrapThrough wrapText="bothSides">
              <wp:wrapPolygon edited="0">
                <wp:start x="0" y="0"/>
                <wp:lineTo x="0" y="21466"/>
                <wp:lineTo x="21459" y="21466"/>
                <wp:lineTo x="21459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7.20.4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5F4FD3" w14:textId="77777777" w:rsidR="00F03F0D" w:rsidRPr="00F03F0D" w:rsidRDefault="00F03F0D" w:rsidP="00F03F0D">
      <w:pPr>
        <w:pStyle w:val="BodyText"/>
      </w:pPr>
    </w:p>
    <w:p w14:paraId="528B976B" w14:textId="77777777" w:rsidR="00175A8B" w:rsidRDefault="00175A8B" w:rsidP="00175A8B">
      <w:pPr>
        <w:pStyle w:val="PartTitle"/>
        <w:framePr w:wrap="notBeside"/>
      </w:pPr>
      <w:r>
        <w:lastRenderedPageBreak/>
        <w:t>Capítulo</w:t>
      </w:r>
    </w:p>
    <w:p w14:paraId="503CD41D" w14:textId="60671582" w:rsidR="00175A8B" w:rsidRDefault="00175A8B" w:rsidP="00175A8B">
      <w:pPr>
        <w:pStyle w:val="PartLabel"/>
        <w:framePr w:wrap="notBeside"/>
      </w:pPr>
      <w:r>
        <w:t>4</w:t>
      </w:r>
    </w:p>
    <w:p w14:paraId="48A23A1F" w14:textId="77777777" w:rsidR="00175A8B" w:rsidRDefault="00175A8B" w:rsidP="00175A8B">
      <w:pPr>
        <w:sectPr w:rsidR="00175A8B" w:rsidSect="008D595C">
          <w:headerReference w:type="default" r:id="rId58"/>
          <w:footerReference w:type="default" r:id="rId59"/>
          <w:headerReference w:type="first" r:id="rId60"/>
          <w:footerReference w:type="first" r:id="rId61"/>
          <w:type w:val="continuous"/>
          <w:pgSz w:w="12240" w:h="15840" w:code="1"/>
          <w:pgMar w:top="1800" w:right="1200" w:bottom="1440" w:left="1200" w:header="960" w:footer="960" w:gutter="0"/>
          <w:pgNumType w:start="1"/>
          <w:cols w:space="360"/>
        </w:sectPr>
      </w:pPr>
    </w:p>
    <w:p w14:paraId="129C8C15" w14:textId="57159120" w:rsidR="00175A8B" w:rsidRDefault="00026A8D" w:rsidP="00175A8B">
      <w:pPr>
        <w:pStyle w:val="ChapterTitle"/>
      </w:pPr>
      <w:r>
        <w:lastRenderedPageBreak/>
        <w:t>Equipa</w:t>
      </w:r>
    </w:p>
    <w:p w14:paraId="1AB6CCC9" w14:textId="6D5B0063" w:rsidR="00175A8B" w:rsidRDefault="00372B63" w:rsidP="00175A8B">
      <w:pPr>
        <w:pStyle w:val="BodyTextKeep"/>
        <w:framePr w:dropCap="drop" w:lines="3" w:hSpace="60" w:wrap="around" w:vAnchor="text" w:hAnchor="text"/>
        <w:spacing w:after="0" w:line="849" w:lineRule="exact"/>
        <w:rPr>
          <w:position w:val="-10"/>
          <w:sz w:val="114"/>
        </w:rPr>
      </w:pPr>
      <w:r>
        <w:rPr>
          <w:caps/>
          <w:position w:val="-10"/>
          <w:sz w:val="114"/>
        </w:rPr>
        <w:t>A</w:t>
      </w:r>
    </w:p>
    <w:p w14:paraId="1E8D397B" w14:textId="75AF02D2" w:rsidR="007E32FE" w:rsidRDefault="00372B63" w:rsidP="007E32FE">
      <w:pPr>
        <w:pStyle w:val="BodyTextKeep"/>
      </w:pPr>
      <w:r>
        <w:t>página da equipa</w:t>
      </w:r>
      <w:r w:rsidR="004517D4">
        <w:t xml:space="preserve"> é composta da área de sumário, resultados, jogos futuros, classificações e equipa. Abaixo encontram-se imagens ilustrando cada uma dessas áreas:</w:t>
      </w:r>
    </w:p>
    <w:p w14:paraId="70554826" w14:textId="1AF97E13" w:rsidR="007E32FE" w:rsidRDefault="007E32FE" w:rsidP="007E32FE">
      <w:pPr>
        <w:pStyle w:val="BodyText"/>
      </w:pPr>
    </w:p>
    <w:p w14:paraId="12BDDCB5" w14:textId="70666868" w:rsidR="007E32FE" w:rsidRPr="007E32FE" w:rsidRDefault="004517D4" w:rsidP="007E32FE">
      <w:pPr>
        <w:pStyle w:val="BodyText"/>
      </w:pPr>
      <w:r>
        <w:rPr>
          <w:noProof/>
          <w:kern w:val="28"/>
        </w:rPr>
        <w:drawing>
          <wp:anchor distT="0" distB="0" distL="114300" distR="114300" simplePos="0" relativeHeight="251669504" behindDoc="0" locked="0" layoutInCell="1" allowOverlap="1" wp14:anchorId="63670D00" wp14:editId="23C03EE4">
            <wp:simplePos x="0" y="0"/>
            <wp:positionH relativeFrom="column">
              <wp:posOffset>662940</wp:posOffset>
            </wp:positionH>
            <wp:positionV relativeFrom="paragraph">
              <wp:posOffset>74295</wp:posOffset>
            </wp:positionV>
            <wp:extent cx="5097145" cy="4477385"/>
            <wp:effectExtent l="0" t="0" r="8255" b="0"/>
            <wp:wrapThrough wrapText="bothSides">
              <wp:wrapPolygon edited="0">
                <wp:start x="0" y="0"/>
                <wp:lineTo x="0" y="21444"/>
                <wp:lineTo x="21527" y="21444"/>
                <wp:lineTo x="21527" y="0"/>
                <wp:lineTo x="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7.21.41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E2D477" w14:textId="77777777" w:rsidR="007E32FE" w:rsidRDefault="007E32FE" w:rsidP="007E32FE">
      <w:pPr>
        <w:pStyle w:val="BodyText"/>
      </w:pPr>
    </w:p>
    <w:p w14:paraId="4B192CE3" w14:textId="77777777" w:rsidR="007E32FE" w:rsidRDefault="007E32FE" w:rsidP="007E32FE">
      <w:pPr>
        <w:pStyle w:val="BodyText"/>
      </w:pPr>
    </w:p>
    <w:p w14:paraId="54F44B4C" w14:textId="77777777" w:rsidR="004517D4" w:rsidRDefault="004517D4" w:rsidP="007E32FE">
      <w:pPr>
        <w:pStyle w:val="BodyText"/>
      </w:pPr>
    </w:p>
    <w:p w14:paraId="3AF99121" w14:textId="77777777" w:rsidR="004517D4" w:rsidRDefault="004517D4" w:rsidP="007E32FE">
      <w:pPr>
        <w:pStyle w:val="BodyText"/>
      </w:pPr>
    </w:p>
    <w:p w14:paraId="134175C2" w14:textId="77777777" w:rsidR="004517D4" w:rsidRDefault="004517D4" w:rsidP="007E32FE">
      <w:pPr>
        <w:pStyle w:val="BodyText"/>
      </w:pPr>
    </w:p>
    <w:p w14:paraId="514F53FD" w14:textId="77777777" w:rsidR="004517D4" w:rsidRDefault="004517D4" w:rsidP="007E32FE">
      <w:pPr>
        <w:pStyle w:val="BodyText"/>
      </w:pPr>
    </w:p>
    <w:p w14:paraId="6B55F9CF" w14:textId="77777777" w:rsidR="004517D4" w:rsidRDefault="004517D4" w:rsidP="007E32FE">
      <w:pPr>
        <w:pStyle w:val="BodyText"/>
      </w:pPr>
    </w:p>
    <w:p w14:paraId="5C5D5F6D" w14:textId="77777777" w:rsidR="004517D4" w:rsidRDefault="004517D4" w:rsidP="007E32FE">
      <w:pPr>
        <w:pStyle w:val="BodyText"/>
      </w:pPr>
    </w:p>
    <w:p w14:paraId="1FDBD955" w14:textId="4283C846" w:rsidR="007E32FE" w:rsidRDefault="007E32FE" w:rsidP="007E32FE">
      <w:pPr>
        <w:pStyle w:val="BodyText"/>
      </w:pPr>
    </w:p>
    <w:p w14:paraId="502D55B0" w14:textId="28348D54" w:rsidR="007E32FE" w:rsidRDefault="007E32FE" w:rsidP="007E32FE">
      <w:pPr>
        <w:pStyle w:val="BodyText"/>
      </w:pPr>
      <w:r>
        <w:rPr>
          <w:noProof/>
        </w:rPr>
        <w:lastRenderedPageBreak/>
        <w:drawing>
          <wp:inline distT="0" distB="0" distL="0" distR="0" wp14:anchorId="031E9E92" wp14:editId="06392413">
            <wp:extent cx="6248400" cy="38373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7.22.04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2989" w14:textId="0734BBD0" w:rsidR="007E32FE" w:rsidRDefault="003B66C5" w:rsidP="007E32FE">
      <w:pPr>
        <w:pStyle w:val="BodyText"/>
      </w:pPr>
      <w:r>
        <w:rPr>
          <w:noProof/>
        </w:rPr>
        <w:drawing>
          <wp:inline distT="0" distB="0" distL="0" distR="0" wp14:anchorId="0D15D995" wp14:editId="66B85105">
            <wp:extent cx="6248400" cy="3949700"/>
            <wp:effectExtent l="0" t="0" r="0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7.22.5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19D6" w14:textId="77777777" w:rsidR="003B66C5" w:rsidRDefault="003B66C5" w:rsidP="007E32FE">
      <w:pPr>
        <w:pStyle w:val="BodyText"/>
      </w:pPr>
    </w:p>
    <w:p w14:paraId="20310B99" w14:textId="7455D0C9" w:rsidR="003B66C5" w:rsidRDefault="003B66C5" w:rsidP="007E32FE">
      <w:pPr>
        <w:pStyle w:val="BodyText"/>
      </w:pPr>
      <w:r>
        <w:rPr>
          <w:noProof/>
        </w:rPr>
        <w:drawing>
          <wp:inline distT="0" distB="0" distL="0" distR="0" wp14:anchorId="1B37B452" wp14:editId="74283610">
            <wp:extent cx="6248400" cy="51682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7.23.18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51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5C7D" w14:textId="77777777" w:rsidR="007E32FE" w:rsidRDefault="007E32FE" w:rsidP="007E32FE">
      <w:pPr>
        <w:pStyle w:val="BodyText"/>
      </w:pPr>
    </w:p>
    <w:p w14:paraId="59299C2E" w14:textId="77777777" w:rsidR="007E32FE" w:rsidRDefault="007E32FE" w:rsidP="007E32FE">
      <w:pPr>
        <w:pStyle w:val="BodyText"/>
      </w:pPr>
    </w:p>
    <w:p w14:paraId="2C598227" w14:textId="77777777" w:rsidR="007E32FE" w:rsidRDefault="007E32FE" w:rsidP="007E32FE">
      <w:pPr>
        <w:pStyle w:val="BodyText"/>
      </w:pPr>
    </w:p>
    <w:p w14:paraId="00E2EC29" w14:textId="77777777" w:rsidR="007E32FE" w:rsidRDefault="007E32FE" w:rsidP="007E32FE">
      <w:pPr>
        <w:pStyle w:val="BodyText"/>
      </w:pPr>
    </w:p>
    <w:p w14:paraId="1C8A9A24" w14:textId="77777777" w:rsidR="007E32FE" w:rsidRDefault="007E32FE" w:rsidP="007E32FE">
      <w:pPr>
        <w:pStyle w:val="BodyText"/>
      </w:pPr>
    </w:p>
    <w:p w14:paraId="0C48283B" w14:textId="77777777" w:rsidR="007E32FE" w:rsidRDefault="007E32FE" w:rsidP="007E32FE">
      <w:pPr>
        <w:pStyle w:val="BodyText"/>
      </w:pPr>
    </w:p>
    <w:p w14:paraId="023BFAA9" w14:textId="77777777" w:rsidR="007E32FE" w:rsidRDefault="007E32FE" w:rsidP="007E32FE">
      <w:pPr>
        <w:pStyle w:val="BodyText"/>
      </w:pPr>
    </w:p>
    <w:p w14:paraId="3ED4D6A1" w14:textId="676BD12C" w:rsidR="005C1CB1" w:rsidRDefault="005C1CB1" w:rsidP="007E32FE">
      <w:pPr>
        <w:pStyle w:val="BodyText"/>
      </w:pPr>
      <w:r>
        <w:rPr>
          <w:noProof/>
        </w:rPr>
        <w:lastRenderedPageBreak/>
        <w:drawing>
          <wp:inline distT="0" distB="0" distL="0" distR="0" wp14:anchorId="2E446711" wp14:editId="1E4B6407">
            <wp:extent cx="6248400" cy="6517005"/>
            <wp:effectExtent l="0" t="0" r="0" b="1079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9.19.5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51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C751" w14:textId="77777777" w:rsidR="005C1CB1" w:rsidRDefault="005C1CB1" w:rsidP="007E32FE">
      <w:pPr>
        <w:pStyle w:val="BodyText"/>
      </w:pPr>
    </w:p>
    <w:p w14:paraId="560C3603" w14:textId="77777777" w:rsidR="004517D4" w:rsidRDefault="004517D4" w:rsidP="007E32FE">
      <w:pPr>
        <w:pStyle w:val="BodyText"/>
      </w:pPr>
    </w:p>
    <w:p w14:paraId="2D80F785" w14:textId="77777777" w:rsidR="004517D4" w:rsidRDefault="004517D4" w:rsidP="007E32FE">
      <w:pPr>
        <w:pStyle w:val="BodyText"/>
      </w:pPr>
    </w:p>
    <w:p w14:paraId="47A46868" w14:textId="77777777" w:rsidR="004517D4" w:rsidRDefault="004517D4" w:rsidP="007E32FE">
      <w:pPr>
        <w:pStyle w:val="BodyText"/>
      </w:pPr>
    </w:p>
    <w:p w14:paraId="5AFD9639" w14:textId="354C6003" w:rsidR="007E32FE" w:rsidRDefault="003B66C5" w:rsidP="007E32FE">
      <w:pPr>
        <w:pStyle w:val="BodyText"/>
      </w:pPr>
      <w:r>
        <w:lastRenderedPageBreak/>
        <w:t>** Nota:</w:t>
      </w:r>
      <w:r w:rsidR="004517D4">
        <w:t xml:space="preserve"> Algumas equipas podem retornar times incompletos, como na imagem abaixo, mais uma vez isso é resultado da falta de informação da API do Soccerama.</w:t>
      </w:r>
    </w:p>
    <w:p w14:paraId="5723DE77" w14:textId="0D5ACCE7" w:rsidR="003B66C5" w:rsidRPr="007E32FE" w:rsidRDefault="003B66C5" w:rsidP="007E32FE">
      <w:pPr>
        <w:pStyle w:val="BodyText"/>
      </w:pPr>
      <w:r>
        <w:rPr>
          <w:noProof/>
        </w:rPr>
        <w:drawing>
          <wp:inline distT="0" distB="0" distL="0" distR="0" wp14:anchorId="6F736573" wp14:editId="7D6C29C3">
            <wp:extent cx="6248400" cy="29305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7.29.00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6385" w14:textId="2487A1BF" w:rsidR="00175A8B" w:rsidRPr="004517D4" w:rsidRDefault="004517D4" w:rsidP="004517D4">
      <w:pPr>
        <w:pStyle w:val="BodyText"/>
      </w:pPr>
      <w:r>
        <w:t>** Nota2: Alguns jogadores das equipas podem estar com imagens de sua nacionalidade faltando, novamente informação incompleta provida pelo Soccerama. Um caso de exemplo é ilustrado na imagem abaixo:</w:t>
      </w:r>
    </w:p>
    <w:p w14:paraId="4D49288C" w14:textId="5B35967B" w:rsidR="005C1CB1" w:rsidRDefault="004517D4" w:rsidP="00175A8B">
      <w:pPr>
        <w:pStyle w:val="TOCBase"/>
        <w:rPr>
          <w:kern w:val="28"/>
        </w:rPr>
      </w:pPr>
      <w:r>
        <w:rPr>
          <w:noProof/>
          <w:kern w:val="28"/>
        </w:rPr>
        <w:drawing>
          <wp:anchor distT="0" distB="0" distL="114300" distR="114300" simplePos="0" relativeHeight="251670528" behindDoc="0" locked="0" layoutInCell="1" allowOverlap="1" wp14:anchorId="0B04BF71" wp14:editId="31DAC433">
            <wp:simplePos x="0" y="0"/>
            <wp:positionH relativeFrom="column">
              <wp:posOffset>-49530</wp:posOffset>
            </wp:positionH>
            <wp:positionV relativeFrom="paragraph">
              <wp:posOffset>161290</wp:posOffset>
            </wp:positionV>
            <wp:extent cx="6248400" cy="813435"/>
            <wp:effectExtent l="0" t="0" r="0" b="0"/>
            <wp:wrapThrough wrapText="bothSides">
              <wp:wrapPolygon edited="0">
                <wp:start x="0" y="0"/>
                <wp:lineTo x="0" y="20909"/>
                <wp:lineTo x="21512" y="20909"/>
                <wp:lineTo x="21512" y="0"/>
                <wp:lineTo x="0" y="0"/>
              </wp:wrapPolygon>
            </wp:wrapThrough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9.20.29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154BD8" w14:textId="40C185C4" w:rsidR="005C1CB1" w:rsidRDefault="005C1CB1" w:rsidP="00175A8B">
      <w:pPr>
        <w:pStyle w:val="TOCBase"/>
        <w:rPr>
          <w:kern w:val="28"/>
        </w:rPr>
      </w:pPr>
    </w:p>
    <w:p w14:paraId="33522CE3" w14:textId="168E453A" w:rsidR="005C1CB1" w:rsidRDefault="005C1CB1" w:rsidP="00175A8B">
      <w:pPr>
        <w:pStyle w:val="TOCBase"/>
        <w:rPr>
          <w:kern w:val="28"/>
        </w:rPr>
      </w:pPr>
    </w:p>
    <w:p w14:paraId="21FAB996" w14:textId="77777777" w:rsidR="00175A8B" w:rsidRDefault="00175A8B" w:rsidP="00175A8B">
      <w:pPr>
        <w:pStyle w:val="PartTitle"/>
        <w:framePr w:wrap="notBeside"/>
      </w:pPr>
      <w:r>
        <w:lastRenderedPageBreak/>
        <w:t>Capítulo</w:t>
      </w:r>
    </w:p>
    <w:p w14:paraId="2AAE848A" w14:textId="3A582AC7" w:rsidR="00175A8B" w:rsidRDefault="00175A8B" w:rsidP="00175A8B">
      <w:pPr>
        <w:pStyle w:val="PartLabel"/>
        <w:framePr w:wrap="notBeside"/>
      </w:pPr>
      <w:r>
        <w:t>5</w:t>
      </w:r>
    </w:p>
    <w:p w14:paraId="041F5BD5" w14:textId="77777777" w:rsidR="00175A8B" w:rsidRDefault="00175A8B" w:rsidP="00175A8B">
      <w:pPr>
        <w:sectPr w:rsidR="00175A8B" w:rsidSect="008D595C">
          <w:headerReference w:type="default" r:id="rId69"/>
          <w:footerReference w:type="default" r:id="rId70"/>
          <w:headerReference w:type="first" r:id="rId71"/>
          <w:footerReference w:type="first" r:id="rId72"/>
          <w:type w:val="continuous"/>
          <w:pgSz w:w="12240" w:h="15840" w:code="1"/>
          <w:pgMar w:top="1800" w:right="1200" w:bottom="1440" w:left="1200" w:header="960" w:footer="960" w:gutter="0"/>
          <w:pgNumType w:start="1"/>
          <w:cols w:space="360"/>
        </w:sectPr>
      </w:pPr>
    </w:p>
    <w:p w14:paraId="4212A89C" w14:textId="24206DBB" w:rsidR="00175A8B" w:rsidRDefault="00026A8D" w:rsidP="00175A8B">
      <w:pPr>
        <w:pStyle w:val="ChapterTitle"/>
      </w:pPr>
      <w:r>
        <w:lastRenderedPageBreak/>
        <w:t>Jogadores</w:t>
      </w:r>
    </w:p>
    <w:p w14:paraId="60DB4548" w14:textId="03D4E2F8" w:rsidR="00175A8B" w:rsidRDefault="00FE7A6D" w:rsidP="00175A8B">
      <w:pPr>
        <w:pStyle w:val="BodyTextKeep"/>
        <w:framePr w:dropCap="drop" w:lines="3" w:hSpace="60" w:wrap="around" w:vAnchor="text" w:hAnchor="text"/>
        <w:spacing w:after="0" w:line="849" w:lineRule="exact"/>
        <w:rPr>
          <w:position w:val="-10"/>
          <w:sz w:val="114"/>
        </w:rPr>
      </w:pPr>
      <w:r>
        <w:rPr>
          <w:caps/>
          <w:position w:val="-10"/>
          <w:sz w:val="114"/>
        </w:rPr>
        <w:t>O</w:t>
      </w:r>
    </w:p>
    <w:p w14:paraId="1F6A3ABF" w14:textId="50F087F4" w:rsidR="005C1CB1" w:rsidRDefault="00FE7A6D" w:rsidP="005C1CB1">
      <w:pPr>
        <w:pStyle w:val="BodyTextKeep"/>
      </w:pPr>
      <w:r>
        <w:t xml:space="preserve">s jogadores </w:t>
      </w:r>
      <w:r w:rsidR="00CC3A19">
        <w:t>também possuem uma página dedicada onde pode obter-se algumas informações do jogador selecionado, como nome, nacionalidade, idade, últimos jogos e outros. A imagem abaixo ilustra o profile do jogador Neymar.</w:t>
      </w:r>
    </w:p>
    <w:p w14:paraId="026BF3BB" w14:textId="77777777" w:rsidR="00CC3A19" w:rsidRDefault="00CC3A19" w:rsidP="00FE7A6D">
      <w:pPr>
        <w:pStyle w:val="BodyText"/>
      </w:pPr>
    </w:p>
    <w:p w14:paraId="02720FB3" w14:textId="6CD0F36F" w:rsidR="00CC3A19" w:rsidRDefault="00CC3A19" w:rsidP="00FE7A6D">
      <w:pPr>
        <w:pStyle w:val="BodyText"/>
      </w:pPr>
      <w:r>
        <w:rPr>
          <w:noProof/>
        </w:rPr>
        <w:drawing>
          <wp:inline distT="0" distB="0" distL="0" distR="0" wp14:anchorId="2717DD03" wp14:editId="10D30C33">
            <wp:extent cx="6248400" cy="45231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9.21.1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53D1" w14:textId="77777777" w:rsidR="00FE7A6D" w:rsidRPr="00FE7A6D" w:rsidRDefault="00FE7A6D" w:rsidP="00FE7A6D">
      <w:pPr>
        <w:pStyle w:val="BodyText"/>
      </w:pPr>
    </w:p>
    <w:p w14:paraId="5AEA36BA" w14:textId="097CEDA9" w:rsidR="00CC3A19" w:rsidRDefault="00CC3A19" w:rsidP="00CC3A19">
      <w:pPr>
        <w:pStyle w:val="BodyText"/>
      </w:pPr>
      <w:r>
        <w:lastRenderedPageBreak/>
        <w:t>Existem três formas de acessar uma página de um jogador. Primeiramente a</w:t>
      </w:r>
      <w:r w:rsidR="00255826">
        <w:t>tráves do link do jogador conforme o exemplo abaixo:</w:t>
      </w:r>
    </w:p>
    <w:p w14:paraId="66426CFD" w14:textId="77777777" w:rsidR="00CC3A19" w:rsidRDefault="00CC3A19" w:rsidP="00CC3A19">
      <w:pPr>
        <w:pStyle w:val="BodyText"/>
      </w:pPr>
    </w:p>
    <w:p w14:paraId="1D5C0393" w14:textId="6FE494C0" w:rsidR="00CC3A19" w:rsidRPr="00C6406B" w:rsidRDefault="00255826" w:rsidP="00CC3A19">
      <w:pPr>
        <w:pStyle w:val="BlockQuotationFirst"/>
        <w:jc w:val="center"/>
        <w:rPr>
          <w:rFonts w:ascii="Verdana" w:hAnsi="Verdana"/>
          <w:i/>
          <w:sz w:val="24"/>
          <w:szCs w:val="22"/>
        </w:rPr>
      </w:pPr>
      <w:r w:rsidRPr="00255826">
        <w:rPr>
          <w:rFonts w:ascii="Verdana" w:hAnsi="Verdana"/>
          <w:i/>
          <w:sz w:val="24"/>
          <w:szCs w:val="22"/>
        </w:rPr>
        <w:t>http://www.meuplacar.com/jogador/Gerard-Pique/1156</w:t>
      </w:r>
    </w:p>
    <w:p w14:paraId="6E01D3D3" w14:textId="77777777" w:rsidR="00CC3A19" w:rsidRDefault="00CC3A19" w:rsidP="00CC3A19">
      <w:pPr>
        <w:pStyle w:val="BodyText"/>
      </w:pPr>
    </w:p>
    <w:p w14:paraId="4D6062BD" w14:textId="0A86C75D" w:rsidR="005C1CB1" w:rsidRDefault="00255826" w:rsidP="00CC3A19">
      <w:pPr>
        <w:pStyle w:val="BodyText"/>
      </w:pPr>
      <w:r>
        <w:t xml:space="preserve">O link é formado pelo nome do jogador e do seu número de identificação. Outra forma de </w:t>
      </w:r>
      <w:r w:rsidR="0053592D">
        <w:t>visiar a página de um jogador é no sumário da partida onde pode-se clicar diretamente no link do jogador, conforme a imagem de exemplo abaixo:</w:t>
      </w:r>
    </w:p>
    <w:p w14:paraId="0ADAE4C3" w14:textId="77777777" w:rsidR="0053592D" w:rsidRDefault="0053592D" w:rsidP="00CC3A19">
      <w:pPr>
        <w:pStyle w:val="BodyText"/>
      </w:pPr>
    </w:p>
    <w:p w14:paraId="6596C5C8" w14:textId="632A4B1E" w:rsidR="005C1CB1" w:rsidRDefault="005C1CB1" w:rsidP="005C1CB1">
      <w:pPr>
        <w:pStyle w:val="BodyText"/>
      </w:pPr>
      <w:r>
        <w:rPr>
          <w:noProof/>
        </w:rPr>
        <w:drawing>
          <wp:inline distT="0" distB="0" distL="0" distR="0" wp14:anchorId="6890A1C7" wp14:editId="4F40A69E">
            <wp:extent cx="4635500" cy="2387600"/>
            <wp:effectExtent l="0" t="0" r="1270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9.22.4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4083" w14:textId="77777777" w:rsidR="004331BD" w:rsidRDefault="004331BD" w:rsidP="005C1CB1">
      <w:pPr>
        <w:pStyle w:val="BodyText"/>
      </w:pPr>
    </w:p>
    <w:p w14:paraId="6F9AE8F0" w14:textId="24B9B345" w:rsidR="0053592D" w:rsidRDefault="0053592D" w:rsidP="005C1CB1">
      <w:pPr>
        <w:pStyle w:val="BodyText"/>
      </w:pPr>
      <w:r>
        <w:t>E finalmente, uma terceira maneira é na página da equipa, conforme no exemplo abaixo:</w:t>
      </w:r>
    </w:p>
    <w:p w14:paraId="2969DC62" w14:textId="77777777" w:rsidR="0053592D" w:rsidRDefault="0053592D" w:rsidP="005C1CB1">
      <w:pPr>
        <w:pStyle w:val="BodyText"/>
      </w:pPr>
    </w:p>
    <w:p w14:paraId="3B4BDE45" w14:textId="18A34367" w:rsidR="004331BD" w:rsidRDefault="004331BD" w:rsidP="005C1CB1">
      <w:pPr>
        <w:pStyle w:val="BodyText"/>
      </w:pPr>
      <w:r>
        <w:rPr>
          <w:noProof/>
        </w:rPr>
        <w:drawing>
          <wp:inline distT="0" distB="0" distL="0" distR="0" wp14:anchorId="4A5D8309" wp14:editId="1758BDD0">
            <wp:extent cx="6248400" cy="876300"/>
            <wp:effectExtent l="0" t="0" r="0" b="127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9.23.3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D3C6" w14:textId="5F27516F" w:rsidR="005C1CB1" w:rsidRDefault="005C1CB1" w:rsidP="005C1CB1">
      <w:pPr>
        <w:pStyle w:val="BodyText"/>
      </w:pPr>
    </w:p>
    <w:p w14:paraId="031F2913" w14:textId="77777777" w:rsidR="0053592D" w:rsidRDefault="0053592D" w:rsidP="005C1CB1">
      <w:pPr>
        <w:pStyle w:val="BodyText"/>
      </w:pPr>
    </w:p>
    <w:p w14:paraId="5D776A8F" w14:textId="77777777" w:rsidR="0053592D" w:rsidRDefault="0053592D" w:rsidP="005C1CB1">
      <w:pPr>
        <w:pStyle w:val="BodyText"/>
      </w:pPr>
    </w:p>
    <w:p w14:paraId="05B8BD36" w14:textId="0487A4F2" w:rsidR="005C1CB1" w:rsidRDefault="005C1CB1" w:rsidP="005C1CB1">
      <w:pPr>
        <w:pStyle w:val="BodyText"/>
      </w:pPr>
      <w:r>
        <w:lastRenderedPageBreak/>
        <w:t xml:space="preserve">** Nota: </w:t>
      </w:r>
      <w:r w:rsidR="0053592D">
        <w:t>O soccerama não possui dados completos de todos jogadores, assim fotos ou outros dados podem estarem faltando, veja o exemplo abaixo:</w:t>
      </w:r>
    </w:p>
    <w:p w14:paraId="1B3F7E36" w14:textId="7E238B70" w:rsidR="005C1CB1" w:rsidRPr="005C1CB1" w:rsidRDefault="005C1CB1" w:rsidP="005C1CB1">
      <w:pPr>
        <w:pStyle w:val="BodyText"/>
      </w:pPr>
      <w:r>
        <w:rPr>
          <w:noProof/>
        </w:rPr>
        <w:drawing>
          <wp:inline distT="0" distB="0" distL="0" distR="0" wp14:anchorId="34A9511B" wp14:editId="00C91FC7">
            <wp:extent cx="6248400" cy="10363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9.18.4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CAAF" w14:textId="77777777" w:rsidR="00175A8B" w:rsidRDefault="00175A8B" w:rsidP="00175A8B">
      <w:pPr>
        <w:pStyle w:val="TOCBase"/>
        <w:rPr>
          <w:kern w:val="28"/>
        </w:rPr>
      </w:pPr>
    </w:p>
    <w:p w14:paraId="54F9C8AD" w14:textId="34C0732A" w:rsidR="008D595C" w:rsidRDefault="008D595C" w:rsidP="00175A8B">
      <w:pPr>
        <w:pStyle w:val="TOCBase"/>
        <w:ind w:left="0"/>
        <w:rPr>
          <w:kern w:val="28"/>
        </w:rPr>
      </w:pPr>
    </w:p>
    <w:p w14:paraId="636DE6F0" w14:textId="77777777" w:rsidR="00175A8B" w:rsidRDefault="00175A8B" w:rsidP="00175A8B">
      <w:pPr>
        <w:pStyle w:val="PartTitle"/>
        <w:framePr w:wrap="notBeside"/>
      </w:pPr>
      <w:r>
        <w:lastRenderedPageBreak/>
        <w:t>Capítulo</w:t>
      </w:r>
    </w:p>
    <w:p w14:paraId="0A416C71" w14:textId="743ADE34" w:rsidR="00175A8B" w:rsidRDefault="00175A8B" w:rsidP="00175A8B">
      <w:pPr>
        <w:pStyle w:val="PartLabel"/>
        <w:framePr w:wrap="notBeside"/>
      </w:pPr>
      <w:r>
        <w:t>6</w:t>
      </w:r>
    </w:p>
    <w:p w14:paraId="6D17D8B8" w14:textId="77777777" w:rsidR="005C1CB1" w:rsidRDefault="005C1CB1" w:rsidP="005C1CB1">
      <w:pPr>
        <w:pStyle w:val="ChapterTitle"/>
      </w:pPr>
      <w:r>
        <w:t>Contacto</w:t>
      </w:r>
    </w:p>
    <w:p w14:paraId="46E2044D" w14:textId="77777777" w:rsidR="005C1CB1" w:rsidRDefault="005C1CB1" w:rsidP="005C1CB1">
      <w:pPr>
        <w:pStyle w:val="BodyTextKeep"/>
        <w:framePr w:dropCap="drop" w:lines="3" w:hSpace="60" w:wrap="around" w:vAnchor="text" w:hAnchor="text"/>
        <w:spacing w:after="0" w:line="849" w:lineRule="exact"/>
        <w:rPr>
          <w:position w:val="-10"/>
          <w:sz w:val="114"/>
        </w:rPr>
      </w:pPr>
      <w:r>
        <w:rPr>
          <w:caps/>
          <w:position w:val="-10"/>
          <w:sz w:val="114"/>
        </w:rPr>
        <w:t>A</w:t>
      </w:r>
    </w:p>
    <w:p w14:paraId="67CBE8BE" w14:textId="77777777" w:rsidR="005C1CB1" w:rsidRDefault="005C1CB1" w:rsidP="005C1CB1">
      <w:pPr>
        <w:pStyle w:val="BodyTextKeep"/>
      </w:pPr>
      <w:r>
        <w:t xml:space="preserve">página de contacto é um simples formulário acessível pelo menu superior principal, ou diretamente atráves do link: </w:t>
      </w:r>
      <w:hyperlink r:id="rId77" w:history="1">
        <w:r w:rsidRPr="004B07C6">
          <w:rPr>
            <w:rStyle w:val="Hyperlink"/>
          </w:rPr>
          <w:t>http://www.meuplacar.com/contacto</w:t>
        </w:r>
      </w:hyperlink>
      <w:r w:rsidRPr="009C50B8">
        <w:t>. Nela</w:t>
      </w:r>
      <w:r>
        <w:t>, o visitante pode deixar o seu nome, email, assunto e mensagem para os administradores do site. A figura abaixo ilustra essa página em sua primeira versão:</w:t>
      </w:r>
    </w:p>
    <w:p w14:paraId="14ACBB02" w14:textId="77777777" w:rsidR="005C1CB1" w:rsidRPr="009C50B8" w:rsidRDefault="005C1CB1" w:rsidP="005C1CB1">
      <w:pPr>
        <w:pStyle w:val="BodyText"/>
      </w:pPr>
      <w:r>
        <w:rPr>
          <w:noProof/>
          <w:kern w:val="28"/>
        </w:rPr>
        <w:drawing>
          <wp:anchor distT="0" distB="0" distL="114300" distR="114300" simplePos="0" relativeHeight="251665408" behindDoc="0" locked="0" layoutInCell="1" allowOverlap="1" wp14:anchorId="6FD18BF2" wp14:editId="54F2A5D2">
            <wp:simplePos x="0" y="0"/>
            <wp:positionH relativeFrom="column">
              <wp:posOffset>1061085</wp:posOffset>
            </wp:positionH>
            <wp:positionV relativeFrom="paragraph">
              <wp:posOffset>279400</wp:posOffset>
            </wp:positionV>
            <wp:extent cx="3705225" cy="3080385"/>
            <wp:effectExtent l="0" t="0" r="3175" b="0"/>
            <wp:wrapThrough wrapText="bothSides">
              <wp:wrapPolygon edited="0">
                <wp:start x="0" y="0"/>
                <wp:lineTo x="0" y="21373"/>
                <wp:lineTo x="21470" y="21373"/>
                <wp:lineTo x="21470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3 at 23.46.37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8F0A7A" w14:textId="77777777" w:rsidR="005C1CB1" w:rsidRDefault="005C1CB1" w:rsidP="005C1CB1">
      <w:pPr>
        <w:pStyle w:val="BodyText"/>
      </w:pPr>
    </w:p>
    <w:p w14:paraId="2791C07D" w14:textId="77777777" w:rsidR="005C1CB1" w:rsidRDefault="005C1CB1" w:rsidP="005C1CB1">
      <w:pPr>
        <w:pStyle w:val="BodyText"/>
      </w:pPr>
    </w:p>
    <w:p w14:paraId="1D9250E8" w14:textId="77777777" w:rsidR="005C1CB1" w:rsidRDefault="005C1CB1" w:rsidP="005C1CB1">
      <w:pPr>
        <w:pStyle w:val="BodyText"/>
      </w:pPr>
    </w:p>
    <w:p w14:paraId="1136916D" w14:textId="77777777" w:rsidR="005C1CB1" w:rsidRDefault="005C1CB1" w:rsidP="005C1CB1">
      <w:pPr>
        <w:pStyle w:val="BodyText"/>
      </w:pPr>
    </w:p>
    <w:p w14:paraId="7575BE76" w14:textId="77777777" w:rsidR="005C1CB1" w:rsidRDefault="005C1CB1" w:rsidP="005C1CB1">
      <w:pPr>
        <w:pStyle w:val="BodyText"/>
      </w:pPr>
    </w:p>
    <w:p w14:paraId="4118BA17" w14:textId="77777777" w:rsidR="005C1CB1" w:rsidRPr="009C50B8" w:rsidRDefault="005C1CB1" w:rsidP="005C1CB1">
      <w:pPr>
        <w:pStyle w:val="BodyText"/>
      </w:pPr>
    </w:p>
    <w:p w14:paraId="6CA7DCB2" w14:textId="77777777" w:rsidR="005C1CB1" w:rsidRDefault="005C1CB1" w:rsidP="005C1CB1">
      <w:pPr>
        <w:pStyle w:val="TOCBase"/>
        <w:ind w:left="0"/>
        <w:rPr>
          <w:kern w:val="28"/>
        </w:rPr>
      </w:pPr>
    </w:p>
    <w:p w14:paraId="7ECA786B" w14:textId="77777777" w:rsidR="005C1CB1" w:rsidRDefault="005C1CB1" w:rsidP="005C1CB1">
      <w:pPr>
        <w:pStyle w:val="TOCBase"/>
        <w:ind w:left="0"/>
        <w:rPr>
          <w:kern w:val="28"/>
        </w:rPr>
      </w:pPr>
    </w:p>
    <w:p w14:paraId="387AA678" w14:textId="77777777" w:rsidR="005C1CB1" w:rsidRDefault="005C1CB1" w:rsidP="005C1CB1">
      <w:pPr>
        <w:pStyle w:val="TOCBase"/>
        <w:ind w:left="0"/>
        <w:rPr>
          <w:kern w:val="28"/>
        </w:rPr>
      </w:pPr>
    </w:p>
    <w:p w14:paraId="54511E56" w14:textId="77777777" w:rsidR="005C1CB1" w:rsidRDefault="005C1CB1" w:rsidP="005C1CB1">
      <w:pPr>
        <w:pStyle w:val="TOCBase"/>
        <w:ind w:left="0"/>
        <w:rPr>
          <w:kern w:val="28"/>
        </w:rPr>
      </w:pPr>
    </w:p>
    <w:p w14:paraId="4705B3CA" w14:textId="77777777" w:rsidR="005C1CB1" w:rsidRDefault="005C1CB1" w:rsidP="005C1CB1">
      <w:pPr>
        <w:pStyle w:val="TOCBase"/>
        <w:ind w:left="0"/>
        <w:rPr>
          <w:kern w:val="28"/>
        </w:rPr>
      </w:pPr>
    </w:p>
    <w:p w14:paraId="40CF3176" w14:textId="77777777" w:rsidR="005C1CB1" w:rsidRDefault="005C1CB1" w:rsidP="005C1CB1">
      <w:pPr>
        <w:pStyle w:val="TOCBase"/>
        <w:ind w:left="0"/>
        <w:rPr>
          <w:kern w:val="28"/>
        </w:rPr>
      </w:pPr>
    </w:p>
    <w:p w14:paraId="67A956FA" w14:textId="77777777" w:rsidR="005C1CB1" w:rsidRDefault="005C1CB1" w:rsidP="005C1CB1">
      <w:pPr>
        <w:pStyle w:val="TOCBase"/>
        <w:ind w:left="0"/>
        <w:rPr>
          <w:kern w:val="28"/>
        </w:rPr>
      </w:pPr>
    </w:p>
    <w:p w14:paraId="667AB03A" w14:textId="77777777" w:rsidR="005C1CB1" w:rsidRDefault="005C1CB1" w:rsidP="005C1CB1">
      <w:pPr>
        <w:pStyle w:val="BodyTextKeep"/>
      </w:pPr>
      <w:r>
        <w:t>Essa página foi desenvolvida utilizando o plugin ‘</w:t>
      </w:r>
      <w:r w:rsidRPr="002B6351">
        <w:t>Contact Us</w:t>
      </w:r>
      <w:r>
        <w:t xml:space="preserve"> </w:t>
      </w:r>
      <w:r w:rsidRPr="002B6351">
        <w:t xml:space="preserve"> </w:t>
      </w:r>
      <w:r>
        <w:t>v1</w:t>
      </w:r>
      <w:r w:rsidRPr="002B6351">
        <w:t>.0.2</w:t>
      </w:r>
      <w:r>
        <w:t>’. Este oferece algumas opções de personalização como o email de destino, captcha, mensagem de confirmação, nome dos campos, entre outros.</w:t>
      </w:r>
    </w:p>
    <w:p w14:paraId="0BC78122" w14:textId="77777777" w:rsidR="005C1CB1" w:rsidRDefault="005C1CB1" w:rsidP="005C1CB1">
      <w:pPr>
        <w:pStyle w:val="BodyText"/>
      </w:pPr>
      <w:r>
        <w:t>Para acessar essa página de configuração é preciso primeiramente logar na área de administrador:</w:t>
      </w:r>
    </w:p>
    <w:p w14:paraId="7FB1A394" w14:textId="77777777" w:rsidR="005C1CB1" w:rsidRPr="00C6406B" w:rsidRDefault="005C1CB1" w:rsidP="005C1CB1">
      <w:pPr>
        <w:pStyle w:val="BlockQuotationFirst"/>
        <w:jc w:val="center"/>
        <w:rPr>
          <w:rFonts w:ascii="Verdana" w:hAnsi="Verdana"/>
          <w:i/>
          <w:sz w:val="24"/>
          <w:szCs w:val="22"/>
        </w:rPr>
      </w:pPr>
      <w:r w:rsidRPr="00F75741">
        <w:rPr>
          <w:rFonts w:ascii="Verdana" w:hAnsi="Verdana"/>
          <w:i/>
          <w:spacing w:val="-20"/>
          <w:sz w:val="24"/>
          <w:szCs w:val="22"/>
        </w:rPr>
        <w:t>http://www.meuplacar.com/oct-admin/</w:t>
      </w:r>
    </w:p>
    <w:p w14:paraId="5CDD67BD" w14:textId="77777777" w:rsidR="005C1CB1" w:rsidRDefault="005C1CB1" w:rsidP="005C1CB1">
      <w:pPr>
        <w:pStyle w:val="BodyText"/>
      </w:pPr>
    </w:p>
    <w:p w14:paraId="280A78C5" w14:textId="133D038C" w:rsidR="005C1CB1" w:rsidRPr="002B6351" w:rsidRDefault="005C1CB1" w:rsidP="005C1CB1">
      <w:pPr>
        <w:pStyle w:val="BodyText"/>
      </w:pPr>
      <w:r>
        <w:lastRenderedPageBreak/>
        <w:t>Uma vez logado, clique em “Settings”, depois em “Contact Us Settings” no menu lateral. Assim será possível ver as telas abaixo para “Main Settings” e “Forms” reespectivamente.</w:t>
      </w:r>
    </w:p>
    <w:p w14:paraId="26BDCB1B" w14:textId="77777777" w:rsidR="005C1CB1" w:rsidRDefault="005C1CB1" w:rsidP="00175A8B">
      <w:r>
        <w:rPr>
          <w:noProof/>
        </w:rPr>
        <w:drawing>
          <wp:inline distT="0" distB="0" distL="0" distR="0" wp14:anchorId="685BEDF9" wp14:editId="29C55AE6">
            <wp:extent cx="6248400" cy="30549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6.02.45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D4FA" w14:textId="77777777" w:rsidR="005C1CB1" w:rsidRDefault="005C1CB1" w:rsidP="00175A8B"/>
    <w:p w14:paraId="05E365E6" w14:textId="77777777" w:rsidR="005C1CB1" w:rsidRDefault="005C1CB1" w:rsidP="00175A8B"/>
    <w:p w14:paraId="0AE9EA12" w14:textId="5A259BF4" w:rsidR="00175A8B" w:rsidRDefault="005C1CB1" w:rsidP="00175A8B">
      <w:pPr>
        <w:sectPr w:rsidR="00175A8B" w:rsidSect="008D595C">
          <w:headerReference w:type="default" r:id="rId80"/>
          <w:footerReference w:type="default" r:id="rId81"/>
          <w:headerReference w:type="first" r:id="rId82"/>
          <w:footerReference w:type="first" r:id="rId83"/>
          <w:type w:val="continuous"/>
          <w:pgSz w:w="12240" w:h="15840" w:code="1"/>
          <w:pgMar w:top="1800" w:right="1200" w:bottom="1440" w:left="1200" w:header="960" w:footer="960" w:gutter="0"/>
          <w:pgNumType w:start="1"/>
          <w:cols w:space="360"/>
        </w:sectPr>
      </w:pPr>
      <w:r>
        <w:rPr>
          <w:noProof/>
        </w:rPr>
        <w:drawing>
          <wp:inline distT="0" distB="0" distL="0" distR="0" wp14:anchorId="2DD707C3" wp14:editId="4FEFB3D0">
            <wp:extent cx="6248400" cy="41509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6.02.0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3466" w14:textId="77777777" w:rsidR="005F6105" w:rsidRDefault="00F75741">
      <w:pPr>
        <w:pStyle w:val="PartTitle"/>
        <w:framePr w:wrap="notBeside"/>
      </w:pPr>
      <w:r>
        <w:lastRenderedPageBreak/>
        <w:t>Capítulo</w:t>
      </w:r>
    </w:p>
    <w:p w14:paraId="4D71EE9E" w14:textId="60AFD7E1" w:rsidR="005F6105" w:rsidRDefault="008D595C">
      <w:pPr>
        <w:pStyle w:val="PartLabel"/>
        <w:framePr w:wrap="notBeside"/>
      </w:pPr>
      <w:r>
        <w:t>7</w:t>
      </w:r>
    </w:p>
    <w:p w14:paraId="26DBFAC4" w14:textId="77777777" w:rsidR="005F6105" w:rsidRDefault="005F6105">
      <w:pPr>
        <w:sectPr w:rsidR="005F6105" w:rsidSect="007A3843">
          <w:headerReference w:type="default" r:id="rId85"/>
          <w:footerReference w:type="default" r:id="rId86"/>
          <w:headerReference w:type="first" r:id="rId87"/>
          <w:footerReference w:type="first" r:id="rId88"/>
          <w:pgSz w:w="12240" w:h="15840" w:code="1"/>
          <w:pgMar w:top="1800" w:right="1200" w:bottom="1440" w:left="1200" w:header="960" w:footer="960" w:gutter="0"/>
          <w:pgNumType w:start="1"/>
          <w:cols w:space="360"/>
        </w:sectPr>
      </w:pPr>
    </w:p>
    <w:p w14:paraId="60300319" w14:textId="08CC5474" w:rsidR="005F6105" w:rsidRDefault="00D41B7A" w:rsidP="00D41B7A">
      <w:pPr>
        <w:pStyle w:val="ChapterTitle"/>
      </w:pPr>
      <w:r>
        <w:lastRenderedPageBreak/>
        <w:t>Área de Administrador</w:t>
      </w:r>
      <w:r>
        <w:br/>
        <w:t xml:space="preserve">1. </w:t>
      </w:r>
      <w:r w:rsidR="00F75741">
        <w:t>Como editar o footer?</w:t>
      </w:r>
    </w:p>
    <w:p w14:paraId="2CF3C461" w14:textId="77777777" w:rsidR="005F6105" w:rsidRDefault="00F75741" w:rsidP="00D41B7A">
      <w:pPr>
        <w:pStyle w:val="BodyTextKeep"/>
        <w:framePr w:dropCap="drop" w:lines="3" w:hSpace="60" w:wrap="around" w:vAnchor="text" w:hAnchor="text"/>
        <w:spacing w:after="0" w:line="849" w:lineRule="exact"/>
        <w:rPr>
          <w:position w:val="-10"/>
          <w:sz w:val="114"/>
        </w:rPr>
      </w:pPr>
      <w:r>
        <w:rPr>
          <w:caps/>
          <w:position w:val="-10"/>
          <w:sz w:val="114"/>
        </w:rPr>
        <w:t>O</w:t>
      </w:r>
    </w:p>
    <w:p w14:paraId="1EC17F1A" w14:textId="77777777" w:rsidR="00F75741" w:rsidRDefault="00F75741" w:rsidP="00D41B7A">
      <w:pPr>
        <w:pStyle w:val="BodyTextKeep"/>
      </w:pPr>
      <w:r>
        <w:t>footer é composto inicalmente de três caixas de conteúdo customizável, e permite imagens, textos ou até mesmo código HTML.</w:t>
      </w:r>
      <w:r>
        <w:rPr>
          <w:b/>
        </w:rPr>
        <w:t xml:space="preserve"> </w:t>
      </w:r>
      <w:r>
        <w:t>Além disso, é possível setar o texto após o separador, que por padrão é “Desenvolvido por Visian Systems © 2017”. A imagem abaixo ilustra toda a região da página principal que o footer ocupa:</w:t>
      </w:r>
    </w:p>
    <w:p w14:paraId="0035D553" w14:textId="77777777" w:rsidR="00C6406B" w:rsidRPr="00C6406B" w:rsidRDefault="00C6406B" w:rsidP="00D41B7A">
      <w:pPr>
        <w:pStyle w:val="BodyText"/>
      </w:pPr>
    </w:p>
    <w:p w14:paraId="2C459291" w14:textId="77777777" w:rsidR="00F75741" w:rsidRDefault="00D96426" w:rsidP="00D41B7A">
      <w:pPr>
        <w:pStyle w:val="BodyText"/>
        <w:rPr>
          <w:rStyle w:val="Emphasis"/>
        </w:rPr>
      </w:pPr>
      <w:r>
        <w:rPr>
          <w:rFonts w:ascii="Arial Black" w:hAnsi="Arial Black"/>
          <w:noProof/>
          <w:sz w:val="18"/>
        </w:rPr>
        <w:drawing>
          <wp:inline distT="0" distB="0" distL="0" distR="0" wp14:anchorId="5CCF2828" wp14:editId="124462EC">
            <wp:extent cx="4879975" cy="1511935"/>
            <wp:effectExtent l="0" t="0" r="0" b="12065"/>
            <wp:docPr id="3" name="Picture 3" descr="Screen Shot 2017-06-21 at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 Shot 2017-06-21 at 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48E1C" w14:textId="77777777" w:rsidR="00C6406B" w:rsidRDefault="00C6406B" w:rsidP="00D41B7A">
      <w:pPr>
        <w:pStyle w:val="BodyText"/>
      </w:pPr>
    </w:p>
    <w:p w14:paraId="239C8A56" w14:textId="77777777" w:rsidR="00F75741" w:rsidRDefault="00F75741" w:rsidP="00D41B7A">
      <w:pPr>
        <w:pStyle w:val="BodyText"/>
      </w:pPr>
      <w:r>
        <w:t>Para customizar o footer é preciso primeiramente logar na área de administrador:</w:t>
      </w:r>
    </w:p>
    <w:p w14:paraId="4773C7A1" w14:textId="77777777" w:rsidR="00C6406B" w:rsidRDefault="00C6406B" w:rsidP="00D41B7A">
      <w:pPr>
        <w:pStyle w:val="BodyText"/>
      </w:pPr>
    </w:p>
    <w:p w14:paraId="3FBE42C8" w14:textId="77777777" w:rsidR="00F75741" w:rsidRPr="00C6406B" w:rsidRDefault="00F75741" w:rsidP="00C6406B">
      <w:pPr>
        <w:pStyle w:val="BlockQuotationFirst"/>
        <w:jc w:val="center"/>
        <w:rPr>
          <w:rFonts w:ascii="Verdana" w:hAnsi="Verdana"/>
          <w:i/>
          <w:sz w:val="24"/>
          <w:szCs w:val="22"/>
        </w:rPr>
      </w:pPr>
      <w:r w:rsidRPr="00F75741">
        <w:rPr>
          <w:rFonts w:ascii="Verdana" w:hAnsi="Verdana"/>
          <w:i/>
          <w:spacing w:val="-20"/>
          <w:sz w:val="24"/>
          <w:szCs w:val="22"/>
        </w:rPr>
        <w:t>http://www.meuplacar.com/oct-admin/</w:t>
      </w:r>
    </w:p>
    <w:p w14:paraId="0114BD97" w14:textId="77777777" w:rsidR="00C6406B" w:rsidRDefault="00C6406B" w:rsidP="00F75741">
      <w:pPr>
        <w:pStyle w:val="BodyText"/>
      </w:pPr>
      <w:bookmarkStart w:id="0" w:name="_Toc35154378"/>
      <w:bookmarkStart w:id="1" w:name="_Toc35154901"/>
      <w:bookmarkStart w:id="2" w:name="_Toc36023000"/>
    </w:p>
    <w:p w14:paraId="13B9EF8C" w14:textId="77777777" w:rsidR="00C6406B" w:rsidRDefault="00F75741" w:rsidP="00F75741">
      <w:pPr>
        <w:pStyle w:val="BodyText"/>
      </w:pPr>
      <w:r>
        <w:t>Uma vez logado a área de login deve se parecer com a imagem abaixo:</w:t>
      </w:r>
      <w:r w:rsidR="00C6406B" w:rsidRPr="00C6406B">
        <w:t xml:space="preserve"> </w:t>
      </w:r>
    </w:p>
    <w:p w14:paraId="5F278F59" w14:textId="77777777" w:rsidR="00F75741" w:rsidRDefault="00D96426" w:rsidP="00C6406B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6493A9C9" wp14:editId="0FE56AC0">
            <wp:extent cx="4391025" cy="2444750"/>
            <wp:effectExtent l="0" t="0" r="3175" b="0"/>
            <wp:docPr id="22" name="Picture 22" descr="Screen Shot 2017-06-21 at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 Shot 2017-06-21 at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3253C" w14:textId="77777777" w:rsidR="00C6406B" w:rsidRDefault="00C6406B" w:rsidP="00C6406B">
      <w:pPr>
        <w:pStyle w:val="BodyText"/>
        <w:jc w:val="center"/>
      </w:pPr>
    </w:p>
    <w:p w14:paraId="72A82D22" w14:textId="77777777" w:rsidR="00F75741" w:rsidRDefault="00C6406B" w:rsidP="00F75741">
      <w:pPr>
        <w:pStyle w:val="BodyText"/>
      </w:pPr>
      <w:r>
        <w:t>Assim siga os passos abaixo para alterar o footer:</w:t>
      </w:r>
    </w:p>
    <w:p w14:paraId="38D8765A" w14:textId="77777777" w:rsidR="00F75741" w:rsidRDefault="00C6406B" w:rsidP="00F75741">
      <w:pPr>
        <w:pStyle w:val="ListNumber"/>
        <w:numPr>
          <w:ilvl w:val="0"/>
          <w:numId w:val="35"/>
        </w:numPr>
      </w:pPr>
      <w:r>
        <w:t>No menu superior, clique em “CMS”</w:t>
      </w:r>
    </w:p>
    <w:p w14:paraId="63411E0E" w14:textId="77777777" w:rsidR="00F75741" w:rsidRDefault="00C6406B" w:rsidP="00F75741">
      <w:pPr>
        <w:pStyle w:val="ListNumber"/>
        <w:numPr>
          <w:ilvl w:val="0"/>
          <w:numId w:val="35"/>
        </w:numPr>
      </w:pPr>
      <w:r>
        <w:t>Após o passo acima, irá aparecer um menu à esquerda com os items “pages”, “partials”, “layouts”, “content”, “assets” e “components”. Clique em “partials”.</w:t>
      </w:r>
    </w:p>
    <w:p w14:paraId="542AE43D" w14:textId="77777777" w:rsidR="00C6406B" w:rsidRDefault="00C6406B" w:rsidP="00F75741">
      <w:pPr>
        <w:pStyle w:val="ListNumber"/>
        <w:numPr>
          <w:ilvl w:val="0"/>
          <w:numId w:val="35"/>
        </w:numPr>
      </w:pPr>
      <w:r>
        <w:t xml:space="preserve">À seguir, na lista de arquivos, procure e clique no arquivo “site/footer.html”. </w:t>
      </w:r>
    </w:p>
    <w:p w14:paraId="0C82DA3F" w14:textId="77777777" w:rsidR="00C6406B" w:rsidRDefault="00C6406B" w:rsidP="00F75741">
      <w:pPr>
        <w:pStyle w:val="ListNumber"/>
        <w:numPr>
          <w:ilvl w:val="0"/>
          <w:numId w:val="35"/>
        </w:numPr>
      </w:pPr>
      <w:r>
        <w:t>Nesse momento é possível visualizar a seguinte janela:</w:t>
      </w:r>
    </w:p>
    <w:p w14:paraId="12FB4D73" w14:textId="77777777" w:rsidR="00C6406B" w:rsidRDefault="00D96426" w:rsidP="00C6406B">
      <w:pPr>
        <w:pStyle w:val="ListNumber"/>
      </w:pPr>
      <w:r>
        <w:rPr>
          <w:noProof/>
        </w:rPr>
        <w:drawing>
          <wp:inline distT="0" distB="0" distL="0" distR="0" wp14:anchorId="6F3CFC59" wp14:editId="11A9CFCE">
            <wp:extent cx="4771390" cy="2652395"/>
            <wp:effectExtent l="0" t="0" r="3810" b="0"/>
            <wp:docPr id="23" name="Picture 23" descr="Screen Shot 2017-06-21 at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 Shot 2017-06-21 at 1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6EED9" w14:textId="77777777" w:rsidR="00C6406B" w:rsidRDefault="00C6406B" w:rsidP="00C6406B">
      <w:pPr>
        <w:pStyle w:val="ListNumber"/>
        <w:numPr>
          <w:ilvl w:val="0"/>
          <w:numId w:val="35"/>
        </w:numPr>
      </w:pPr>
      <w:r>
        <w:t>A primeira linha, “</w:t>
      </w:r>
      <w:r w:rsidRPr="00C6406B">
        <w:t>{% partial "site/footer/pre-footer.htm" %}</w:t>
      </w:r>
      <w:r>
        <w:t xml:space="preserve">”, não deve ser alterada. A segunda linha é totalmente customizada e o código </w:t>
      </w:r>
      <w:r w:rsidRPr="00C6406B">
        <w:t>{{ "now"|date("</w:t>
      </w:r>
      <w:r>
        <w:t>Y") }} permite-se obter o ano corrente.</w:t>
      </w:r>
    </w:p>
    <w:p w14:paraId="4995CBE7" w14:textId="77777777" w:rsidR="00C6406B" w:rsidRDefault="00C6406B" w:rsidP="00C6406B">
      <w:pPr>
        <w:pStyle w:val="ListNumber"/>
        <w:numPr>
          <w:ilvl w:val="0"/>
          <w:numId w:val="35"/>
        </w:numPr>
      </w:pPr>
      <w:r>
        <w:lastRenderedPageBreak/>
        <w:t>Para customizar as três caixas, acesse agora, no menu à esquerda o item de “Content”, e a seguir “footer”. Nele encontrará três arquivos: “</w:t>
      </w:r>
      <w:r w:rsidRPr="00C6406B">
        <w:t>footer/footer-column-1.htm</w:t>
      </w:r>
      <w:r>
        <w:t>”, “footer/footer-column-2</w:t>
      </w:r>
      <w:r w:rsidRPr="00C6406B">
        <w:t>.htm</w:t>
      </w:r>
      <w:r>
        <w:t>” e “footer/footer-column-3</w:t>
      </w:r>
      <w:r w:rsidRPr="00C6406B">
        <w:t>.htm</w:t>
      </w:r>
      <w:r>
        <w:t>”. Cada um deles representa uma das caixas encontradas no footer. Para customizá-las baixa abrir o editor clicando em cada um dos arquivos, algo similar a imagem abaixo:</w:t>
      </w:r>
    </w:p>
    <w:p w14:paraId="12BC4B4A" w14:textId="77777777" w:rsidR="00D96426" w:rsidRDefault="00D96426" w:rsidP="00D96426">
      <w:pPr>
        <w:pStyle w:val="ListNumber"/>
      </w:pPr>
    </w:p>
    <w:p w14:paraId="5CA11EB6" w14:textId="77777777" w:rsidR="00D96426" w:rsidRDefault="00D96426" w:rsidP="00D96426">
      <w:pPr>
        <w:pStyle w:val="ListNumber"/>
      </w:pPr>
      <w:r>
        <w:rPr>
          <w:noProof/>
        </w:rPr>
        <w:drawing>
          <wp:inline distT="0" distB="0" distL="0" distR="0" wp14:anchorId="3A95D3D9" wp14:editId="20ED06A6">
            <wp:extent cx="4879975" cy="2679700"/>
            <wp:effectExtent l="0" t="0" r="0" b="12700"/>
            <wp:docPr id="26" name="Picture 26" descr="Macintosh HD:Users:malf:Desktop:Screen Shot 2017-06-21 at 16.53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malf:Desktop:Screen Shot 2017-06-21 at 16.53.53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bookmarkEnd w:id="1"/>
    <w:bookmarkEnd w:id="2"/>
    <w:p w14:paraId="543F09DF" w14:textId="77777777" w:rsidR="000909A7" w:rsidRDefault="00D41B7A" w:rsidP="00565251">
      <w:pPr>
        <w:pStyle w:val="ChapterTitle"/>
        <w:rPr>
          <w:noProof/>
        </w:rPr>
      </w:pPr>
      <w:r>
        <w:t>Área de Administrador</w:t>
      </w:r>
      <w:r>
        <w:br/>
      </w:r>
      <w:r w:rsidR="00565251">
        <w:t xml:space="preserve">2. Como </w:t>
      </w:r>
      <w:r w:rsidR="0032215C">
        <w:t>gerir</w:t>
      </w:r>
      <w:r w:rsidR="00565251">
        <w:t xml:space="preserve"> o </w:t>
      </w:r>
      <w:r w:rsidR="0032215C">
        <w:t>menu</w:t>
      </w:r>
      <w:r w:rsidR="00565251">
        <w:t>?</w:t>
      </w:r>
      <w:r w:rsidR="000909A7" w:rsidRPr="000909A7">
        <w:rPr>
          <w:noProof/>
        </w:rPr>
        <w:t xml:space="preserve"> </w:t>
      </w:r>
    </w:p>
    <w:p w14:paraId="2C241B3D" w14:textId="116AA581" w:rsidR="00565251" w:rsidRDefault="000909A7" w:rsidP="00565251">
      <w:pPr>
        <w:pStyle w:val="ChapterTitle"/>
      </w:pPr>
      <w:r>
        <w:rPr>
          <w:noProof/>
        </w:rPr>
        <w:drawing>
          <wp:inline distT="0" distB="0" distL="0" distR="0" wp14:anchorId="75EC3C7A" wp14:editId="02D911C1">
            <wp:extent cx="3158297" cy="779945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5 at 10.14.31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798" cy="78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F225" w14:textId="77777777" w:rsidR="000909A7" w:rsidRPr="000909A7" w:rsidRDefault="000909A7" w:rsidP="000909A7">
      <w:pPr>
        <w:pStyle w:val="ChapterSubtitle"/>
      </w:pPr>
    </w:p>
    <w:p w14:paraId="0035B4F4" w14:textId="77777777" w:rsidR="00565251" w:rsidRDefault="00565251" w:rsidP="00565251">
      <w:pPr>
        <w:pStyle w:val="BodyTextKeep"/>
        <w:framePr w:dropCap="drop" w:lines="3" w:hSpace="60" w:wrap="around" w:vAnchor="text" w:hAnchor="text"/>
        <w:spacing w:after="0" w:line="849" w:lineRule="exact"/>
        <w:rPr>
          <w:position w:val="-10"/>
          <w:sz w:val="114"/>
        </w:rPr>
      </w:pPr>
      <w:r>
        <w:rPr>
          <w:caps/>
          <w:position w:val="-10"/>
          <w:sz w:val="114"/>
        </w:rPr>
        <w:t>O</w:t>
      </w:r>
    </w:p>
    <w:p w14:paraId="276B9430" w14:textId="39655CB1" w:rsidR="00565251" w:rsidRDefault="00DF2380" w:rsidP="00565251">
      <w:pPr>
        <w:pStyle w:val="BodyTextKeep"/>
      </w:pPr>
      <w:r>
        <w:t xml:space="preserve">menu superior foi desenvolvido atráves do </w:t>
      </w:r>
      <w:r w:rsidR="000909A7">
        <w:t>Menus Plugin do October CMS. Com ele é possível adicionar links, trocar a ordem ou grupos de links na barra superior.</w:t>
      </w:r>
    </w:p>
    <w:p w14:paraId="6520BAF8" w14:textId="77777777" w:rsidR="00565251" w:rsidRDefault="00565251" w:rsidP="00565251">
      <w:pPr>
        <w:pStyle w:val="BodyText"/>
      </w:pPr>
    </w:p>
    <w:p w14:paraId="00A1D7AF" w14:textId="77777777" w:rsidR="000909A7" w:rsidRDefault="000909A7" w:rsidP="00DF2380">
      <w:pPr>
        <w:pStyle w:val="BodyText"/>
      </w:pPr>
    </w:p>
    <w:p w14:paraId="01630ABC" w14:textId="70CCD822" w:rsidR="00DF2380" w:rsidRDefault="00DF2380" w:rsidP="00DF2380">
      <w:pPr>
        <w:pStyle w:val="BodyText"/>
      </w:pPr>
      <w:r>
        <w:lastRenderedPageBreak/>
        <w:t xml:space="preserve">Para customizar o </w:t>
      </w:r>
      <w:r w:rsidR="000909A7">
        <w:t>menu</w:t>
      </w:r>
      <w:r>
        <w:t xml:space="preserve"> é preciso primeiramente</w:t>
      </w:r>
      <w:r w:rsidR="000909A7">
        <w:t xml:space="preserve"> logar na área de administrador da mesma forma que na seção anterior e clicar em “Menus”.</w:t>
      </w:r>
    </w:p>
    <w:p w14:paraId="42115FE3" w14:textId="10DDD403" w:rsidR="008A23B9" w:rsidRDefault="000909A7" w:rsidP="00565251">
      <w:pPr>
        <w:pStyle w:val="BodyText"/>
      </w:pPr>
      <w:r>
        <w:rPr>
          <w:noProof/>
        </w:rPr>
        <w:drawing>
          <wp:inline distT="0" distB="0" distL="0" distR="0" wp14:anchorId="291B4265" wp14:editId="5744F8E9">
            <wp:extent cx="6248400" cy="185229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5 at 10.35.59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6DF8" w14:textId="74FFEEA5" w:rsidR="008A23B9" w:rsidRDefault="000909A7" w:rsidP="00565251">
      <w:pPr>
        <w:pStyle w:val="BodyText"/>
      </w:pPr>
      <w:r>
        <w:t>Uma vez nessa página, é possível adicionar um novo item do menu ou reorganizar a ordem do menu atual. Vamos iniciar adicionando um novo item de menu. Para isso clique em “+ New Menu”.</w:t>
      </w:r>
    </w:p>
    <w:p w14:paraId="45FC240D" w14:textId="72ABF187" w:rsidR="000909A7" w:rsidRDefault="000909A7" w:rsidP="00565251">
      <w:pPr>
        <w:pStyle w:val="BodyText"/>
      </w:pPr>
      <w:r>
        <w:rPr>
          <w:noProof/>
        </w:rPr>
        <w:drawing>
          <wp:inline distT="0" distB="0" distL="0" distR="0" wp14:anchorId="495DC446" wp14:editId="7AC01CDF">
            <wp:extent cx="6248400" cy="34556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5 at 10.36.36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ED6C" w14:textId="6C575300" w:rsidR="000909A7" w:rsidRDefault="000909A7" w:rsidP="00565251">
      <w:pPr>
        <w:pStyle w:val="BodyText"/>
      </w:pPr>
      <w:r>
        <w:t>Preencha o “title” para ser o nome visível do menu, selecione o tipo do item para interno (link para páginas já criadas do site) ou externo (uma URL qualquer) e em seguida clique em “Create”. Assim, uma vez salvo, basta arrastar ou ordenar o novo item para a hierarquia desejada.</w:t>
      </w:r>
    </w:p>
    <w:p w14:paraId="05BF8928" w14:textId="77777777" w:rsidR="008A23B9" w:rsidRDefault="008A23B9" w:rsidP="00565251">
      <w:pPr>
        <w:pStyle w:val="BodyText"/>
      </w:pPr>
    </w:p>
    <w:p w14:paraId="1FFD70A4" w14:textId="77777777" w:rsidR="008A23B9" w:rsidRDefault="008A23B9" w:rsidP="00565251">
      <w:pPr>
        <w:pStyle w:val="BodyText"/>
      </w:pPr>
    </w:p>
    <w:p w14:paraId="16FCC2F8" w14:textId="5B32C804" w:rsidR="008A23B9" w:rsidRDefault="0032215C" w:rsidP="008A23B9">
      <w:pPr>
        <w:pStyle w:val="ChapterTitle"/>
      </w:pPr>
      <w:r>
        <w:lastRenderedPageBreak/>
        <w:t>Área de Administrador</w:t>
      </w:r>
      <w:r>
        <w:br/>
        <w:t>3</w:t>
      </w:r>
      <w:r w:rsidR="008A23B9">
        <w:t xml:space="preserve">. Como </w:t>
      </w:r>
      <w:r>
        <w:t>gerir</w:t>
      </w:r>
      <w:r w:rsidR="008A23B9">
        <w:t xml:space="preserve"> </w:t>
      </w:r>
      <w:r>
        <w:t>as ligas favoritas?</w:t>
      </w:r>
    </w:p>
    <w:p w14:paraId="3BDF7B76" w14:textId="017DFC93" w:rsidR="001A47A1" w:rsidRPr="001A47A1" w:rsidRDefault="001A47A1" w:rsidP="005669D7">
      <w:pPr>
        <w:pStyle w:val="ChapterSubtitle"/>
        <w:jc w:val="center"/>
      </w:pPr>
      <w:r>
        <w:rPr>
          <w:noProof/>
        </w:rPr>
        <w:drawing>
          <wp:inline distT="0" distB="0" distL="0" distR="0" wp14:anchorId="21A4B906" wp14:editId="718FBECE">
            <wp:extent cx="1199265" cy="185467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5 at 10.47.30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9265" cy="185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62CE" w14:textId="5248CBC6" w:rsidR="008A23B9" w:rsidRDefault="000909A7" w:rsidP="008A23B9">
      <w:pPr>
        <w:pStyle w:val="BodyTextKeep"/>
        <w:framePr w:dropCap="drop" w:lines="3" w:hSpace="60" w:wrap="around" w:vAnchor="text" w:hAnchor="text"/>
        <w:spacing w:after="0" w:line="849" w:lineRule="exact"/>
        <w:rPr>
          <w:position w:val="-10"/>
          <w:sz w:val="114"/>
        </w:rPr>
      </w:pPr>
      <w:r>
        <w:rPr>
          <w:caps/>
          <w:position w:val="-10"/>
          <w:sz w:val="114"/>
        </w:rPr>
        <w:t>P</w:t>
      </w:r>
    </w:p>
    <w:p w14:paraId="039D688F" w14:textId="39233861" w:rsidR="001A47A1" w:rsidRDefault="000909A7" w:rsidP="001A47A1">
      <w:pPr>
        <w:pStyle w:val="BodyText"/>
      </w:pPr>
      <w:r>
        <w:t xml:space="preserve">ara gerir as ligas favoritas basta acessar </w:t>
      </w:r>
      <w:r w:rsidR="001A47A1">
        <w:t>a área de administrador. Assim siga os passos abaixo para alterar o as ligas:</w:t>
      </w:r>
    </w:p>
    <w:p w14:paraId="1736BB4E" w14:textId="77777777" w:rsidR="001A47A1" w:rsidRDefault="001A47A1" w:rsidP="001A47A1">
      <w:pPr>
        <w:pStyle w:val="BodyText"/>
      </w:pPr>
    </w:p>
    <w:p w14:paraId="48C0EA66" w14:textId="77777777" w:rsidR="001A47A1" w:rsidRDefault="001A47A1" w:rsidP="001A47A1">
      <w:pPr>
        <w:pStyle w:val="ListNumber"/>
        <w:numPr>
          <w:ilvl w:val="0"/>
          <w:numId w:val="39"/>
        </w:numPr>
      </w:pPr>
      <w:r>
        <w:t>No menu superior, clique em “CMS”</w:t>
      </w:r>
    </w:p>
    <w:p w14:paraId="2BED2A97" w14:textId="77777777" w:rsidR="001A47A1" w:rsidRDefault="001A47A1" w:rsidP="001A47A1">
      <w:pPr>
        <w:pStyle w:val="ListNumber"/>
        <w:numPr>
          <w:ilvl w:val="0"/>
          <w:numId w:val="39"/>
        </w:numPr>
      </w:pPr>
      <w:r>
        <w:t>Após o passo acima, irá aparecer um menu à esquerda com os items “pages”, “partials”, “layouts”, “content”, “assets” e “components”. Clique em “partials”.</w:t>
      </w:r>
    </w:p>
    <w:p w14:paraId="4487AD09" w14:textId="7ACDCDBC" w:rsidR="001A47A1" w:rsidRDefault="001A47A1" w:rsidP="001A47A1">
      <w:pPr>
        <w:pStyle w:val="ListNumber"/>
        <w:numPr>
          <w:ilvl w:val="0"/>
          <w:numId w:val="39"/>
        </w:numPr>
      </w:pPr>
      <w:r>
        <w:t>À seguir, na lista de arquivos, procure e clique no arquivo “ajax/</w:t>
      </w:r>
      <w:r w:rsidRPr="001A47A1">
        <w:t xml:space="preserve"> favorite_leagues_whitout_login</w:t>
      </w:r>
      <w:r>
        <w:t xml:space="preserve">.html”. </w:t>
      </w:r>
    </w:p>
    <w:p w14:paraId="3939FF9C" w14:textId="77777777" w:rsidR="005669D7" w:rsidRDefault="001A47A1" w:rsidP="001A47A1">
      <w:pPr>
        <w:pStyle w:val="ListNumber"/>
        <w:numPr>
          <w:ilvl w:val="0"/>
          <w:numId w:val="39"/>
        </w:numPr>
      </w:pPr>
      <w:r>
        <w:t>Nesse momento é possível visualizar a seguinte janela:</w:t>
      </w:r>
      <w:r w:rsidR="005669D7" w:rsidRPr="005669D7">
        <w:rPr>
          <w:noProof/>
        </w:rPr>
        <w:t xml:space="preserve"> </w:t>
      </w:r>
    </w:p>
    <w:p w14:paraId="2406055E" w14:textId="010FE23C" w:rsidR="001A47A1" w:rsidRDefault="005669D7" w:rsidP="005669D7">
      <w:pPr>
        <w:pStyle w:val="ListNumber"/>
        <w:ind w:left="360" w:firstLine="0"/>
      </w:pPr>
      <w:r>
        <w:rPr>
          <w:noProof/>
        </w:rPr>
        <w:drawing>
          <wp:inline distT="0" distB="0" distL="0" distR="0" wp14:anchorId="04BEDE9B" wp14:editId="1F7125C3">
            <wp:extent cx="5757540" cy="2444614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5 at 10.46.25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540" cy="244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067C" w14:textId="205214E9" w:rsidR="001A47A1" w:rsidRDefault="001A47A1" w:rsidP="001A47A1">
      <w:pPr>
        <w:pStyle w:val="BodyText"/>
      </w:pPr>
      <w:r>
        <w:lastRenderedPageBreak/>
        <w:t xml:space="preserve">Nela encontra-se o código PHP da </w:t>
      </w:r>
      <w:r w:rsidR="00576F92">
        <w:t>tabela das ligas favoritas. Cada linha é composta de uma das competições daquela seção do site.</w:t>
      </w:r>
      <w:r w:rsidR="005669D7">
        <w:t xml:space="preserve"> Para remover/adionar uma competição basta seguir a convenção das outras ligas e clicar em salvar após isso.</w:t>
      </w:r>
    </w:p>
    <w:p w14:paraId="6AC1DA10" w14:textId="573C8820" w:rsidR="00576F92" w:rsidRDefault="005669D7" w:rsidP="001A47A1">
      <w:pPr>
        <w:pStyle w:val="BodyText"/>
      </w:pPr>
      <w:r>
        <w:t>Para ilustrar como o código funciona, veja o exemplo abaixo para a “Ligue 1” francesa:</w:t>
      </w:r>
    </w:p>
    <w:p w14:paraId="29D78BBA" w14:textId="353605F2" w:rsidR="00576F92" w:rsidRDefault="00576F92" w:rsidP="001A47A1">
      <w:pPr>
        <w:pStyle w:val="BodyText"/>
      </w:pPr>
      <w:r>
        <w:rPr>
          <w:noProof/>
        </w:rPr>
        <w:drawing>
          <wp:inline distT="0" distB="0" distL="0" distR="0" wp14:anchorId="748EF26C" wp14:editId="62CBC420">
            <wp:extent cx="2209800" cy="393700"/>
            <wp:effectExtent l="0" t="0" r="0" b="127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5 at 10.50.09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C676" w14:textId="796B6FAA" w:rsidR="00576F92" w:rsidRDefault="00576F92" w:rsidP="00576F92">
      <w:pPr>
        <w:rPr>
          <w:spacing w:val="-5"/>
          <w:sz w:val="32"/>
          <w:highlight w:val="yellow"/>
        </w:rPr>
      </w:pPr>
      <w:r w:rsidRPr="00576F92">
        <w:rPr>
          <w:spacing w:val="-5"/>
          <w:sz w:val="32"/>
          <w:highlight w:val="yellow"/>
        </w:rPr>
        <w:t>{</w:t>
      </w:r>
    </w:p>
    <w:p w14:paraId="0279E72C" w14:textId="29A7B908" w:rsidR="00576F92" w:rsidRDefault="00576F92" w:rsidP="00576F92">
      <w:pPr>
        <w:rPr>
          <w:spacing w:val="-5"/>
          <w:sz w:val="32"/>
          <w:highlight w:val="yellow"/>
        </w:rPr>
      </w:pPr>
      <w:r>
        <w:rPr>
          <w:spacing w:val="-5"/>
          <w:sz w:val="32"/>
          <w:highlight w:val="yellow"/>
        </w:rPr>
        <w:t xml:space="preserve">   </w:t>
      </w:r>
      <w:r w:rsidRPr="00576F92">
        <w:rPr>
          <w:spacing w:val="-5"/>
          <w:sz w:val="32"/>
          <w:highlight w:val="yellow"/>
        </w:rPr>
        <w:t>flag:'https://soccerama.pro/images/countries/FRA.png',</w:t>
      </w:r>
    </w:p>
    <w:p w14:paraId="1692D4EB" w14:textId="22722D84" w:rsidR="00576F92" w:rsidRDefault="00576F92" w:rsidP="00576F92">
      <w:pPr>
        <w:rPr>
          <w:spacing w:val="-5"/>
          <w:sz w:val="32"/>
          <w:highlight w:val="yellow"/>
        </w:rPr>
      </w:pPr>
      <w:r>
        <w:rPr>
          <w:spacing w:val="-5"/>
          <w:sz w:val="32"/>
          <w:highlight w:val="yellow"/>
        </w:rPr>
        <w:t xml:space="preserve">   </w:t>
      </w:r>
      <w:r w:rsidRPr="00576F92">
        <w:rPr>
          <w:spacing w:val="-5"/>
          <w:sz w:val="32"/>
          <w:highlight w:val="yellow"/>
        </w:rPr>
        <w:t>name:'Ligue1',</w:t>
      </w:r>
    </w:p>
    <w:p w14:paraId="651AC11F" w14:textId="1148F0FB" w:rsidR="00576F92" w:rsidRDefault="00576F92" w:rsidP="00576F92">
      <w:pPr>
        <w:rPr>
          <w:spacing w:val="-5"/>
          <w:sz w:val="32"/>
          <w:highlight w:val="yellow"/>
        </w:rPr>
      </w:pPr>
      <w:r>
        <w:rPr>
          <w:spacing w:val="-5"/>
          <w:sz w:val="32"/>
          <w:highlight w:val="yellow"/>
        </w:rPr>
        <w:t xml:space="preserve">   </w:t>
      </w:r>
      <w:r w:rsidRPr="00576F92">
        <w:rPr>
          <w:spacing w:val="-5"/>
          <w:sz w:val="32"/>
          <w:highlight w:val="yellow"/>
        </w:rPr>
        <w:t>competition_id:'47',</w:t>
      </w:r>
    </w:p>
    <w:p w14:paraId="2DD7FFAF" w14:textId="3651805C" w:rsidR="00576F92" w:rsidRDefault="00576F92" w:rsidP="00576F92">
      <w:pPr>
        <w:rPr>
          <w:spacing w:val="-5"/>
          <w:sz w:val="32"/>
          <w:highlight w:val="yellow"/>
        </w:rPr>
      </w:pPr>
      <w:r>
        <w:rPr>
          <w:spacing w:val="-5"/>
          <w:sz w:val="32"/>
          <w:highlight w:val="yellow"/>
        </w:rPr>
        <w:t xml:space="preserve">   </w:t>
      </w:r>
      <w:r w:rsidRPr="00576F92">
        <w:rPr>
          <w:spacing w:val="-5"/>
          <w:sz w:val="32"/>
          <w:highlight w:val="yellow"/>
        </w:rPr>
        <w:t>season_id:'1156'</w:t>
      </w:r>
    </w:p>
    <w:p w14:paraId="2ADAD842" w14:textId="6EC6AF35" w:rsidR="00576F92" w:rsidRDefault="00576F92" w:rsidP="005669D7">
      <w:pPr>
        <w:rPr>
          <w:spacing w:val="-5"/>
          <w:sz w:val="32"/>
        </w:rPr>
      </w:pPr>
      <w:r w:rsidRPr="00576F92">
        <w:rPr>
          <w:spacing w:val="-5"/>
          <w:sz w:val="32"/>
          <w:highlight w:val="yellow"/>
        </w:rPr>
        <w:t>},</w:t>
      </w:r>
    </w:p>
    <w:p w14:paraId="483F27D7" w14:textId="77777777" w:rsidR="005669D7" w:rsidRPr="005669D7" w:rsidRDefault="005669D7" w:rsidP="005669D7">
      <w:pPr>
        <w:rPr>
          <w:spacing w:val="-5"/>
          <w:sz w:val="44"/>
        </w:rPr>
      </w:pPr>
    </w:p>
    <w:p w14:paraId="7932FA9C" w14:textId="1068CDD5" w:rsidR="005669D7" w:rsidRDefault="005669D7" w:rsidP="005669D7">
      <w:pPr>
        <w:pStyle w:val="BodyText"/>
        <w:numPr>
          <w:ilvl w:val="0"/>
          <w:numId w:val="40"/>
        </w:numPr>
      </w:pPr>
      <w:r>
        <w:t>Flag é o link para a bandeira ou logo da competição, o link pode ser de um site externo.</w:t>
      </w:r>
    </w:p>
    <w:p w14:paraId="2EC9D7CE" w14:textId="469AB818" w:rsidR="005669D7" w:rsidRDefault="005669D7" w:rsidP="005669D7">
      <w:pPr>
        <w:pStyle w:val="BodyText"/>
        <w:numPr>
          <w:ilvl w:val="0"/>
          <w:numId w:val="40"/>
        </w:numPr>
      </w:pPr>
      <w:r>
        <w:t>Name é o nome que aparecerá junto da bandeira</w:t>
      </w:r>
    </w:p>
    <w:p w14:paraId="53C3206E" w14:textId="78E843CD" w:rsidR="001A47A1" w:rsidRPr="001A47A1" w:rsidRDefault="005669D7" w:rsidP="001A47A1">
      <w:pPr>
        <w:pStyle w:val="BodyText"/>
        <w:numPr>
          <w:ilvl w:val="0"/>
          <w:numId w:val="40"/>
        </w:numPr>
      </w:pPr>
      <w:r>
        <w:t>C</w:t>
      </w:r>
      <w:r w:rsidRPr="005669D7">
        <w:t>ompetition</w:t>
      </w:r>
      <w:r>
        <w:t xml:space="preserve"> e Season Id podem ser obtidos na </w:t>
      </w:r>
      <w:r w:rsidR="001A47A1">
        <w:t>página da competição através do match centre,</w:t>
      </w:r>
      <w:r>
        <w:t xml:space="preserve"> clicando em "Classificação". </w:t>
      </w:r>
      <w:r w:rsidR="001A47A1">
        <w:t>A URL da página que se abrirá traz dois valores numéricos separados por barras: o primeiro é o 'competition_id'</w:t>
      </w:r>
      <w:r>
        <w:t xml:space="preserve"> e o segundo é o 'season_id'. Uma URL de e</w:t>
      </w:r>
      <w:r w:rsidR="001A47A1">
        <w:t>xemplo: http://meuplacar.com.br/competicao/</w:t>
      </w:r>
      <w:r>
        <w:t>competition_id/season_id</w:t>
      </w:r>
    </w:p>
    <w:p w14:paraId="692F7602" w14:textId="116B6136" w:rsidR="005D168B" w:rsidRDefault="005D168B" w:rsidP="005D168B">
      <w:pPr>
        <w:pStyle w:val="BodyText"/>
      </w:pPr>
    </w:p>
    <w:p w14:paraId="49AD487F" w14:textId="79B6495C" w:rsidR="005669D7" w:rsidRDefault="005669D7" w:rsidP="005D168B">
      <w:pPr>
        <w:pStyle w:val="BodyText"/>
      </w:pPr>
      <w:r>
        <w:t>** Nota:  É importante estar sempre atento ao season Id que obviamente altera todo o ano, logo essa tabela deve ser atualizada sempre, caso contrário, o link estará apontando para a competição anterior e não a atual.</w:t>
      </w:r>
    </w:p>
    <w:p w14:paraId="612958D0" w14:textId="77777777" w:rsidR="005669D7" w:rsidRDefault="005669D7" w:rsidP="005D168B">
      <w:pPr>
        <w:pStyle w:val="BodyText"/>
      </w:pPr>
    </w:p>
    <w:p w14:paraId="0A411049" w14:textId="77777777" w:rsidR="005669D7" w:rsidRDefault="005669D7" w:rsidP="005D168B">
      <w:pPr>
        <w:pStyle w:val="BodyText"/>
      </w:pPr>
    </w:p>
    <w:p w14:paraId="7D1A897F" w14:textId="77777777" w:rsidR="005669D7" w:rsidRDefault="005669D7" w:rsidP="005D168B">
      <w:pPr>
        <w:pStyle w:val="BodyText"/>
      </w:pPr>
    </w:p>
    <w:p w14:paraId="7E19CA30" w14:textId="77777777" w:rsidR="005669D7" w:rsidRDefault="005669D7" w:rsidP="005D168B">
      <w:pPr>
        <w:pStyle w:val="BodyText"/>
      </w:pPr>
    </w:p>
    <w:p w14:paraId="126C7AF8" w14:textId="758E1CB7" w:rsidR="0032215C" w:rsidRDefault="0032215C" w:rsidP="0032215C">
      <w:pPr>
        <w:pStyle w:val="ChapterTitle"/>
      </w:pPr>
      <w:r>
        <w:lastRenderedPageBreak/>
        <w:t>Área de Administrador</w:t>
      </w:r>
      <w:r>
        <w:br/>
        <w:t>4. Como gerir os principais clubes?</w:t>
      </w:r>
    </w:p>
    <w:p w14:paraId="2A00205B" w14:textId="545410B3" w:rsidR="00934E91" w:rsidRDefault="00934E91" w:rsidP="00934E91">
      <w:pPr>
        <w:pStyle w:val="BodyText"/>
        <w:jc w:val="center"/>
      </w:pPr>
      <w:r>
        <w:rPr>
          <w:noProof/>
        </w:rPr>
        <w:drawing>
          <wp:inline distT="0" distB="0" distL="0" distR="0" wp14:anchorId="381185A2" wp14:editId="521B001D">
            <wp:extent cx="1362824" cy="1879757"/>
            <wp:effectExtent l="0" t="0" r="889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5 at 10.59.38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824" cy="187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6B91" w14:textId="77777777" w:rsidR="00934E91" w:rsidRPr="00934E91" w:rsidRDefault="00934E91" w:rsidP="00934E91">
      <w:pPr>
        <w:pStyle w:val="BodyText"/>
        <w:jc w:val="center"/>
      </w:pPr>
    </w:p>
    <w:p w14:paraId="66B63BC8" w14:textId="0831CAB2" w:rsidR="0032215C" w:rsidRDefault="005669D7" w:rsidP="0032215C">
      <w:pPr>
        <w:pStyle w:val="BodyTextKeep"/>
        <w:framePr w:dropCap="drop" w:lines="3" w:hSpace="60" w:wrap="around" w:vAnchor="text" w:hAnchor="text"/>
        <w:spacing w:after="0" w:line="849" w:lineRule="exact"/>
        <w:rPr>
          <w:position w:val="-10"/>
          <w:sz w:val="114"/>
        </w:rPr>
      </w:pPr>
      <w:r>
        <w:rPr>
          <w:caps/>
          <w:position w:val="-10"/>
          <w:sz w:val="114"/>
        </w:rPr>
        <w:t>P</w:t>
      </w:r>
    </w:p>
    <w:p w14:paraId="782050A1" w14:textId="25EF16E4" w:rsidR="0032215C" w:rsidRDefault="005669D7" w:rsidP="0032215C">
      <w:pPr>
        <w:pStyle w:val="BodyTextKeep"/>
      </w:pPr>
      <w:r>
        <w:t>ara gerir os principais clubes</w:t>
      </w:r>
      <w:r w:rsidR="00934E91">
        <w:t xml:space="preserve"> é bem parecida com a forma que fizemos na seção anterior, com a diferença que agora o arquivo em questão é “</w:t>
      </w:r>
      <w:r w:rsidR="00934E91" w:rsidRPr="00934E91">
        <w:t>ajax/favorite_teams_whitout_login.htm</w:t>
      </w:r>
      <w:r w:rsidR="00934E91">
        <w:t>”.</w:t>
      </w:r>
    </w:p>
    <w:p w14:paraId="4CE75501" w14:textId="77777777" w:rsidR="002A344E" w:rsidRDefault="002A344E" w:rsidP="005D168B">
      <w:pPr>
        <w:pStyle w:val="BodyText"/>
      </w:pPr>
    </w:p>
    <w:p w14:paraId="70E02A94" w14:textId="2411F5C6" w:rsidR="00934E91" w:rsidRDefault="00934E91" w:rsidP="005D168B">
      <w:pPr>
        <w:pStyle w:val="BodyText"/>
      </w:pPr>
      <w:r>
        <w:rPr>
          <w:noProof/>
        </w:rPr>
        <w:drawing>
          <wp:inline distT="0" distB="0" distL="0" distR="0" wp14:anchorId="600E6221" wp14:editId="3C368A04">
            <wp:extent cx="6248400" cy="24136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5 at 11.00.28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6A0F" w14:textId="77777777" w:rsidR="00934E91" w:rsidRDefault="00934E91" w:rsidP="00934E91">
      <w:pPr>
        <w:pStyle w:val="BodyText"/>
      </w:pPr>
    </w:p>
    <w:p w14:paraId="01817C46" w14:textId="77777777" w:rsidR="00934E91" w:rsidRDefault="00934E91" w:rsidP="00934E91">
      <w:pPr>
        <w:pStyle w:val="BodyText"/>
      </w:pPr>
    </w:p>
    <w:p w14:paraId="5F892D18" w14:textId="77777777" w:rsidR="00934E91" w:rsidRDefault="00934E91" w:rsidP="00934E91">
      <w:pPr>
        <w:pStyle w:val="BodyText"/>
      </w:pPr>
    </w:p>
    <w:p w14:paraId="2C93DD3E" w14:textId="77777777" w:rsidR="00934E91" w:rsidRDefault="00934E91" w:rsidP="00934E91">
      <w:pPr>
        <w:pStyle w:val="BodyText"/>
      </w:pPr>
    </w:p>
    <w:p w14:paraId="12C07209" w14:textId="399A14D6" w:rsidR="00934E91" w:rsidRDefault="00934E91" w:rsidP="00934E91">
      <w:pPr>
        <w:pStyle w:val="BodyText"/>
      </w:pPr>
      <w:r>
        <w:lastRenderedPageBreak/>
        <w:t xml:space="preserve">Nela encontra-se o código PHP da tabela das </w:t>
      </w:r>
      <w:r w:rsidR="00440D30">
        <w:t xml:space="preserve">equipas </w:t>
      </w:r>
      <w:r>
        <w:t xml:space="preserve">favoritas. Cada linha é composta de uma das </w:t>
      </w:r>
      <w:r w:rsidR="00440D30">
        <w:t xml:space="preserve">equipas </w:t>
      </w:r>
      <w:r>
        <w:t xml:space="preserve">daquela seção do site. Para remover/adionar uma </w:t>
      </w:r>
      <w:r w:rsidR="00440D30">
        <w:t>equipa</w:t>
      </w:r>
      <w:r>
        <w:t xml:space="preserve"> basta seguir a convenção das outras ligas e clicar em salvar após isso.</w:t>
      </w:r>
    </w:p>
    <w:p w14:paraId="7BE36FEC" w14:textId="0D369C6A" w:rsidR="00934E91" w:rsidRDefault="00934E91" w:rsidP="00934E91">
      <w:pPr>
        <w:pStyle w:val="BodyText"/>
      </w:pPr>
      <w:r>
        <w:t>Para ilustrar como o código funcio</w:t>
      </w:r>
      <w:r w:rsidR="00440D30">
        <w:t>na, veja o exemplo abaixo para o</w:t>
      </w:r>
      <w:r>
        <w:t xml:space="preserve"> “</w:t>
      </w:r>
      <w:r w:rsidR="00440D30">
        <w:t>Barcelona</w:t>
      </w:r>
      <w:r>
        <w:t>”:</w:t>
      </w:r>
    </w:p>
    <w:p w14:paraId="5F49BAD3" w14:textId="32963C8E" w:rsidR="00934E91" w:rsidRDefault="00440D30" w:rsidP="00934E91">
      <w:pPr>
        <w:pStyle w:val="BodyText"/>
      </w:pPr>
      <w:r>
        <w:rPr>
          <w:noProof/>
        </w:rPr>
        <w:drawing>
          <wp:inline distT="0" distB="0" distL="0" distR="0" wp14:anchorId="489DE4E2" wp14:editId="1C1548EC">
            <wp:extent cx="2197100" cy="431800"/>
            <wp:effectExtent l="0" t="0" r="1270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5 at 11.02.04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27DD" w14:textId="77777777" w:rsidR="00934E91" w:rsidRDefault="00934E91" w:rsidP="00934E91">
      <w:pPr>
        <w:rPr>
          <w:spacing w:val="-5"/>
          <w:sz w:val="32"/>
          <w:highlight w:val="yellow"/>
        </w:rPr>
      </w:pPr>
      <w:r w:rsidRPr="00576F92">
        <w:rPr>
          <w:spacing w:val="-5"/>
          <w:sz w:val="32"/>
          <w:highlight w:val="yellow"/>
        </w:rPr>
        <w:t>{</w:t>
      </w:r>
    </w:p>
    <w:p w14:paraId="6D80AF57" w14:textId="28D9D921" w:rsidR="001B46C4" w:rsidRPr="001B46C4" w:rsidRDefault="001B46C4" w:rsidP="00934E91">
      <w:pPr>
        <w:rPr>
          <w:spacing w:val="-5"/>
          <w:sz w:val="32"/>
          <w:highlight w:val="yellow"/>
        </w:rPr>
      </w:pPr>
      <w:r>
        <w:rPr>
          <w:spacing w:val="-5"/>
          <w:sz w:val="32"/>
          <w:highlight w:val="yellow"/>
        </w:rPr>
        <w:t xml:space="preserve">    </w:t>
      </w:r>
      <w:r w:rsidRPr="001B46C4">
        <w:rPr>
          <w:spacing w:val="-5"/>
          <w:sz w:val="32"/>
          <w:highlight w:val="yellow"/>
        </w:rPr>
        <w:t>flag:</w:t>
      </w:r>
      <w:r>
        <w:rPr>
          <w:spacing w:val="-5"/>
          <w:sz w:val="32"/>
          <w:highlight w:val="yellow"/>
        </w:rPr>
        <w:t xml:space="preserve"> </w:t>
      </w:r>
      <w:r w:rsidRPr="001B46C4">
        <w:rPr>
          <w:spacing w:val="-5"/>
          <w:sz w:val="32"/>
          <w:highlight w:val="yellow"/>
        </w:rPr>
        <w:t xml:space="preserve">'https://soccerama.pro/images/teams/ESP/130.png', </w:t>
      </w:r>
    </w:p>
    <w:p w14:paraId="589BD7EA" w14:textId="486B9D15" w:rsidR="001B46C4" w:rsidRPr="001B46C4" w:rsidRDefault="001B46C4" w:rsidP="00934E91">
      <w:pPr>
        <w:rPr>
          <w:spacing w:val="-5"/>
          <w:sz w:val="32"/>
          <w:highlight w:val="yellow"/>
        </w:rPr>
      </w:pPr>
      <w:r>
        <w:rPr>
          <w:spacing w:val="-5"/>
          <w:sz w:val="32"/>
          <w:highlight w:val="yellow"/>
        </w:rPr>
        <w:t xml:space="preserve">    </w:t>
      </w:r>
      <w:r w:rsidRPr="001B46C4">
        <w:rPr>
          <w:spacing w:val="-5"/>
          <w:sz w:val="32"/>
          <w:highlight w:val="yellow"/>
        </w:rPr>
        <w:t>name:</w:t>
      </w:r>
      <w:r>
        <w:rPr>
          <w:spacing w:val="-5"/>
          <w:sz w:val="32"/>
          <w:highlight w:val="yellow"/>
        </w:rPr>
        <w:t xml:space="preserve"> </w:t>
      </w:r>
      <w:r w:rsidRPr="001B46C4">
        <w:rPr>
          <w:spacing w:val="-5"/>
          <w:sz w:val="32"/>
          <w:highlight w:val="yellow"/>
        </w:rPr>
        <w:t xml:space="preserve">'Barcelona', </w:t>
      </w:r>
    </w:p>
    <w:p w14:paraId="2311945E" w14:textId="6375FD27" w:rsidR="001B46C4" w:rsidRPr="001B46C4" w:rsidRDefault="001B46C4" w:rsidP="00934E91">
      <w:pPr>
        <w:rPr>
          <w:spacing w:val="-5"/>
          <w:sz w:val="32"/>
          <w:highlight w:val="yellow"/>
        </w:rPr>
      </w:pPr>
      <w:r>
        <w:rPr>
          <w:spacing w:val="-5"/>
          <w:sz w:val="32"/>
          <w:highlight w:val="yellow"/>
        </w:rPr>
        <w:t xml:space="preserve">    </w:t>
      </w:r>
      <w:r w:rsidRPr="001B46C4">
        <w:rPr>
          <w:spacing w:val="-5"/>
          <w:sz w:val="32"/>
          <w:highlight w:val="yellow"/>
        </w:rPr>
        <w:t>name_url:</w:t>
      </w:r>
      <w:r>
        <w:rPr>
          <w:spacing w:val="-5"/>
          <w:sz w:val="32"/>
          <w:highlight w:val="yellow"/>
        </w:rPr>
        <w:t xml:space="preserve"> </w:t>
      </w:r>
      <w:r w:rsidRPr="001B46C4">
        <w:rPr>
          <w:spacing w:val="-5"/>
          <w:sz w:val="32"/>
          <w:highlight w:val="yellow"/>
        </w:rPr>
        <w:t xml:space="preserve">'Barcelona', </w:t>
      </w:r>
    </w:p>
    <w:p w14:paraId="5D50FE96" w14:textId="407DA8CB" w:rsidR="001B46C4" w:rsidRPr="001B46C4" w:rsidRDefault="001B46C4" w:rsidP="00934E91">
      <w:pPr>
        <w:rPr>
          <w:spacing w:val="-5"/>
          <w:sz w:val="32"/>
          <w:highlight w:val="yellow"/>
        </w:rPr>
      </w:pPr>
      <w:r>
        <w:rPr>
          <w:spacing w:val="-5"/>
          <w:sz w:val="32"/>
          <w:highlight w:val="yellow"/>
        </w:rPr>
        <w:t xml:space="preserve">    </w:t>
      </w:r>
      <w:r w:rsidRPr="001B46C4">
        <w:rPr>
          <w:spacing w:val="-5"/>
          <w:sz w:val="32"/>
          <w:highlight w:val="yellow"/>
        </w:rPr>
        <w:t>team_id:</w:t>
      </w:r>
      <w:r>
        <w:rPr>
          <w:spacing w:val="-5"/>
          <w:sz w:val="32"/>
          <w:highlight w:val="yellow"/>
        </w:rPr>
        <w:t xml:space="preserve"> </w:t>
      </w:r>
      <w:r w:rsidRPr="001B46C4">
        <w:rPr>
          <w:spacing w:val="-5"/>
          <w:sz w:val="32"/>
          <w:highlight w:val="yellow"/>
        </w:rPr>
        <w:t xml:space="preserve">'130', </w:t>
      </w:r>
    </w:p>
    <w:p w14:paraId="4C52C933" w14:textId="733A77F2" w:rsidR="001B46C4" w:rsidRPr="001B46C4" w:rsidRDefault="001B46C4" w:rsidP="00934E91">
      <w:pPr>
        <w:rPr>
          <w:spacing w:val="-5"/>
          <w:sz w:val="32"/>
          <w:highlight w:val="yellow"/>
        </w:rPr>
      </w:pPr>
      <w:r>
        <w:rPr>
          <w:spacing w:val="-5"/>
          <w:sz w:val="32"/>
          <w:highlight w:val="yellow"/>
        </w:rPr>
        <w:t xml:space="preserve">    </w:t>
      </w:r>
      <w:r w:rsidRPr="001B46C4">
        <w:rPr>
          <w:spacing w:val="-5"/>
          <w:sz w:val="32"/>
          <w:highlight w:val="yellow"/>
        </w:rPr>
        <w:t>season_id:</w:t>
      </w:r>
      <w:r>
        <w:rPr>
          <w:spacing w:val="-5"/>
          <w:sz w:val="32"/>
          <w:highlight w:val="yellow"/>
        </w:rPr>
        <w:t xml:space="preserve"> </w:t>
      </w:r>
      <w:r w:rsidRPr="001B46C4">
        <w:rPr>
          <w:spacing w:val="-5"/>
          <w:sz w:val="32"/>
          <w:highlight w:val="yellow"/>
        </w:rPr>
        <w:t xml:space="preserve">'646', </w:t>
      </w:r>
    </w:p>
    <w:p w14:paraId="071CC3B4" w14:textId="2518753A" w:rsidR="001B46C4" w:rsidRDefault="001B46C4" w:rsidP="00934E91">
      <w:pPr>
        <w:rPr>
          <w:spacing w:val="-5"/>
          <w:sz w:val="32"/>
        </w:rPr>
      </w:pPr>
      <w:r>
        <w:rPr>
          <w:spacing w:val="-5"/>
          <w:sz w:val="32"/>
          <w:highlight w:val="yellow"/>
        </w:rPr>
        <w:t xml:space="preserve">    </w:t>
      </w:r>
      <w:r w:rsidRPr="001B46C4">
        <w:rPr>
          <w:spacing w:val="-5"/>
          <w:sz w:val="32"/>
          <w:highlight w:val="yellow"/>
        </w:rPr>
        <w:t>class:</w:t>
      </w:r>
      <w:r>
        <w:rPr>
          <w:spacing w:val="-5"/>
          <w:sz w:val="32"/>
          <w:highlight w:val="yellow"/>
        </w:rPr>
        <w:t xml:space="preserve"> </w:t>
      </w:r>
      <w:r w:rsidRPr="001B46C4">
        <w:rPr>
          <w:spacing w:val="-5"/>
          <w:sz w:val="32"/>
          <w:highlight w:val="yellow"/>
        </w:rPr>
        <w:t>'small'</w:t>
      </w:r>
    </w:p>
    <w:p w14:paraId="4591A6FA" w14:textId="758C8F67" w:rsidR="00934E91" w:rsidRDefault="00934E91" w:rsidP="00934E91">
      <w:pPr>
        <w:rPr>
          <w:spacing w:val="-5"/>
          <w:sz w:val="32"/>
        </w:rPr>
      </w:pPr>
      <w:r w:rsidRPr="00576F92">
        <w:rPr>
          <w:spacing w:val="-5"/>
          <w:sz w:val="32"/>
          <w:highlight w:val="yellow"/>
        </w:rPr>
        <w:t>},</w:t>
      </w:r>
    </w:p>
    <w:p w14:paraId="7FBFAB18" w14:textId="77777777" w:rsidR="00934E91" w:rsidRPr="005669D7" w:rsidRDefault="00934E91" w:rsidP="00934E91">
      <w:pPr>
        <w:rPr>
          <w:spacing w:val="-5"/>
          <w:sz w:val="44"/>
        </w:rPr>
      </w:pPr>
    </w:p>
    <w:p w14:paraId="7713B598" w14:textId="77777777" w:rsidR="00934E91" w:rsidRDefault="00934E91" w:rsidP="00934E91">
      <w:pPr>
        <w:pStyle w:val="BodyText"/>
        <w:numPr>
          <w:ilvl w:val="0"/>
          <w:numId w:val="40"/>
        </w:numPr>
      </w:pPr>
      <w:r>
        <w:t>Flag é o link para a bandeira ou logo da competição, o link pode ser de um site externo.</w:t>
      </w:r>
    </w:p>
    <w:p w14:paraId="1F966BB0" w14:textId="449F4817" w:rsidR="001B46C4" w:rsidRDefault="00934E91" w:rsidP="001B46C4">
      <w:pPr>
        <w:pStyle w:val="BodyText"/>
        <w:numPr>
          <w:ilvl w:val="0"/>
          <w:numId w:val="40"/>
        </w:numPr>
      </w:pPr>
      <w:r>
        <w:t>Name é o nome que aparecerá junto da bandeira</w:t>
      </w:r>
      <w:r w:rsidR="001B46C4">
        <w:t>.</w:t>
      </w:r>
    </w:p>
    <w:p w14:paraId="68AE037F" w14:textId="552DCF2F" w:rsidR="001B46C4" w:rsidRDefault="001B46C4" w:rsidP="001B46C4">
      <w:pPr>
        <w:pStyle w:val="BodyText"/>
        <w:numPr>
          <w:ilvl w:val="0"/>
          <w:numId w:val="40"/>
        </w:numPr>
      </w:pPr>
      <w:r>
        <w:t>Name_url é o nome que aparecerá no tooltip.</w:t>
      </w:r>
    </w:p>
    <w:p w14:paraId="5DA65EA2" w14:textId="0D9AB4B3" w:rsidR="00934E91" w:rsidRPr="001A47A1" w:rsidRDefault="001B46C4" w:rsidP="00934E91">
      <w:pPr>
        <w:pStyle w:val="BodyText"/>
        <w:numPr>
          <w:ilvl w:val="0"/>
          <w:numId w:val="40"/>
        </w:numPr>
      </w:pPr>
      <w:r>
        <w:t>Team</w:t>
      </w:r>
      <w:r w:rsidR="00934E91">
        <w:t xml:space="preserve"> e Season Id podem ser obtidos na</w:t>
      </w:r>
      <w:r w:rsidRPr="001B46C4">
        <w:t xml:space="preserve"> página de um jogo da equipe que deseja linka</w:t>
      </w:r>
      <w:r>
        <w:t xml:space="preserve">r e clicar em seu nome. </w:t>
      </w:r>
      <w:r w:rsidRPr="001B46C4">
        <w:t>A URL da página que se abrirá traz dois valores numéricos separados por barras: o primeiro é o 'team_</w:t>
      </w:r>
      <w:r>
        <w:t xml:space="preserve">id' e o segundo é o 'season_id'. </w:t>
      </w:r>
      <w:r w:rsidRPr="001B46C4">
        <w:t>Já o campo name_url deve trazer o mesmo texto que o campo name, porém os espaços devem ser substituídos por hífens</w:t>
      </w:r>
      <w:r>
        <w:t xml:space="preserve">. </w:t>
      </w:r>
      <w:r w:rsidRPr="001B46C4">
        <w:t>URL Exemplo: http://meuplacar.com.br/equipe/no</w:t>
      </w:r>
      <w:r>
        <w:t>me-do-time/team_id/season_id</w:t>
      </w:r>
    </w:p>
    <w:p w14:paraId="52895CCB" w14:textId="77777777" w:rsidR="00934E91" w:rsidRDefault="00934E91" w:rsidP="00934E91">
      <w:pPr>
        <w:pStyle w:val="BodyText"/>
      </w:pPr>
    </w:p>
    <w:p w14:paraId="7AB9BFD1" w14:textId="77777777" w:rsidR="00934E91" w:rsidRDefault="00934E91" w:rsidP="00934E91">
      <w:pPr>
        <w:pStyle w:val="BodyText"/>
      </w:pPr>
      <w:r>
        <w:t>** Nota:  É importante estar sempre atento ao season Id que obviamente altera todo o ano, logo essa tabela deve ser atualizada sempre, caso contrário, o link estará apontando para a competição anterior e não a atual.</w:t>
      </w:r>
    </w:p>
    <w:p w14:paraId="11A29CF8" w14:textId="3891894D" w:rsidR="0032215C" w:rsidRDefault="0032215C" w:rsidP="0032215C">
      <w:pPr>
        <w:pStyle w:val="ChapterTitle"/>
      </w:pPr>
      <w:r>
        <w:lastRenderedPageBreak/>
        <w:t>Área de Administrador</w:t>
      </w:r>
      <w:r>
        <w:br/>
        <w:t>5. Como gerir os banners?</w:t>
      </w:r>
    </w:p>
    <w:p w14:paraId="49B54CD4" w14:textId="1344424A" w:rsidR="001A39C5" w:rsidRPr="001A39C5" w:rsidRDefault="001A39C5" w:rsidP="001A39C5">
      <w:pPr>
        <w:pStyle w:val="ChapterSubtitle"/>
      </w:pPr>
    </w:p>
    <w:p w14:paraId="266C8227" w14:textId="01069BD6" w:rsidR="0032215C" w:rsidRDefault="000A4129" w:rsidP="0032215C">
      <w:pPr>
        <w:pStyle w:val="BodyTextKeep"/>
        <w:framePr w:dropCap="drop" w:lines="3" w:hSpace="60" w:wrap="around" w:vAnchor="text" w:hAnchor="text"/>
        <w:spacing w:after="0" w:line="849" w:lineRule="exact"/>
        <w:rPr>
          <w:position w:val="-10"/>
          <w:sz w:val="114"/>
        </w:rPr>
      </w:pPr>
      <w:r>
        <w:rPr>
          <w:caps/>
          <w:position w:val="-10"/>
          <w:sz w:val="114"/>
        </w:rPr>
        <w:t>B</w:t>
      </w:r>
    </w:p>
    <w:p w14:paraId="7CAB70B4" w14:textId="5C2AAB4B" w:rsidR="00250B51" w:rsidRDefault="000A4129" w:rsidP="0032215C">
      <w:pPr>
        <w:pStyle w:val="BodyTextKeep"/>
      </w:pPr>
      <w:r>
        <w:t>anners podem ser geridos</w:t>
      </w:r>
      <w:r w:rsidR="001A39C5">
        <w:t xml:space="preserve"> de uma forma bem parecida com a que fizemos na seção anterior, com a diferença que agora devmos acessar a área de “content” do menu lateral esquerdo.</w:t>
      </w:r>
      <w:r w:rsidR="00250B51">
        <w:t xml:space="preserve"> Na lista de arquivos busque a pasta “banners”. Nela deverá encontrar 5 arquivos html: google300.htm, google970-2.htm, google970.htm, sidebar_banner_left_botton.htm e side_banner_right_top.htm.</w:t>
      </w:r>
    </w:p>
    <w:p w14:paraId="3115A884" w14:textId="77777777" w:rsidR="00250B51" w:rsidRPr="00250B51" w:rsidRDefault="00250B51" w:rsidP="00250B51">
      <w:pPr>
        <w:pStyle w:val="BodyText"/>
      </w:pPr>
    </w:p>
    <w:p w14:paraId="2BC9E484" w14:textId="26EEA05A" w:rsidR="0032215C" w:rsidRDefault="00250B51" w:rsidP="00250B51">
      <w:pPr>
        <w:pStyle w:val="BodyTextKeep"/>
        <w:jc w:val="center"/>
      </w:pPr>
      <w:r>
        <w:rPr>
          <w:noProof/>
        </w:rPr>
        <w:drawing>
          <wp:inline distT="0" distB="0" distL="0" distR="0" wp14:anchorId="3D12BA58" wp14:editId="74F333C3">
            <wp:extent cx="4820727" cy="2686280"/>
            <wp:effectExtent l="0" t="0" r="5715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5 at 12.11.57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727" cy="26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6D99" w14:textId="77777777" w:rsidR="000A4129" w:rsidRDefault="000A4129" w:rsidP="000A4129">
      <w:pPr>
        <w:pStyle w:val="BodyText"/>
      </w:pPr>
    </w:p>
    <w:p w14:paraId="7DAB0B77" w14:textId="29F75943" w:rsidR="00250B51" w:rsidRPr="000A4129" w:rsidRDefault="00250B51" w:rsidP="000A4129">
      <w:pPr>
        <w:pStyle w:val="BodyText"/>
      </w:pPr>
      <w:r>
        <w:t>Cada um desses arquivos é responsável por gerir um dos cinco banners do site. Selecione um deles para abrir o editor como na figura abaixo. Nessa página</w:t>
      </w:r>
      <w:r w:rsidR="00DB7B47">
        <w:t xml:space="preserve"> é possível incluir qualquer código HTML ou imgens diretamente, tornando-o compatível com qualquer</w:t>
      </w:r>
      <w:r w:rsidR="00074EC2">
        <w:t xml:space="preserve"> empresa de ads existente.</w:t>
      </w:r>
    </w:p>
    <w:p w14:paraId="61B4EB51" w14:textId="21D3D5E0" w:rsidR="002A344E" w:rsidRDefault="00D110E5" w:rsidP="005D168B">
      <w:pPr>
        <w:pStyle w:val="BodyText"/>
      </w:pPr>
      <w:r>
        <w:rPr>
          <w:noProof/>
        </w:rPr>
        <w:lastRenderedPageBreak/>
        <w:drawing>
          <wp:inline distT="0" distB="0" distL="0" distR="0" wp14:anchorId="56C0B5E2" wp14:editId="35FBD440">
            <wp:extent cx="6248400" cy="421449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5 at 11.54.0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00C5" w14:textId="77777777" w:rsidR="00D110E5" w:rsidRDefault="00D110E5" w:rsidP="005D168B">
      <w:pPr>
        <w:pStyle w:val="BodyText"/>
      </w:pPr>
    </w:p>
    <w:p w14:paraId="19E2ACC9" w14:textId="12C95446" w:rsidR="000A4129" w:rsidRDefault="00074EC2" w:rsidP="005D168B">
      <w:pPr>
        <w:pStyle w:val="BodyText"/>
        <w:rPr>
          <w:b/>
          <w:sz w:val="36"/>
          <w:highlight w:val="yellow"/>
        </w:rPr>
      </w:pPr>
      <w:r>
        <w:t>A localização de cada banner no site é descrita a seguir:</w:t>
      </w:r>
    </w:p>
    <w:p w14:paraId="58B782CD" w14:textId="77777777" w:rsidR="000A4129" w:rsidRDefault="000A4129" w:rsidP="005D168B">
      <w:pPr>
        <w:pStyle w:val="BodyText"/>
        <w:rPr>
          <w:b/>
          <w:sz w:val="36"/>
          <w:highlight w:val="yellow"/>
        </w:rPr>
      </w:pPr>
    </w:p>
    <w:p w14:paraId="00245D16" w14:textId="651B2249" w:rsidR="00A60412" w:rsidRPr="00A60412" w:rsidRDefault="00A60412" w:rsidP="005D168B">
      <w:pPr>
        <w:pStyle w:val="BodyText"/>
        <w:rPr>
          <w:b/>
          <w:sz w:val="48"/>
        </w:rPr>
      </w:pPr>
      <w:r w:rsidRPr="00A60412">
        <w:rPr>
          <w:b/>
          <w:sz w:val="36"/>
          <w:highlight w:val="yellow"/>
        </w:rPr>
        <w:t>banners/google970.htm</w:t>
      </w:r>
      <w:r>
        <w:rPr>
          <w:b/>
          <w:sz w:val="36"/>
        </w:rPr>
        <w:t xml:space="preserve"> :</w:t>
      </w:r>
    </w:p>
    <w:p w14:paraId="44EB9280" w14:textId="07327D49" w:rsidR="00A60412" w:rsidRDefault="000A4129" w:rsidP="005D168B">
      <w:pPr>
        <w:pStyle w:val="BodyText"/>
        <w:pBdr>
          <w:bottom w:val="single" w:sz="12" w:space="1" w:color="auto"/>
        </w:pBdr>
      </w:pPr>
      <w:r>
        <w:rPr>
          <w:noProof/>
        </w:rPr>
        <w:drawing>
          <wp:inline distT="0" distB="0" distL="0" distR="0" wp14:anchorId="3C7EEDB8" wp14:editId="71245C5F">
            <wp:extent cx="6394990" cy="2010952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5 at 11.49.07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250" cy="201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E010" w14:textId="77777777" w:rsidR="000A4129" w:rsidRDefault="000A4129" w:rsidP="005D168B">
      <w:pPr>
        <w:pStyle w:val="BodyText"/>
      </w:pPr>
    </w:p>
    <w:p w14:paraId="1D3178E6" w14:textId="5CFF3DE8" w:rsidR="00A60412" w:rsidRDefault="00A60412" w:rsidP="005D168B">
      <w:pPr>
        <w:pStyle w:val="BodyText"/>
        <w:rPr>
          <w:b/>
          <w:sz w:val="36"/>
        </w:rPr>
      </w:pPr>
      <w:r w:rsidRPr="00A60412">
        <w:rPr>
          <w:b/>
          <w:sz w:val="36"/>
          <w:highlight w:val="yellow"/>
        </w:rPr>
        <w:t>banners/google300.htm</w:t>
      </w:r>
      <w:r w:rsidRPr="00A60412">
        <w:rPr>
          <w:b/>
          <w:sz w:val="36"/>
        </w:rPr>
        <w:t xml:space="preserve"> :</w:t>
      </w:r>
    </w:p>
    <w:p w14:paraId="1AF8A785" w14:textId="77777777" w:rsidR="000A4129" w:rsidRPr="00A60412" w:rsidRDefault="000A4129" w:rsidP="005D168B">
      <w:pPr>
        <w:pStyle w:val="BodyText"/>
        <w:rPr>
          <w:b/>
          <w:sz w:val="36"/>
        </w:rPr>
      </w:pPr>
    </w:p>
    <w:p w14:paraId="0DF7C761" w14:textId="0B447698" w:rsidR="00A60412" w:rsidRDefault="00A60412" w:rsidP="005D168B">
      <w:pPr>
        <w:pStyle w:val="BodyText"/>
      </w:pPr>
      <w:r>
        <w:rPr>
          <w:noProof/>
        </w:rPr>
        <w:drawing>
          <wp:inline distT="0" distB="0" distL="0" distR="0" wp14:anchorId="5C866B80" wp14:editId="7D2DE5D1">
            <wp:extent cx="6396541" cy="2628172"/>
            <wp:effectExtent l="0" t="0" r="444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5 at 11.50.14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079" cy="262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334B" w14:textId="77777777" w:rsidR="000A4129" w:rsidRDefault="000A4129" w:rsidP="005D168B">
      <w:pPr>
        <w:pStyle w:val="BodyText"/>
        <w:rPr>
          <w:b/>
          <w:sz w:val="40"/>
          <w:highlight w:val="yellow"/>
        </w:rPr>
      </w:pPr>
    </w:p>
    <w:p w14:paraId="546BF3CE" w14:textId="22F72477" w:rsidR="00D110E5" w:rsidRPr="00D110E5" w:rsidRDefault="00A60412" w:rsidP="000A4129">
      <w:pPr>
        <w:pStyle w:val="BodyText"/>
        <w:tabs>
          <w:tab w:val="left" w:pos="5064"/>
        </w:tabs>
        <w:rPr>
          <w:b/>
          <w:sz w:val="40"/>
        </w:rPr>
      </w:pPr>
      <w:r w:rsidRPr="00D110E5">
        <w:rPr>
          <w:b/>
          <w:sz w:val="40"/>
          <w:highlight w:val="yellow"/>
        </w:rPr>
        <w:t>banners/google970-2.htm</w:t>
      </w:r>
      <w:r w:rsidR="00D110E5">
        <w:rPr>
          <w:b/>
          <w:sz w:val="40"/>
        </w:rPr>
        <w:t xml:space="preserve"> :</w:t>
      </w:r>
      <w:r w:rsidR="000A4129">
        <w:rPr>
          <w:b/>
          <w:sz w:val="40"/>
        </w:rPr>
        <w:tab/>
      </w:r>
    </w:p>
    <w:p w14:paraId="436D7928" w14:textId="14A13E8A" w:rsidR="000A4129" w:rsidRDefault="00A60412" w:rsidP="005D168B">
      <w:pPr>
        <w:pStyle w:val="BodyText"/>
        <w:pBdr>
          <w:bottom w:val="single" w:sz="12" w:space="1" w:color="auto"/>
        </w:pBdr>
      </w:pPr>
      <w:r>
        <w:rPr>
          <w:noProof/>
        </w:rPr>
        <w:drawing>
          <wp:inline distT="0" distB="0" distL="0" distR="0" wp14:anchorId="280BA68B" wp14:editId="72084293">
            <wp:extent cx="5770687" cy="305306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5 at 11.51.33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4" cy="30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DE74" w14:textId="46CC9E0B" w:rsidR="000A4129" w:rsidRPr="000A4129" w:rsidRDefault="000A4129" w:rsidP="000A4129">
      <w:pPr>
        <w:pStyle w:val="BodyText"/>
        <w:tabs>
          <w:tab w:val="left" w:pos="5064"/>
        </w:tabs>
        <w:rPr>
          <w:b/>
          <w:sz w:val="40"/>
        </w:rPr>
      </w:pPr>
      <w:r w:rsidRPr="000A4129">
        <w:rPr>
          <w:b/>
          <w:sz w:val="40"/>
          <w:highlight w:val="yellow"/>
        </w:rPr>
        <w:lastRenderedPageBreak/>
        <w:t>banners/sidebar_banner_right_top.htm</w:t>
      </w:r>
      <w:r>
        <w:rPr>
          <w:b/>
          <w:sz w:val="40"/>
        </w:rPr>
        <w:t xml:space="preserve"> :</w:t>
      </w:r>
      <w:r>
        <w:rPr>
          <w:b/>
          <w:sz w:val="40"/>
        </w:rPr>
        <w:tab/>
      </w:r>
    </w:p>
    <w:p w14:paraId="49DBE9B2" w14:textId="77777777" w:rsidR="000A4129" w:rsidRDefault="000A4129" w:rsidP="005D168B">
      <w:pPr>
        <w:pStyle w:val="BodyText"/>
      </w:pPr>
    </w:p>
    <w:p w14:paraId="02536E02" w14:textId="51AB66D8" w:rsidR="00D110E5" w:rsidRDefault="000A4129" w:rsidP="00EE0593">
      <w:pPr>
        <w:pStyle w:val="BodyText"/>
        <w:jc w:val="center"/>
      </w:pPr>
      <w:r>
        <w:rPr>
          <w:noProof/>
        </w:rPr>
        <w:drawing>
          <wp:inline distT="0" distB="0" distL="0" distR="0" wp14:anchorId="164C8535" wp14:editId="7586DBCE">
            <wp:extent cx="1051941" cy="2136611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5 at 12.04.10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3184" cy="213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00AD" w14:textId="03CAB7B8" w:rsidR="000A4129" w:rsidRPr="00EE0593" w:rsidRDefault="000A4129" w:rsidP="00EE0593">
      <w:pPr>
        <w:pStyle w:val="BodyText"/>
        <w:tabs>
          <w:tab w:val="left" w:pos="5064"/>
        </w:tabs>
        <w:rPr>
          <w:b/>
          <w:sz w:val="40"/>
        </w:rPr>
      </w:pPr>
      <w:r>
        <w:rPr>
          <w:b/>
          <w:sz w:val="40"/>
          <w:highlight w:val="yellow"/>
        </w:rPr>
        <w:t>banners/sidebar_banner_right_bottom</w:t>
      </w:r>
      <w:r w:rsidRPr="000A4129">
        <w:rPr>
          <w:b/>
          <w:sz w:val="40"/>
          <w:highlight w:val="yellow"/>
        </w:rPr>
        <w:t>.htm</w:t>
      </w:r>
      <w:r>
        <w:rPr>
          <w:b/>
          <w:sz w:val="40"/>
        </w:rPr>
        <w:t xml:space="preserve"> :</w:t>
      </w:r>
      <w:r>
        <w:rPr>
          <w:b/>
          <w:sz w:val="40"/>
        </w:rPr>
        <w:tab/>
      </w:r>
    </w:p>
    <w:p w14:paraId="6B7581F7" w14:textId="77777777" w:rsidR="00EE0593" w:rsidRDefault="000A4129" w:rsidP="00EE0593">
      <w:pPr>
        <w:pStyle w:val="BodyText"/>
        <w:jc w:val="center"/>
      </w:pPr>
      <w:r>
        <w:rPr>
          <w:noProof/>
        </w:rPr>
        <w:drawing>
          <wp:inline distT="0" distB="0" distL="0" distR="0" wp14:anchorId="69684A24" wp14:editId="38648839">
            <wp:extent cx="1189125" cy="2766281"/>
            <wp:effectExtent l="0" t="0" r="508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5 at 12.05.42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928" cy="276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7AB3" w14:textId="77777777" w:rsidR="00EE0593" w:rsidRDefault="00EE0593" w:rsidP="00EE0593">
      <w:pPr>
        <w:pStyle w:val="BodyText"/>
        <w:pBdr>
          <w:bottom w:val="single" w:sz="12" w:space="1" w:color="auto"/>
        </w:pBdr>
        <w:jc w:val="center"/>
      </w:pPr>
    </w:p>
    <w:p w14:paraId="3578F504" w14:textId="45A62BE5" w:rsidR="00D110E5" w:rsidRDefault="00EE0593" w:rsidP="00EE0593">
      <w:pPr>
        <w:pStyle w:val="BodyText"/>
        <w:jc w:val="left"/>
      </w:pPr>
      <w:r>
        <w:t xml:space="preserve">** Nota: </w:t>
      </w:r>
      <w:r w:rsidR="007409BB">
        <w:t>Foi requisitado junto da do modo de gerir os Banners:, também p</w:t>
      </w:r>
      <w:r w:rsidR="007409BB" w:rsidRPr="007409BB">
        <w:t>oder definir por impressões ou por % de visualizações</w:t>
      </w:r>
      <w:r w:rsidR="007409BB">
        <w:t>. Infelizmente não exite uma maneira dentro do October CMS de fazer isso. É preciso logar diretamente no site do provedor de ads e acompanhar os resultados por lá.</w:t>
      </w:r>
    </w:p>
    <w:p w14:paraId="04A6A245" w14:textId="05998F8A" w:rsidR="0032215C" w:rsidRDefault="0032215C" w:rsidP="0032215C">
      <w:pPr>
        <w:pStyle w:val="ChapterTitle"/>
      </w:pPr>
      <w:r>
        <w:lastRenderedPageBreak/>
        <w:t>Área de Administr</w:t>
      </w:r>
      <w:r w:rsidR="0076598F">
        <w:t>ador</w:t>
      </w:r>
      <w:r w:rsidR="0076598F">
        <w:br/>
        <w:t xml:space="preserve">6. Como gerir os sidebars </w:t>
      </w:r>
      <w:r>
        <w:t>?</w:t>
      </w:r>
    </w:p>
    <w:p w14:paraId="07ABE5F8" w14:textId="77777777" w:rsidR="0032215C" w:rsidRDefault="0032215C" w:rsidP="0032215C">
      <w:pPr>
        <w:pStyle w:val="BodyTextKeep"/>
        <w:framePr w:dropCap="drop" w:lines="3" w:hSpace="60" w:wrap="around" w:vAnchor="text" w:hAnchor="text"/>
        <w:spacing w:after="0" w:line="849" w:lineRule="exact"/>
        <w:rPr>
          <w:position w:val="-10"/>
          <w:sz w:val="114"/>
        </w:rPr>
      </w:pPr>
      <w:r>
        <w:rPr>
          <w:caps/>
          <w:position w:val="-10"/>
          <w:sz w:val="114"/>
        </w:rPr>
        <w:t>O</w:t>
      </w:r>
    </w:p>
    <w:p w14:paraId="68A217B5" w14:textId="2AE0AF04" w:rsidR="0032215C" w:rsidRDefault="00CD2A5C" w:rsidP="0032215C">
      <w:pPr>
        <w:pStyle w:val="BodyTextKeep"/>
      </w:pPr>
      <w:r>
        <w:t>utras áreas do site como RSS, rede sociais, seguem a mesma lógica descrita nas seções anteriores. Veja a descrição abaixo para encontrar cada tabela:</w:t>
      </w:r>
    </w:p>
    <w:p w14:paraId="6B92B885" w14:textId="77777777" w:rsidR="00255826" w:rsidRDefault="00255826" w:rsidP="00255826">
      <w:pPr>
        <w:pStyle w:val="BodyText"/>
      </w:pPr>
    </w:p>
    <w:p w14:paraId="7535B100" w14:textId="08A03004" w:rsidR="00456DD6" w:rsidRDefault="00456DD6" w:rsidP="00456DD6">
      <w:pPr>
        <w:pStyle w:val="BodyText"/>
      </w:pPr>
      <w:r>
        <w:t>RSS: content/</w:t>
      </w:r>
      <w:r w:rsidRPr="00456DD6">
        <w:t>sidebar_box_rssfeed.htm</w:t>
      </w:r>
    </w:p>
    <w:p w14:paraId="0743865A" w14:textId="2B79800F" w:rsidR="00456DD6" w:rsidRDefault="00456DD6" w:rsidP="00255826">
      <w:pPr>
        <w:pStyle w:val="BodyText"/>
      </w:pPr>
      <w:r>
        <w:rPr>
          <w:noProof/>
        </w:rPr>
        <w:drawing>
          <wp:inline distT="0" distB="0" distL="0" distR="0" wp14:anchorId="6E19E5FB" wp14:editId="22712306">
            <wp:extent cx="4939472" cy="274833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5 at 14.08.04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72" cy="274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E0FC" w14:textId="7B3114DD" w:rsidR="00456DD6" w:rsidRDefault="00456DD6" w:rsidP="00456DD6">
      <w:pPr>
        <w:pStyle w:val="BodyText"/>
        <w:jc w:val="left"/>
      </w:pPr>
      <w:r>
        <w:t>** Nota: Foi requisitado gerir o RSS por time automaticamente através de um feed selecionado, infelizmente o October CMS não oferece um plugin para esta tarefa. Nesta primeira versão é preciso entrar diretamente na página acima e incluir o conteúdo desejado.</w:t>
      </w:r>
    </w:p>
    <w:p w14:paraId="4485E8F6" w14:textId="77777777" w:rsidR="00456DD6" w:rsidRDefault="00456DD6" w:rsidP="00255826">
      <w:pPr>
        <w:pStyle w:val="BodyText"/>
      </w:pPr>
    </w:p>
    <w:p w14:paraId="6046FD08" w14:textId="77777777" w:rsidR="00456DD6" w:rsidRDefault="00456DD6" w:rsidP="00255826">
      <w:pPr>
        <w:pStyle w:val="BodyText"/>
      </w:pPr>
    </w:p>
    <w:p w14:paraId="1E6609AE" w14:textId="77777777" w:rsidR="00456DD6" w:rsidRDefault="00456DD6" w:rsidP="00255826">
      <w:pPr>
        <w:pStyle w:val="BodyText"/>
      </w:pPr>
    </w:p>
    <w:p w14:paraId="4B8E0FA8" w14:textId="77777777" w:rsidR="00456DD6" w:rsidRDefault="00456DD6" w:rsidP="00255826">
      <w:pPr>
        <w:pStyle w:val="BodyText"/>
      </w:pPr>
    </w:p>
    <w:p w14:paraId="23FB89C2" w14:textId="77777777" w:rsidR="00456DD6" w:rsidRDefault="00456DD6" w:rsidP="00255826">
      <w:pPr>
        <w:pStyle w:val="BodyText"/>
      </w:pPr>
    </w:p>
    <w:p w14:paraId="03E09645" w14:textId="77777777" w:rsidR="00456DD6" w:rsidRDefault="00456DD6" w:rsidP="00255826">
      <w:pPr>
        <w:pStyle w:val="BodyText"/>
      </w:pPr>
    </w:p>
    <w:p w14:paraId="59F190C8" w14:textId="77777777" w:rsidR="00456DD6" w:rsidRDefault="00456DD6" w:rsidP="00255826">
      <w:pPr>
        <w:pStyle w:val="BodyText"/>
      </w:pPr>
    </w:p>
    <w:p w14:paraId="234C3FF2" w14:textId="77777777" w:rsidR="00456DD6" w:rsidRDefault="00456DD6" w:rsidP="00255826">
      <w:pPr>
        <w:pStyle w:val="BodyText"/>
      </w:pPr>
    </w:p>
    <w:p w14:paraId="76BDC77D" w14:textId="6124B606" w:rsidR="00255826" w:rsidRPr="00255826" w:rsidRDefault="00255826" w:rsidP="00255826">
      <w:pPr>
        <w:pStyle w:val="BodyText"/>
      </w:pPr>
      <w:r>
        <w:t>Redes sociais</w:t>
      </w:r>
      <w:r w:rsidR="00CD2A5C">
        <w:t>: partials/</w:t>
      </w:r>
      <w:r w:rsidR="00CD2A5C" w:rsidRPr="00CD2A5C">
        <w:t>ajax/social_networks.htm</w:t>
      </w:r>
    </w:p>
    <w:p w14:paraId="65F860CE" w14:textId="271B90B1" w:rsidR="0032215C" w:rsidRDefault="00CD2A5C" w:rsidP="005D168B">
      <w:pPr>
        <w:pStyle w:val="BodyText"/>
      </w:pPr>
      <w:r>
        <w:rPr>
          <w:noProof/>
        </w:rPr>
        <w:drawing>
          <wp:inline distT="0" distB="0" distL="0" distR="0" wp14:anchorId="678AA6FF" wp14:editId="4F65BC90">
            <wp:extent cx="4939472" cy="239895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5 at 13.54.46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72" cy="239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3809" w14:textId="77777777" w:rsidR="002A344E" w:rsidRDefault="002A344E" w:rsidP="002A344E">
      <w:pPr>
        <w:pStyle w:val="PartTitle"/>
        <w:framePr w:wrap="notBeside"/>
      </w:pPr>
      <w:r>
        <w:lastRenderedPageBreak/>
        <w:t>Capítulo</w:t>
      </w:r>
    </w:p>
    <w:p w14:paraId="39017B86" w14:textId="58212FB2" w:rsidR="002A344E" w:rsidRDefault="002A344E" w:rsidP="002A344E">
      <w:pPr>
        <w:pStyle w:val="PartLabel"/>
        <w:framePr w:wrap="notBeside"/>
      </w:pPr>
      <w:r>
        <w:t>8</w:t>
      </w:r>
    </w:p>
    <w:p w14:paraId="08EC9DBF" w14:textId="77777777" w:rsidR="002A344E" w:rsidRDefault="002A344E" w:rsidP="002A344E">
      <w:pPr>
        <w:sectPr w:rsidR="002A344E" w:rsidSect="002A344E">
          <w:headerReference w:type="default" r:id="rId111"/>
          <w:footerReference w:type="default" r:id="rId112"/>
          <w:headerReference w:type="first" r:id="rId113"/>
          <w:footerReference w:type="first" r:id="rId114"/>
          <w:type w:val="continuous"/>
          <w:pgSz w:w="12240" w:h="15840" w:code="1"/>
          <w:pgMar w:top="1800" w:right="1200" w:bottom="1440" w:left="1200" w:header="960" w:footer="960" w:gutter="0"/>
          <w:pgNumType w:start="1"/>
          <w:cols w:space="360"/>
        </w:sectPr>
      </w:pPr>
    </w:p>
    <w:p w14:paraId="786C6899" w14:textId="22347989" w:rsidR="002A344E" w:rsidRDefault="002A344E" w:rsidP="002A344E">
      <w:pPr>
        <w:pStyle w:val="ChapterTitle"/>
      </w:pPr>
      <w:r>
        <w:lastRenderedPageBreak/>
        <w:t>Observações Gerais</w:t>
      </w:r>
    </w:p>
    <w:p w14:paraId="24FA5886" w14:textId="26C06618" w:rsidR="00456DD6" w:rsidRDefault="00247293" w:rsidP="002A344E">
      <w:pPr>
        <w:pStyle w:val="BodyText"/>
      </w:pPr>
      <w:r>
        <w:t>1) Gerir o</w:t>
      </w:r>
      <w:r w:rsidR="00456DD6">
        <w:t xml:space="preserve">rdem das partidas no Matchcenter: Não existe uma maneira </w:t>
      </w:r>
      <w:r w:rsidR="00843D81">
        <w:t xml:space="preserve">de realizar essa funcionalidade nessa primeira versão. </w:t>
      </w:r>
    </w:p>
    <w:p w14:paraId="454CA3A0" w14:textId="61EC4980" w:rsidR="002A344E" w:rsidRDefault="00247293" w:rsidP="002A344E">
      <w:pPr>
        <w:pStyle w:val="BodyText"/>
      </w:pPr>
      <w:r>
        <w:t>2</w:t>
      </w:r>
      <w:r w:rsidR="00843D81">
        <w:t>) Servidor: Conforme já foi dito antes, o servidor selecionado para o Meuplacar.com encontra-se atualmente com algum problema de DNS ou similar, já que dependendo da localidade ou IP o site pode retornar como não encontrado.</w:t>
      </w:r>
    </w:p>
    <w:p w14:paraId="194CC907" w14:textId="2697AE61" w:rsidR="00247293" w:rsidRDefault="00843D81" w:rsidP="002A344E">
      <w:pPr>
        <w:pStyle w:val="BodyText"/>
      </w:pPr>
      <w:r>
        <w:t>3</w:t>
      </w:r>
      <w:r w:rsidR="00247293">
        <w:t xml:space="preserve">) </w:t>
      </w:r>
      <w:r w:rsidR="008E6C44">
        <w:t>Código Fonte</w:t>
      </w:r>
      <w:r>
        <w:t>: O código fonte encontra-se no servidor, basta logar na conta FTP e realizar backup do conteúdo.</w:t>
      </w:r>
    </w:p>
    <w:p w14:paraId="16DE8383" w14:textId="713ED220" w:rsidR="00843D81" w:rsidRDefault="00843D81" w:rsidP="00843D81">
      <w:pPr>
        <w:pStyle w:val="BodyText"/>
      </w:pPr>
      <w:r>
        <w:t>4</w:t>
      </w:r>
      <w:r>
        <w:t>) Too Many Requests:</w:t>
      </w:r>
      <w:r>
        <w:t xml:space="preserve"> Dependendo do número de requisições do site na última hora, é possível que aconteça de retornar o erro abaixo:</w:t>
      </w:r>
    </w:p>
    <w:p w14:paraId="6724D1D7" w14:textId="1A60C6D3" w:rsidR="002A344E" w:rsidRPr="00843D81" w:rsidRDefault="002A344E" w:rsidP="00843D81">
      <w:pPr>
        <w:rPr>
          <w:rFonts w:ascii="Times" w:hAnsi="Times"/>
          <w:sz w:val="20"/>
          <w:szCs w:val="20"/>
          <w:lang w:val="en-GB"/>
        </w:rPr>
      </w:pPr>
      <w:r w:rsidRPr="002A344E">
        <w:rPr>
          <w:rFonts w:ascii="Helvetica" w:hAnsi="Helvetica"/>
          <w:color w:val="FFFFFF"/>
          <w:sz w:val="21"/>
          <w:szCs w:val="21"/>
          <w:shd w:val="clear" w:color="auto" w:fill="C84530"/>
          <w:lang w:val="en-GB"/>
        </w:rPr>
        <w:t>`429 Too Many Requests` response: Too Many Attempts.</w:t>
      </w:r>
    </w:p>
    <w:p w14:paraId="0A9322D7" w14:textId="77777777" w:rsidR="002A344E" w:rsidRPr="002A344E" w:rsidRDefault="002A344E" w:rsidP="002A344E">
      <w:pPr>
        <w:pStyle w:val="BodyText"/>
      </w:pPr>
    </w:p>
    <w:p w14:paraId="74B4681A" w14:textId="4704F4F1" w:rsidR="002A344E" w:rsidRDefault="002A344E" w:rsidP="005D168B">
      <w:pPr>
        <w:pStyle w:val="BodyText"/>
      </w:pPr>
      <w:r>
        <w:rPr>
          <w:noProof/>
        </w:rPr>
        <w:drawing>
          <wp:inline distT="0" distB="0" distL="0" distR="0" wp14:anchorId="2435AA4D" wp14:editId="405DBCE7">
            <wp:extent cx="5933440" cy="1390015"/>
            <wp:effectExtent l="0" t="0" r="1016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6-24 at 16.43.32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2A07" w14:textId="5BC90A2F" w:rsidR="00DF2380" w:rsidRDefault="00843D81" w:rsidP="005D168B">
      <w:pPr>
        <w:pStyle w:val="BodyText"/>
      </w:pPr>
      <w:r>
        <w:t>Isso se dá pelo plano da Soccerama ter um limite de requisições na última hora. É possível de cachear os dados para realizar menos requisições, mas nesta primeira versão, o cache não foi implementado.</w:t>
      </w:r>
      <w:bookmarkStart w:id="3" w:name="_GoBack"/>
      <w:bookmarkEnd w:id="3"/>
    </w:p>
    <w:p w14:paraId="6FD50610" w14:textId="77777777" w:rsidR="00DF2380" w:rsidRDefault="00DF2380" w:rsidP="005D168B">
      <w:pPr>
        <w:pStyle w:val="BodyText"/>
      </w:pPr>
    </w:p>
    <w:p w14:paraId="5A568481" w14:textId="5BF2CA28" w:rsidR="00DF2380" w:rsidRPr="005D168B" w:rsidRDefault="00DF2380" w:rsidP="005D168B">
      <w:pPr>
        <w:pStyle w:val="BodyText"/>
      </w:pPr>
    </w:p>
    <w:sectPr w:rsidR="00DF2380" w:rsidRPr="005D168B" w:rsidSect="00D41B7A">
      <w:headerReference w:type="default" r:id="rId116"/>
      <w:footerReference w:type="default" r:id="rId117"/>
      <w:headerReference w:type="first" r:id="rId118"/>
      <w:type w:val="continuous"/>
      <w:pgSz w:w="12240" w:h="15840" w:code="1"/>
      <w:pgMar w:top="1800" w:right="1195" w:bottom="1440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3ED8084" w14:textId="77777777" w:rsidR="00456DD6" w:rsidRDefault="00456DD6">
      <w:r>
        <w:separator/>
      </w:r>
    </w:p>
  </w:endnote>
  <w:endnote w:type="continuationSeparator" w:id="0">
    <w:p w14:paraId="1AC59BD8" w14:textId="77777777" w:rsidR="00456DD6" w:rsidRDefault="00456D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auto"/>
    <w:pitch w:val="variable"/>
    <w:sig w:usb0="00000003" w:usb1="00000000" w:usb2="00000000" w:usb3="00000000" w:csb0="00000001" w:csb1="00000000"/>
  </w:font>
  <w:font w:name="Tms Rmn">
    <w:altName w:val="Times New Roman"/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Geneva">
    <w:panose1 w:val="020B0503030404040204"/>
    <w:charset w:val="00"/>
    <w:family w:val="auto"/>
    <w:pitch w:val="variable"/>
    <w:sig w:usb0="E00002FF" w:usb1="5200205F" w:usb2="00A0C000" w:usb3="00000000" w:csb0="0000019F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59"/>
    <w:family w:val="auto"/>
    <w:pitch w:val="variable"/>
    <w:sig w:usb0="00000203" w:usb1="00000000" w:usb2="00000000" w:usb3="00000000" w:csb0="00000005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Arial Hebrew">
    <w:panose1 w:val="00000000000000000000"/>
    <w:charset w:val="00"/>
    <w:family w:val="auto"/>
    <w:pitch w:val="variable"/>
    <w:sig w:usb0="80000843" w:usb1="40002002" w:usb2="00000000" w:usb3="00000000" w:csb0="0000002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Zapf Dingbats">
    <w:panose1 w:val="05020102010704020609"/>
    <w:charset w:val="02"/>
    <w:family w:val="auto"/>
    <w:pitch w:val="variable"/>
    <w:sig w:usb0="00000000" w:usb1="10000000" w:usb2="00000000" w:usb3="00000000" w:csb0="80000000" w:csb1="00000000"/>
  </w:font>
  <w:font w:name="Noteworthy Light">
    <w:panose1 w:val="02000400000000000000"/>
    <w:charset w:val="00"/>
    <w:family w:val="auto"/>
    <w:pitch w:val="variable"/>
    <w:sig w:usb0="8000006F" w:usb1="08000048" w:usb2="14600000" w:usb3="00000000" w:csb0="0000011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A60A56" w14:textId="77777777" w:rsidR="00456DD6" w:rsidRDefault="00456DD6">
    <w:pPr>
      <w:pStyle w:val="Foo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</w:ftr>
</file>

<file path=word/footer10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55F5334" w14:textId="5BAE9DD8" w:rsidR="00456DD6" w:rsidRDefault="00456DD6" w:rsidP="004517D4">
    <w:pPr>
      <w:pStyle w:val="Footer"/>
      <w:jc w:val="left"/>
    </w:pPr>
  </w:p>
</w:ftr>
</file>

<file path=word/footer1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B113439" w14:textId="77777777" w:rsidR="00456DD6" w:rsidRDefault="00456DD6">
    <w:pPr>
      <w:pStyle w:val="Footer"/>
    </w:pPr>
  </w:p>
</w:ftr>
</file>

<file path=word/footer1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C0267D1" w14:textId="739D3C3E" w:rsidR="00456DD6" w:rsidRDefault="00456DD6" w:rsidP="004517D4">
    <w:pPr>
      <w:pStyle w:val="Footer"/>
      <w:jc w:val="left"/>
      <w:rPr>
        <w:rStyle w:val="PageNumber"/>
      </w:rPr>
    </w:pPr>
  </w:p>
  <w:p w14:paraId="721D136D" w14:textId="77777777" w:rsidR="00456DD6" w:rsidRDefault="00456DD6" w:rsidP="004517D4">
    <w:pPr>
      <w:pStyle w:val="Footer"/>
      <w:jc w:val="left"/>
    </w:pPr>
  </w:p>
</w:ftr>
</file>

<file path=word/footer1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CDDF804" w14:textId="77777777" w:rsidR="00456DD6" w:rsidRDefault="00456DD6">
    <w:pPr>
      <w:pStyle w:val="Footer"/>
    </w:pPr>
  </w:p>
</w:ftr>
</file>

<file path=word/footer1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2FF8787" w14:textId="35884615" w:rsidR="00456DD6" w:rsidRDefault="00456DD6" w:rsidP="0053592D">
    <w:pPr>
      <w:pStyle w:val="Footer"/>
      <w:jc w:val="left"/>
    </w:pPr>
  </w:p>
</w:ftr>
</file>

<file path=word/footer1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071CCE6" w14:textId="77777777" w:rsidR="00456DD6" w:rsidRDefault="00456DD6">
    <w:pPr>
      <w:pStyle w:val="Footer"/>
    </w:pPr>
  </w:p>
</w:ftr>
</file>

<file path=word/footer16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78DD834" w14:textId="77777777" w:rsidR="00456DD6" w:rsidRDefault="00456DD6">
    <w:pPr>
      <w:pStyle w:val="Foo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</w:ftr>
</file>

<file path=word/footer17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43FEF54" w14:textId="77777777" w:rsidR="00456DD6" w:rsidRDefault="00456DD6">
    <w:pPr>
      <w:pStyle w:val="Footer"/>
    </w:pPr>
  </w:p>
</w:ftr>
</file>

<file path=word/footer18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C8B0475" w14:textId="24ACF566" w:rsidR="00456DD6" w:rsidRDefault="00456DD6" w:rsidP="005900A7">
    <w:pPr>
      <w:pStyle w:val="Footer"/>
      <w:jc w:val="left"/>
    </w:pPr>
  </w:p>
</w:ftr>
</file>

<file path=word/footer19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08B7D3A" w14:textId="77777777" w:rsidR="00456DD6" w:rsidRDefault="00456DD6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D9507F3" w14:textId="77777777" w:rsidR="00456DD6" w:rsidRDefault="00456DD6">
    <w:pPr>
      <w:pStyle w:val="Foo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</w:ftr>
</file>

<file path=word/footer20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5C60219" w14:textId="77777777" w:rsidR="00456DD6" w:rsidRDefault="00456DD6" w:rsidP="00EE0593">
    <w:pPr>
      <w:pStyle w:val="Footer"/>
      <w:jc w:val="left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14466FC" w14:textId="77777777" w:rsidR="00456DD6" w:rsidRDefault="00456DD6">
    <w:pPr>
      <w:pStyle w:val="Footer"/>
    </w:pP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95D4D97" w14:textId="30F3E7AD" w:rsidR="00456DD6" w:rsidRDefault="00456DD6" w:rsidP="00450E92">
    <w:pPr>
      <w:pStyle w:val="Footer"/>
      <w:jc w:val="left"/>
    </w:pPr>
  </w:p>
</w:ftr>
</file>

<file path=word/footer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EF6D2C3" w14:textId="77777777" w:rsidR="00456DD6" w:rsidRDefault="00456DD6">
    <w:pPr>
      <w:pStyle w:val="Footer"/>
    </w:pPr>
  </w:p>
</w:ftr>
</file>

<file path=word/footer6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0834C4D" w14:textId="5E1D9C81" w:rsidR="00456DD6" w:rsidRDefault="00456DD6" w:rsidP="00F83641">
    <w:pPr>
      <w:pStyle w:val="Footer"/>
      <w:jc w:val="left"/>
    </w:pPr>
  </w:p>
</w:ftr>
</file>

<file path=word/footer7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A1A4930" w14:textId="77777777" w:rsidR="00456DD6" w:rsidRDefault="00456DD6">
    <w:pPr>
      <w:pStyle w:val="Footer"/>
    </w:pPr>
  </w:p>
</w:ftr>
</file>

<file path=word/footer8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E5D46EE" w14:textId="45B42646" w:rsidR="00456DD6" w:rsidRDefault="00456DD6" w:rsidP="00CD4503">
    <w:pPr>
      <w:pStyle w:val="Footer"/>
      <w:jc w:val="left"/>
    </w:pPr>
  </w:p>
</w:ftr>
</file>

<file path=word/footer9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8A5A0BA" w14:textId="77777777" w:rsidR="00456DD6" w:rsidRDefault="00456DD6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EE0CA99" w14:textId="77777777" w:rsidR="00456DD6" w:rsidRDefault="00456DD6">
      <w:r>
        <w:separator/>
      </w:r>
    </w:p>
  </w:footnote>
  <w:footnote w:type="continuationSeparator" w:id="0">
    <w:p w14:paraId="1D0DEB06" w14:textId="77777777" w:rsidR="00456DD6" w:rsidRDefault="00456DD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0F4DA84" w14:textId="10C4EA3A" w:rsidR="00456DD6" w:rsidRDefault="00456DD6">
    <w:pPr>
      <w:pStyle w:val="Header"/>
    </w:pPr>
    <w:r>
      <w:t>Projeto – Meuplacar.com</w:t>
    </w:r>
  </w:p>
</w:hdr>
</file>

<file path=word/header1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96F8E4" w14:textId="77777777" w:rsidR="00456DD6" w:rsidRDefault="00456DD6">
    <w:pPr>
      <w:pStyle w:val="Header"/>
    </w:pPr>
    <w:r>
      <w:t>Design Customization</w:t>
    </w:r>
  </w:p>
</w:hdr>
</file>

<file path=word/header1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66C77A8" w14:textId="54BEB8F4" w:rsidR="00456DD6" w:rsidRDefault="00456DD6">
    <w:pPr>
      <w:pStyle w:val="Header"/>
    </w:pPr>
  </w:p>
</w:hdr>
</file>

<file path=word/header1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B370D76" w14:textId="77777777" w:rsidR="00456DD6" w:rsidRDefault="00456DD6">
    <w:pPr>
      <w:pStyle w:val="Header"/>
    </w:pPr>
    <w:r>
      <w:t>Design Customization</w:t>
    </w:r>
  </w:p>
</w:hdr>
</file>

<file path=word/header1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905BA7" w14:textId="6157E773" w:rsidR="00456DD6" w:rsidRDefault="00456DD6">
    <w:pPr>
      <w:pStyle w:val="Header"/>
    </w:pPr>
  </w:p>
</w:hdr>
</file>

<file path=word/header1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B59DD0B" w14:textId="77777777" w:rsidR="00456DD6" w:rsidRDefault="00456DD6">
    <w:pPr>
      <w:pStyle w:val="Header"/>
    </w:pPr>
    <w:r>
      <w:t>Design Customization</w:t>
    </w:r>
  </w:p>
</w:hdr>
</file>

<file path=word/header1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084003B" w14:textId="78EF0F32" w:rsidR="00456DD6" w:rsidRDefault="00456DD6">
    <w:pPr>
      <w:pStyle w:val="Header"/>
    </w:pPr>
  </w:p>
</w:hdr>
</file>

<file path=word/header1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D140EEE" w14:textId="77777777" w:rsidR="00456DD6" w:rsidRDefault="00456DD6">
    <w:pPr>
      <w:pStyle w:val="Header"/>
    </w:pPr>
    <w:r>
      <w:t>Design Customization</w:t>
    </w:r>
  </w:p>
</w:hdr>
</file>

<file path=word/header1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E3F177" w14:textId="77777777" w:rsidR="00456DD6" w:rsidRDefault="00456DD6">
    <w:pPr>
      <w:pStyle w:val="Header"/>
    </w:pPr>
  </w:p>
</w:hdr>
</file>

<file path=word/header1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102E61B" w14:textId="77777777" w:rsidR="00456DD6" w:rsidRDefault="00456DD6">
    <w:pPr>
      <w:pStyle w:val="Header"/>
    </w:pPr>
    <w:r>
      <w:t>Design Customization</w:t>
    </w:r>
  </w:p>
</w:hdr>
</file>

<file path=word/header1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9F8E7C1" w14:textId="77777777" w:rsidR="00456DD6" w:rsidRDefault="00456DD6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539A3B4" w14:textId="77777777" w:rsidR="00456DD6" w:rsidRDefault="00456DD6">
    <w:pPr>
      <w:pStyle w:val="Header"/>
    </w:pPr>
    <w:r>
      <w:t>Design Customization</w:t>
    </w:r>
  </w:p>
</w:hdr>
</file>

<file path=word/header2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60AB1DB" w14:textId="77777777" w:rsidR="00456DD6" w:rsidRDefault="00456DD6">
    <w:pPr>
      <w:pStyle w:val="Header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60521E" w14:textId="730822FB" w:rsidR="00456DD6" w:rsidRDefault="00456DD6">
    <w:pPr>
      <w:pStyle w:val="Header"/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E12995E" w14:textId="77777777" w:rsidR="00456DD6" w:rsidRDefault="00456DD6">
    <w:pPr>
      <w:pStyle w:val="Header"/>
    </w:pPr>
    <w:r>
      <w:t>Design Customization</w:t>
    </w: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94E1958" w14:textId="0F19953F" w:rsidR="00456DD6" w:rsidRDefault="00456DD6">
    <w:pPr>
      <w:pStyle w:val="Header"/>
    </w:pP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92F3FCA" w14:textId="77777777" w:rsidR="00456DD6" w:rsidRDefault="00456DD6">
    <w:pPr>
      <w:pStyle w:val="Header"/>
    </w:pPr>
    <w:r>
      <w:t>Design Customization</w:t>
    </w:r>
  </w:p>
</w:hdr>
</file>

<file path=word/header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94A65B1" w14:textId="2B02433A" w:rsidR="00456DD6" w:rsidRDefault="00456DD6">
    <w:pPr>
      <w:pStyle w:val="Header"/>
    </w:pPr>
  </w:p>
</w:hdr>
</file>

<file path=word/header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51449C" w14:textId="77777777" w:rsidR="00456DD6" w:rsidRDefault="00456DD6">
    <w:pPr>
      <w:pStyle w:val="Header"/>
    </w:pPr>
    <w:r>
      <w:t>Design Customization</w:t>
    </w:r>
  </w:p>
</w:hdr>
</file>

<file path=word/header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4AFDD47" w14:textId="448FF5DA" w:rsidR="00456DD6" w:rsidRDefault="00456DD6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E"/>
    <w:multiLevelType w:val="singleLevel"/>
    <w:tmpl w:val="015ED47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>
    <w:nsid w:val="FFFFFF7F"/>
    <w:multiLevelType w:val="singleLevel"/>
    <w:tmpl w:val="B3BEF5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>
    <w:nsid w:val="FFFFFF81"/>
    <w:multiLevelType w:val="singleLevel"/>
    <w:tmpl w:val="BDAE33B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3">
    <w:nsid w:val="FFFFFF82"/>
    <w:multiLevelType w:val="singleLevel"/>
    <w:tmpl w:val="C1A6A5C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4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5">
    <w:nsid w:val="00586094"/>
    <w:multiLevelType w:val="hybridMultilevel"/>
    <w:tmpl w:val="A7981E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91760E7"/>
    <w:multiLevelType w:val="singleLevel"/>
    <w:tmpl w:val="A19A21BE"/>
    <w:lvl w:ilvl="0">
      <w:start w:val="1"/>
      <w:numFmt w:val="none"/>
      <w:lvlText w:val=""/>
      <w:legacy w:legacy="1" w:legacySpace="0" w:legacyIndent="360"/>
      <w:lvlJc w:val="left"/>
    </w:lvl>
  </w:abstractNum>
  <w:abstractNum w:abstractNumId="7">
    <w:nsid w:val="199F25A1"/>
    <w:multiLevelType w:val="singleLevel"/>
    <w:tmpl w:val="B8D67778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Arial Black" w:hAnsi="Arial Black"/>
        <w:sz w:val="20"/>
      </w:rPr>
    </w:lvl>
  </w:abstractNum>
  <w:abstractNum w:abstractNumId="8">
    <w:nsid w:val="1A572C87"/>
    <w:multiLevelType w:val="hybridMultilevel"/>
    <w:tmpl w:val="09CEA5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43B2E09"/>
    <w:multiLevelType w:val="hybridMultilevel"/>
    <w:tmpl w:val="9424D0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EFF2345"/>
    <w:multiLevelType w:val="singleLevel"/>
    <w:tmpl w:val="F15AD34A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Tms Rmn" w:hAnsi="Tms Rmn" w:hint="default"/>
        <w:sz w:val="20"/>
      </w:rPr>
    </w:lvl>
  </w:abstractNum>
  <w:abstractNum w:abstractNumId="11">
    <w:nsid w:val="45702913"/>
    <w:multiLevelType w:val="singleLevel"/>
    <w:tmpl w:val="F6305A7C"/>
    <w:lvl w:ilvl="0">
      <w:start w:val="1"/>
      <w:numFmt w:val="none"/>
      <w:lvlText w:val=""/>
      <w:legacy w:legacy="1" w:legacySpace="0" w:legacyIndent="360"/>
      <w:lvlJc w:val="left"/>
    </w:lvl>
  </w:abstractNum>
  <w:abstractNum w:abstractNumId="12">
    <w:nsid w:val="4BC10037"/>
    <w:multiLevelType w:val="singleLevel"/>
    <w:tmpl w:val="F15AD34A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Tms Rmn" w:hAnsi="Tms Rmn" w:hint="default"/>
        <w:sz w:val="20"/>
      </w:rPr>
    </w:lvl>
  </w:abstractNum>
  <w:abstractNum w:abstractNumId="13">
    <w:nsid w:val="4BD6162F"/>
    <w:multiLevelType w:val="singleLevel"/>
    <w:tmpl w:val="F15AD34A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Tms Rmn" w:hAnsi="Tms Rmn" w:hint="default"/>
        <w:sz w:val="20"/>
      </w:rPr>
    </w:lvl>
  </w:abstractNum>
  <w:abstractNum w:abstractNumId="14">
    <w:nsid w:val="4C510602"/>
    <w:multiLevelType w:val="singleLevel"/>
    <w:tmpl w:val="F1444738"/>
    <w:lvl w:ilvl="0">
      <w:start w:val="1"/>
      <w:numFmt w:val="bullet"/>
      <w:pStyle w:val="TOC5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5">
    <w:nsid w:val="4F61077B"/>
    <w:multiLevelType w:val="singleLevel"/>
    <w:tmpl w:val="39CC91A4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</w:lvl>
  </w:abstractNum>
  <w:abstractNum w:abstractNumId="16">
    <w:nsid w:val="579B0C49"/>
    <w:multiLevelType w:val="singleLevel"/>
    <w:tmpl w:val="B8D67778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Arial Black" w:hAnsi="Arial Black"/>
        <w:sz w:val="20"/>
      </w:rPr>
    </w:lvl>
  </w:abstractNum>
  <w:abstractNum w:abstractNumId="17">
    <w:nsid w:val="5F436190"/>
    <w:multiLevelType w:val="singleLevel"/>
    <w:tmpl w:val="D7CE7166"/>
    <w:lvl w:ilvl="0">
      <w:start w:val="1"/>
      <w:numFmt w:val="bullet"/>
      <w:pStyle w:val="TOC1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8">
    <w:nsid w:val="62540DA9"/>
    <w:multiLevelType w:val="singleLevel"/>
    <w:tmpl w:val="B8D67778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Arial Black" w:hAnsi="Arial Black"/>
        <w:sz w:val="20"/>
      </w:rPr>
    </w:lvl>
  </w:abstractNum>
  <w:abstractNum w:abstractNumId="19">
    <w:nsid w:val="63882B2E"/>
    <w:multiLevelType w:val="singleLevel"/>
    <w:tmpl w:val="8D1E4DD4"/>
    <w:lvl w:ilvl="0">
      <w:start w:val="1"/>
      <w:numFmt w:val="none"/>
      <w:lvlText w:val=""/>
      <w:legacy w:legacy="1" w:legacySpace="0" w:legacyIndent="360"/>
      <w:lvlJc w:val="left"/>
    </w:lvl>
  </w:abstractNum>
  <w:abstractNum w:abstractNumId="20">
    <w:nsid w:val="66005517"/>
    <w:multiLevelType w:val="singleLevel"/>
    <w:tmpl w:val="F15AD34A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Tms Rmn" w:hAnsi="Tms Rmn" w:hint="default"/>
        <w:sz w:val="20"/>
      </w:rPr>
    </w:lvl>
  </w:abstractNum>
  <w:abstractNum w:abstractNumId="21">
    <w:nsid w:val="70507BFC"/>
    <w:multiLevelType w:val="singleLevel"/>
    <w:tmpl w:val="80DE380C"/>
    <w:lvl w:ilvl="0">
      <w:start w:val="1"/>
      <w:numFmt w:val="none"/>
      <w:lvlText w:val=""/>
      <w:legacy w:legacy="1" w:legacySpace="0" w:legacyIndent="360"/>
      <w:lvlJc w:val="left"/>
    </w:lvl>
  </w:abstractNum>
  <w:abstractNum w:abstractNumId="22">
    <w:nsid w:val="749D7287"/>
    <w:multiLevelType w:val="singleLevel"/>
    <w:tmpl w:val="DE76053A"/>
    <w:lvl w:ilvl="0">
      <w:start w:val="1"/>
      <w:numFmt w:val="none"/>
      <w:lvlText w:val=""/>
      <w:legacy w:legacy="1" w:legacySpace="0" w:legacyIndent="360"/>
      <w:lvlJc w:val="left"/>
    </w:lvl>
  </w:abstractNum>
  <w:abstractNum w:abstractNumId="23">
    <w:nsid w:val="75D550E5"/>
    <w:multiLevelType w:val="hybridMultilevel"/>
    <w:tmpl w:val="57ACD532"/>
    <w:lvl w:ilvl="0" w:tplc="0409000F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500"/>
        </w:tabs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220"/>
        </w:tabs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40"/>
        </w:tabs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60"/>
        </w:tabs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80"/>
        </w:tabs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100"/>
        </w:tabs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820"/>
        </w:tabs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40"/>
        </w:tabs>
        <w:ind w:left="6540" w:hanging="180"/>
      </w:pPr>
    </w:lvl>
  </w:abstractNum>
  <w:num w:numId="1">
    <w:abstractNumId w:val="4"/>
    <w:lvlOverride w:ilvl="0">
      <w:lvl w:ilvl="0">
        <w:start w:val="1"/>
        <w:numFmt w:val="bullet"/>
        <w:lvlText w:val="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2"/>
        </w:rPr>
      </w:lvl>
    </w:lvlOverride>
  </w:num>
  <w:num w:numId="2">
    <w:abstractNumId w:val="4"/>
    <w:lvlOverride w:ilvl="0">
      <w:lvl w:ilvl="0">
        <w:start w:val="1"/>
        <w:numFmt w:val="bullet"/>
        <w:lvlText w:val="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4"/>
        </w:rPr>
      </w:lvl>
    </w:lvlOverride>
  </w:num>
  <w:num w:numId="3">
    <w:abstractNumId w:val="4"/>
    <w:lvlOverride w:ilvl="0">
      <w:lvl w:ilvl="0">
        <w:start w:val="1"/>
        <w:numFmt w:val="bullet"/>
        <w:lvlText w:val="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2"/>
        </w:rPr>
      </w:lvl>
    </w:lvlOverride>
  </w:num>
  <w:num w:numId="4">
    <w:abstractNumId w:val="4"/>
    <w:lvlOverride w:ilvl="0">
      <w:lvl w:ilvl="0">
        <w:start w:val="1"/>
        <w:numFmt w:val="bullet"/>
        <w:lvlText w:val="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0"/>
        </w:rPr>
      </w:lvl>
    </w:lvlOverride>
  </w:num>
  <w:num w:numId="5">
    <w:abstractNumId w:val="4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/>
          <w:sz w:val="28"/>
        </w:rPr>
      </w:lvl>
    </w:lvlOverride>
  </w:num>
  <w:num w:numId="6">
    <w:abstractNumId w:val="4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/>
          <w:sz w:val="28"/>
        </w:rPr>
      </w:lvl>
    </w:lvlOverride>
  </w:num>
  <w:num w:numId="7">
    <w:abstractNumId w:val="7"/>
  </w:num>
  <w:num w:numId="8">
    <w:abstractNumId w:val="16"/>
  </w:num>
  <w:num w:numId="9">
    <w:abstractNumId w:val="18"/>
  </w:num>
  <w:num w:numId="10">
    <w:abstractNumId w:val="4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Geneva" w:hAnsi="Geneva" w:hint="default"/>
          <w:sz w:val="28"/>
        </w:rPr>
      </w:lvl>
    </w:lvlOverride>
  </w:num>
  <w:num w:numId="11">
    <w:abstractNumId w:val="17"/>
  </w:num>
  <w:num w:numId="12">
    <w:abstractNumId w:val="4"/>
    <w:lvlOverride w:ilvl="0">
      <w:lvl w:ilvl="0">
        <w:start w:val="1"/>
        <w:numFmt w:val="bullet"/>
        <w:lvlText w:val=""/>
        <w:legacy w:legacy="1" w:legacySpace="0" w:legacyIndent="360"/>
        <w:lvlJc w:val="left"/>
        <w:pPr>
          <w:ind w:left="360" w:hanging="360"/>
        </w:pPr>
        <w:rPr>
          <w:rFonts w:ascii="Tms Rmn" w:hAnsi="Tms Rmn" w:hint="default"/>
          <w:sz w:val="22"/>
        </w:rPr>
      </w:lvl>
    </w:lvlOverride>
  </w:num>
  <w:num w:numId="13">
    <w:abstractNumId w:val="14"/>
  </w:num>
  <w:num w:numId="14">
    <w:abstractNumId w:val="4"/>
    <w:lvlOverride w:ilvl="0">
      <w:lvl w:ilvl="0">
        <w:start w:val="1"/>
        <w:numFmt w:val="bullet"/>
        <w:lvlText w:val="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2"/>
        </w:rPr>
      </w:lvl>
    </w:lvlOverride>
  </w:num>
  <w:num w:numId="15">
    <w:abstractNumId w:val="4"/>
    <w:lvlOverride w:ilvl="0">
      <w:lvl w:ilvl="0">
        <w:start w:val="1"/>
        <w:numFmt w:val="bullet"/>
        <w:lvlText w:val="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4"/>
        </w:rPr>
      </w:lvl>
    </w:lvlOverride>
  </w:num>
  <w:num w:numId="16">
    <w:abstractNumId w:val="4"/>
    <w:lvlOverride w:ilvl="0">
      <w:lvl w:ilvl="0">
        <w:start w:val="1"/>
        <w:numFmt w:val="bullet"/>
        <w:lvlText w:val=""/>
        <w:legacy w:legacy="1" w:legacySpace="0" w:legacyIndent="288"/>
        <w:lvlJc w:val="left"/>
        <w:pPr>
          <w:ind w:left="648" w:hanging="288"/>
        </w:pPr>
        <w:rPr>
          <w:rFonts w:ascii="Geneva" w:hAnsi="Geneva" w:hint="default"/>
          <w:sz w:val="20"/>
        </w:rPr>
      </w:lvl>
    </w:lvlOverride>
  </w:num>
  <w:num w:numId="17">
    <w:abstractNumId w:val="4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Geneva" w:hAnsi="Geneva" w:hint="default"/>
          <w:sz w:val="16"/>
        </w:rPr>
      </w:lvl>
    </w:lvlOverride>
  </w:num>
  <w:num w:numId="18">
    <w:abstractNumId w:val="19"/>
  </w:num>
  <w:num w:numId="19">
    <w:abstractNumId w:val="6"/>
  </w:num>
  <w:num w:numId="20">
    <w:abstractNumId w:val="22"/>
  </w:num>
  <w:num w:numId="21">
    <w:abstractNumId w:val="21"/>
  </w:num>
  <w:num w:numId="22">
    <w:abstractNumId w:val="11"/>
  </w:num>
  <w:num w:numId="23">
    <w:abstractNumId w:val="15"/>
  </w:num>
  <w:num w:numId="24">
    <w:abstractNumId w:val="15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1080" w:hanging="360"/>
        </w:pPr>
      </w:lvl>
    </w:lvlOverride>
  </w:num>
  <w:num w:numId="25">
    <w:abstractNumId w:val="15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1440" w:hanging="360"/>
        </w:pPr>
      </w:lvl>
    </w:lvlOverride>
  </w:num>
  <w:num w:numId="26">
    <w:abstractNumId w:val="15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1800" w:hanging="360"/>
        </w:pPr>
      </w:lvl>
    </w:lvlOverride>
  </w:num>
  <w:num w:numId="27">
    <w:abstractNumId w:val="15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2160" w:hanging="360"/>
        </w:pPr>
      </w:lvl>
    </w:lvlOverride>
  </w:num>
  <w:num w:numId="28">
    <w:abstractNumId w:val="12"/>
  </w:num>
  <w:num w:numId="29">
    <w:abstractNumId w:val="10"/>
  </w:num>
  <w:num w:numId="30">
    <w:abstractNumId w:val="3"/>
  </w:num>
  <w:num w:numId="31">
    <w:abstractNumId w:val="2"/>
  </w:num>
  <w:num w:numId="32">
    <w:abstractNumId w:val="0"/>
  </w:num>
  <w:num w:numId="33">
    <w:abstractNumId w:val="1"/>
  </w:num>
  <w:num w:numId="34">
    <w:abstractNumId w:val="23"/>
  </w:num>
  <w:num w:numId="35">
    <w:abstractNumId w:val="13"/>
  </w:num>
  <w:num w:numId="36">
    <w:abstractNumId w:val="18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720" w:hanging="360"/>
        </w:pPr>
        <w:rPr>
          <w:rFonts w:ascii="Tms Rmn" w:hAnsi="Tms Rmn" w:hint="default"/>
          <w:sz w:val="20"/>
        </w:rPr>
      </w:lvl>
    </w:lvlOverride>
  </w:num>
  <w:num w:numId="37">
    <w:abstractNumId w:val="5"/>
  </w:num>
  <w:num w:numId="38">
    <w:abstractNumId w:val="9"/>
  </w:num>
  <w:num w:numId="39">
    <w:abstractNumId w:val="20"/>
  </w:num>
  <w:num w:numId="4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embedSystemFonts/>
  <w:activeWritingStyle w:appName="MSWord" w:lang="en-US" w:vendorID="64" w:dllVersion="131078" w:nlCheck="1" w:checkStyle="1"/>
  <w:activeWritingStyle w:appName="MSWord" w:lang="en-US" w:vendorID="8" w:dllVersion="513" w:checkStyle="1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87"/>
  <w:drawingGridVerticalSpacing w:val="187"/>
  <w:doNotUseMarginsForDrawingGridOrigin/>
  <w:drawingGridHorizontalOrigin w:val="0"/>
  <w:drawingGridVerticalOrigin w:val="0"/>
  <w:noPunctuationKerning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5741"/>
    <w:rsid w:val="00026A8D"/>
    <w:rsid w:val="0003284F"/>
    <w:rsid w:val="00074EC2"/>
    <w:rsid w:val="000831B3"/>
    <w:rsid w:val="000860BE"/>
    <w:rsid w:val="000909A7"/>
    <w:rsid w:val="000A4129"/>
    <w:rsid w:val="00126B71"/>
    <w:rsid w:val="00175A8B"/>
    <w:rsid w:val="001A39C5"/>
    <w:rsid w:val="001A47A1"/>
    <w:rsid w:val="001B46C4"/>
    <w:rsid w:val="00207293"/>
    <w:rsid w:val="00230C9A"/>
    <w:rsid w:val="00242D88"/>
    <w:rsid w:val="00247293"/>
    <w:rsid w:val="00250B51"/>
    <w:rsid w:val="00255826"/>
    <w:rsid w:val="00277B76"/>
    <w:rsid w:val="002915C2"/>
    <w:rsid w:val="002A344E"/>
    <w:rsid w:val="002B6351"/>
    <w:rsid w:val="002D4C6B"/>
    <w:rsid w:val="0031562B"/>
    <w:rsid w:val="0032215C"/>
    <w:rsid w:val="00365951"/>
    <w:rsid w:val="00372B63"/>
    <w:rsid w:val="003871D2"/>
    <w:rsid w:val="003B66C5"/>
    <w:rsid w:val="003D2659"/>
    <w:rsid w:val="003F6FB5"/>
    <w:rsid w:val="0040359C"/>
    <w:rsid w:val="00410C66"/>
    <w:rsid w:val="004205D9"/>
    <w:rsid w:val="004265DB"/>
    <w:rsid w:val="004331BD"/>
    <w:rsid w:val="00434BF4"/>
    <w:rsid w:val="00440D30"/>
    <w:rsid w:val="00450E92"/>
    <w:rsid w:val="004517D4"/>
    <w:rsid w:val="00456DD6"/>
    <w:rsid w:val="00496CE0"/>
    <w:rsid w:val="004A4678"/>
    <w:rsid w:val="0053592D"/>
    <w:rsid w:val="00565251"/>
    <w:rsid w:val="005669D7"/>
    <w:rsid w:val="00576F92"/>
    <w:rsid w:val="005900A7"/>
    <w:rsid w:val="005A23FC"/>
    <w:rsid w:val="005C03EB"/>
    <w:rsid w:val="005C1CB1"/>
    <w:rsid w:val="005D168B"/>
    <w:rsid w:val="005D26B9"/>
    <w:rsid w:val="005F6105"/>
    <w:rsid w:val="00634427"/>
    <w:rsid w:val="00684F60"/>
    <w:rsid w:val="006E13BD"/>
    <w:rsid w:val="007409BB"/>
    <w:rsid w:val="0076598F"/>
    <w:rsid w:val="007741A8"/>
    <w:rsid w:val="007A3843"/>
    <w:rsid w:val="007B7080"/>
    <w:rsid w:val="007C5FC5"/>
    <w:rsid w:val="007D14B7"/>
    <w:rsid w:val="007E32FE"/>
    <w:rsid w:val="00843D81"/>
    <w:rsid w:val="0084757A"/>
    <w:rsid w:val="008629BC"/>
    <w:rsid w:val="008A23B9"/>
    <w:rsid w:val="008A5BC1"/>
    <w:rsid w:val="008B6D14"/>
    <w:rsid w:val="008D595C"/>
    <w:rsid w:val="008E4DF6"/>
    <w:rsid w:val="008E6C44"/>
    <w:rsid w:val="008F5264"/>
    <w:rsid w:val="00900148"/>
    <w:rsid w:val="00900C7D"/>
    <w:rsid w:val="00934E91"/>
    <w:rsid w:val="00940940"/>
    <w:rsid w:val="00961301"/>
    <w:rsid w:val="009620D9"/>
    <w:rsid w:val="00975763"/>
    <w:rsid w:val="00977C9A"/>
    <w:rsid w:val="00997863"/>
    <w:rsid w:val="009C50B8"/>
    <w:rsid w:val="00A14EF4"/>
    <w:rsid w:val="00A27855"/>
    <w:rsid w:val="00A60412"/>
    <w:rsid w:val="00A63A8F"/>
    <w:rsid w:val="00AF5B2E"/>
    <w:rsid w:val="00B41464"/>
    <w:rsid w:val="00B75975"/>
    <w:rsid w:val="00B9112D"/>
    <w:rsid w:val="00BB4D90"/>
    <w:rsid w:val="00C6406B"/>
    <w:rsid w:val="00CC3A19"/>
    <w:rsid w:val="00CD2A5C"/>
    <w:rsid w:val="00CD4503"/>
    <w:rsid w:val="00CD5C62"/>
    <w:rsid w:val="00CF0D27"/>
    <w:rsid w:val="00D0461C"/>
    <w:rsid w:val="00D05564"/>
    <w:rsid w:val="00D110E5"/>
    <w:rsid w:val="00D12AA9"/>
    <w:rsid w:val="00D20313"/>
    <w:rsid w:val="00D41B7A"/>
    <w:rsid w:val="00D61364"/>
    <w:rsid w:val="00D6516D"/>
    <w:rsid w:val="00D828CC"/>
    <w:rsid w:val="00D96426"/>
    <w:rsid w:val="00DA28BB"/>
    <w:rsid w:val="00DB05AE"/>
    <w:rsid w:val="00DB7B47"/>
    <w:rsid w:val="00DF2380"/>
    <w:rsid w:val="00E057CE"/>
    <w:rsid w:val="00E16EE8"/>
    <w:rsid w:val="00E64DEE"/>
    <w:rsid w:val="00E75F16"/>
    <w:rsid w:val="00EE0593"/>
    <w:rsid w:val="00F03F0D"/>
    <w:rsid w:val="00F35578"/>
    <w:rsid w:val="00F75741"/>
    <w:rsid w:val="00F83641"/>
    <w:rsid w:val="00F8730F"/>
    <w:rsid w:val="00FD5C3F"/>
    <w:rsid w:val="00FE7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5FF41AD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Garamond" w:hAnsi="Garamond"/>
      <w:sz w:val="16"/>
      <w:lang w:val="en-US"/>
    </w:rPr>
  </w:style>
  <w:style w:type="paragraph" w:styleId="Heading1">
    <w:name w:val="heading 1"/>
    <w:basedOn w:val="Normal"/>
    <w:next w:val="BodyText"/>
    <w:link w:val="Heading1Char"/>
    <w:qFormat/>
    <w:rsid w:val="00DA28BB"/>
    <w:pPr>
      <w:keepNext/>
      <w:spacing w:before="240" w:after="120"/>
      <w:outlineLvl w:val="0"/>
    </w:pPr>
    <w:rPr>
      <w:rFonts w:ascii="Arial Black" w:hAnsi="Arial Black"/>
      <w:color w:val="808080"/>
      <w:spacing w:val="-25"/>
      <w:kern w:val="28"/>
      <w:sz w:val="32"/>
    </w:rPr>
  </w:style>
  <w:style w:type="paragraph" w:styleId="Heading2">
    <w:name w:val="heading 2"/>
    <w:basedOn w:val="Normal"/>
    <w:next w:val="BodyText"/>
    <w:qFormat/>
    <w:rsid w:val="00DA28BB"/>
    <w:pPr>
      <w:keepNext/>
      <w:spacing w:line="240" w:lineRule="atLeast"/>
      <w:outlineLvl w:val="1"/>
    </w:pPr>
    <w:rPr>
      <w:rFonts w:ascii="Arial Black" w:hAnsi="Arial Black"/>
      <w:spacing w:val="-10"/>
      <w:kern w:val="28"/>
      <w:szCs w:val="16"/>
    </w:rPr>
  </w:style>
  <w:style w:type="paragraph" w:styleId="Heading3">
    <w:name w:val="heading 3"/>
    <w:basedOn w:val="Normal"/>
    <w:next w:val="BodyText"/>
    <w:qFormat/>
    <w:rsid w:val="005F6105"/>
    <w:pPr>
      <w:keepNext/>
      <w:outlineLvl w:val="2"/>
    </w:pPr>
    <w:rPr>
      <w:rFonts w:ascii="Arial Black" w:hAnsi="Arial Black"/>
      <w:spacing w:val="-5"/>
    </w:rPr>
  </w:style>
  <w:style w:type="paragraph" w:styleId="Heading4">
    <w:name w:val="heading 4"/>
    <w:basedOn w:val="Normal"/>
    <w:next w:val="BodyText"/>
    <w:qFormat/>
    <w:pPr>
      <w:keepNext/>
      <w:spacing w:after="240"/>
      <w:jc w:val="center"/>
      <w:outlineLvl w:val="3"/>
    </w:pPr>
    <w:rPr>
      <w:caps/>
      <w:spacing w:val="30"/>
    </w:rPr>
  </w:style>
  <w:style w:type="paragraph" w:styleId="Heading5">
    <w:name w:val="heading 5"/>
    <w:basedOn w:val="Normal"/>
    <w:next w:val="BodyText"/>
    <w:qFormat/>
    <w:pPr>
      <w:keepNext/>
      <w:framePr w:w="1800" w:wrap="around" w:vAnchor="text" w:hAnchor="page" w:x="1201" w:y="1"/>
      <w:spacing w:before="40" w:after="240"/>
      <w:outlineLvl w:val="4"/>
    </w:pPr>
    <w:rPr>
      <w:rFonts w:ascii="Arial Black" w:hAnsi="Arial Black"/>
      <w:spacing w:val="-5"/>
      <w:sz w:val="18"/>
    </w:rPr>
  </w:style>
  <w:style w:type="paragraph" w:styleId="Heading6">
    <w:name w:val="heading 6"/>
    <w:basedOn w:val="Normal"/>
    <w:next w:val="BodyText"/>
    <w:qFormat/>
    <w:pPr>
      <w:keepNext/>
      <w:framePr w:w="1800" w:wrap="around" w:vAnchor="text" w:hAnchor="page" w:x="1201" w:y="1"/>
      <w:outlineLvl w:val="5"/>
    </w:pPr>
  </w:style>
  <w:style w:type="paragraph" w:styleId="Heading7">
    <w:name w:val="heading 7"/>
    <w:basedOn w:val="Normal"/>
    <w:next w:val="BodyText"/>
    <w:qFormat/>
    <w:pPr>
      <w:framePr w:w="3780" w:hSpace="240" w:wrap="around" w:vAnchor="text" w:hAnchor="page" w:x="1489" w:y="1"/>
      <w:pBdr>
        <w:top w:val="single" w:sz="6" w:space="12" w:color="FFFFFF"/>
        <w:left w:val="single" w:sz="6" w:space="12" w:color="FFFFFF"/>
        <w:bottom w:val="single" w:sz="6" w:space="12" w:color="FFFFFF"/>
        <w:right w:val="single" w:sz="6" w:space="12" w:color="FFFFFF"/>
      </w:pBdr>
      <w:shd w:val="pct5" w:color="auto" w:fill="auto"/>
      <w:spacing w:before="60"/>
      <w:outlineLvl w:val="6"/>
    </w:pPr>
    <w:rPr>
      <w:i/>
      <w:spacing w:val="-5"/>
      <w:sz w:val="28"/>
    </w:rPr>
  </w:style>
  <w:style w:type="paragraph" w:styleId="Heading8">
    <w:name w:val="heading 8"/>
    <w:basedOn w:val="Normal"/>
    <w:next w:val="BodyText"/>
    <w:qFormat/>
    <w:pPr>
      <w:keepNext/>
      <w:framePr w:w="1860" w:wrap="around" w:vAnchor="text" w:hAnchor="page" w:x="1201" w:y="1"/>
      <w:pBdr>
        <w:top w:val="single" w:sz="24" w:space="0" w:color="auto"/>
        <w:bottom w:val="single" w:sz="6" w:space="0" w:color="auto"/>
      </w:pBdr>
      <w:spacing w:before="60" w:line="320" w:lineRule="exact"/>
      <w:jc w:val="center"/>
      <w:outlineLvl w:val="7"/>
    </w:pPr>
    <w:rPr>
      <w:rFonts w:ascii="Arial Black" w:hAnsi="Arial Black"/>
      <w:caps/>
      <w:spacing w:val="60"/>
      <w:sz w:val="14"/>
    </w:rPr>
  </w:style>
  <w:style w:type="paragraph" w:styleId="Heading9">
    <w:name w:val="heading 9"/>
    <w:basedOn w:val="Normal"/>
    <w:next w:val="BodyText"/>
    <w:qFormat/>
    <w:pPr>
      <w:keepNext/>
      <w:spacing w:before="80" w:after="60"/>
      <w:outlineLvl w:val="8"/>
    </w:pPr>
    <w:rPr>
      <w:b/>
      <w:i/>
      <w:kern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pPr>
      <w:spacing w:after="240"/>
      <w:jc w:val="both"/>
    </w:pPr>
    <w:rPr>
      <w:spacing w:val="-5"/>
      <w:sz w:val="24"/>
    </w:rPr>
  </w:style>
  <w:style w:type="character" w:styleId="CommentReference">
    <w:name w:val="annotation reference"/>
    <w:semiHidden/>
    <w:rPr>
      <w:sz w:val="16"/>
    </w:rPr>
  </w:style>
  <w:style w:type="paragraph" w:styleId="CommentText">
    <w:name w:val="annotation text"/>
    <w:basedOn w:val="Normal"/>
    <w:semiHidden/>
    <w:pPr>
      <w:tabs>
        <w:tab w:val="left" w:pos="187"/>
      </w:tabs>
      <w:spacing w:after="120" w:line="220" w:lineRule="exact"/>
      <w:ind w:left="187" w:hanging="187"/>
    </w:pPr>
  </w:style>
  <w:style w:type="paragraph" w:customStyle="1" w:styleId="BlockQuotation">
    <w:name w:val="Block Quotation"/>
    <w:basedOn w:val="Normal"/>
    <w:next w:val="BodyText"/>
    <w:pPr>
      <w:pBdr>
        <w:top w:val="single" w:sz="6" w:space="12" w:color="FFFFFF"/>
        <w:left w:val="single" w:sz="6" w:space="12" w:color="FFFFFF"/>
        <w:bottom w:val="single" w:sz="6" w:space="12" w:color="FFFFFF"/>
        <w:right w:val="single" w:sz="6" w:space="12" w:color="FFFFFF"/>
      </w:pBdr>
      <w:shd w:val="pct10" w:color="808080" w:fill="auto"/>
      <w:spacing w:after="240"/>
      <w:ind w:left="600" w:right="600"/>
      <w:jc w:val="both"/>
    </w:pPr>
    <w:rPr>
      <w:spacing w:val="-5"/>
      <w:sz w:val="24"/>
    </w:rPr>
  </w:style>
  <w:style w:type="paragraph" w:customStyle="1" w:styleId="BlockQuotationFirst">
    <w:name w:val="Block Quotation First"/>
    <w:basedOn w:val="Normal"/>
    <w:next w:val="BlockQuotation"/>
    <w:pPr>
      <w:keepLines/>
      <w:pBdr>
        <w:top w:val="single" w:sz="6" w:space="6" w:color="FFFFFF"/>
        <w:left w:val="single" w:sz="6" w:space="6" w:color="FFFFFF"/>
        <w:right w:val="single" w:sz="6" w:space="6" w:color="FFFFFF"/>
      </w:pBdr>
      <w:shd w:val="pct10" w:color="auto" w:fill="auto"/>
      <w:ind w:left="480" w:right="480" w:firstLine="60"/>
    </w:pPr>
    <w:rPr>
      <w:rFonts w:ascii="Arial Black" w:hAnsi="Arial Black"/>
      <w:spacing w:val="-10"/>
      <w:sz w:val="21"/>
    </w:rPr>
  </w:style>
  <w:style w:type="paragraph" w:customStyle="1" w:styleId="BodyTextKeep">
    <w:name w:val="Body Text Keep"/>
    <w:basedOn w:val="BodyText"/>
    <w:next w:val="BodyText"/>
    <w:pPr>
      <w:keepNext/>
    </w:pPr>
  </w:style>
  <w:style w:type="paragraph" w:styleId="Caption">
    <w:name w:val="caption"/>
    <w:basedOn w:val="Normal"/>
    <w:next w:val="BodyText"/>
    <w:qFormat/>
    <w:pPr>
      <w:spacing w:after="240"/>
    </w:pPr>
    <w:rPr>
      <w:spacing w:val="-5"/>
    </w:rPr>
  </w:style>
  <w:style w:type="paragraph" w:customStyle="1" w:styleId="ChapterSubtitle">
    <w:name w:val="Chapter Subtitle"/>
    <w:basedOn w:val="Normal"/>
    <w:next w:val="BodyText"/>
    <w:pPr>
      <w:keepNext/>
      <w:keepLines/>
      <w:spacing w:after="360" w:line="240" w:lineRule="atLeast"/>
      <w:ind w:right="1800"/>
    </w:pPr>
    <w:rPr>
      <w:i/>
      <w:spacing w:val="-20"/>
      <w:kern w:val="28"/>
      <w:sz w:val="28"/>
    </w:rPr>
  </w:style>
  <w:style w:type="paragraph" w:customStyle="1" w:styleId="ChapterTitle">
    <w:name w:val="Chapter Title"/>
    <w:basedOn w:val="Normal"/>
    <w:next w:val="ChapterSubtitle"/>
    <w:pPr>
      <w:keepNext/>
      <w:keepLines/>
      <w:spacing w:before="480" w:after="360" w:line="440" w:lineRule="atLeast"/>
      <w:ind w:right="2160"/>
    </w:pPr>
    <w:rPr>
      <w:rFonts w:ascii="Arial Black" w:hAnsi="Arial Black"/>
      <w:color w:val="808080"/>
      <w:spacing w:val="-35"/>
      <w:kern w:val="28"/>
      <w:sz w:val="44"/>
    </w:rPr>
  </w:style>
  <w:style w:type="paragraph" w:customStyle="1" w:styleId="CompanyName">
    <w:name w:val="Company Name"/>
    <w:basedOn w:val="Normal"/>
    <w:next w:val="Normal"/>
    <w:pPr>
      <w:spacing w:before="420" w:after="60" w:line="320" w:lineRule="exact"/>
    </w:pPr>
    <w:rPr>
      <w:caps/>
      <w:kern w:val="36"/>
      <w:sz w:val="38"/>
    </w:rPr>
  </w:style>
  <w:style w:type="character" w:styleId="Emphasis">
    <w:name w:val="Emphasis"/>
    <w:qFormat/>
    <w:rPr>
      <w:rFonts w:ascii="Arial Black" w:hAnsi="Arial Black"/>
      <w:sz w:val="18"/>
    </w:rPr>
  </w:style>
  <w:style w:type="character" w:styleId="EndnoteReference">
    <w:name w:val="endnote reference"/>
    <w:semiHidden/>
    <w:rPr>
      <w:sz w:val="18"/>
      <w:vertAlign w:val="superscript"/>
    </w:rPr>
  </w:style>
  <w:style w:type="paragraph" w:styleId="EndnoteText">
    <w:name w:val="endnote text"/>
    <w:basedOn w:val="Normal"/>
    <w:semiHidden/>
    <w:pPr>
      <w:tabs>
        <w:tab w:val="left" w:pos="187"/>
      </w:tabs>
      <w:spacing w:after="120" w:line="220" w:lineRule="exact"/>
      <w:ind w:left="187" w:hanging="187"/>
    </w:pPr>
    <w:rPr>
      <w:sz w:val="18"/>
    </w:rPr>
  </w:style>
  <w:style w:type="paragraph" w:styleId="Footer">
    <w:name w:val="footer"/>
    <w:basedOn w:val="Normal"/>
    <w:pPr>
      <w:keepLines/>
      <w:pBdr>
        <w:top w:val="single" w:sz="6" w:space="3" w:color="auto"/>
      </w:pBdr>
      <w:tabs>
        <w:tab w:val="center" w:pos="4320"/>
        <w:tab w:val="right" w:pos="8640"/>
      </w:tabs>
      <w:jc w:val="center"/>
    </w:pPr>
    <w:rPr>
      <w:rFonts w:ascii="Arial Black" w:hAnsi="Arial Black"/>
    </w:rPr>
  </w:style>
  <w:style w:type="character" w:styleId="FootnoteReference">
    <w:name w:val="footnote reference"/>
    <w:semiHidden/>
    <w:rPr>
      <w:sz w:val="18"/>
      <w:vertAlign w:val="superscript"/>
    </w:rPr>
  </w:style>
  <w:style w:type="paragraph" w:styleId="FootnoteText">
    <w:name w:val="footnote text"/>
    <w:basedOn w:val="Normal"/>
    <w:semiHidden/>
    <w:rsid w:val="00B9112D"/>
    <w:pPr>
      <w:spacing w:before="240" w:after="120"/>
    </w:pPr>
    <w:rPr>
      <w:sz w:val="18"/>
    </w:rPr>
  </w:style>
  <w:style w:type="paragraph" w:styleId="Header">
    <w:name w:val="header"/>
    <w:basedOn w:val="Normal"/>
    <w:pPr>
      <w:keepLines/>
      <w:tabs>
        <w:tab w:val="center" w:pos="4320"/>
        <w:tab w:val="right" w:pos="8640"/>
      </w:tabs>
    </w:pPr>
    <w:rPr>
      <w:rFonts w:ascii="Arial Black" w:hAnsi="Arial Black"/>
      <w:caps/>
      <w:spacing w:val="60"/>
      <w:sz w:val="14"/>
    </w:rPr>
  </w:style>
  <w:style w:type="paragraph" w:customStyle="1" w:styleId="Icon1">
    <w:name w:val="Icon 1"/>
    <w:basedOn w:val="Normal"/>
    <w:pPr>
      <w:framePr w:w="1440" w:hSpace="187" w:wrap="around" w:vAnchor="text" w:hAnchor="margin" w:y="1"/>
      <w:shd w:val="pct10" w:color="auto" w:fill="auto"/>
      <w:spacing w:before="60" w:line="1440" w:lineRule="exact"/>
      <w:jc w:val="center"/>
    </w:pPr>
    <w:rPr>
      <w:rFonts w:ascii="Wingdings" w:hAnsi="Wingdings"/>
      <w:b/>
      <w:color w:val="FFFFFF"/>
      <w:spacing w:val="-10"/>
      <w:sz w:val="160"/>
    </w:rPr>
  </w:style>
  <w:style w:type="paragraph" w:styleId="Index1">
    <w:name w:val="index 1"/>
    <w:basedOn w:val="Normal"/>
    <w:semiHidden/>
    <w:rsid w:val="00977C9A"/>
    <w:pPr>
      <w:tabs>
        <w:tab w:val="right" w:leader="dot" w:pos="3960"/>
      </w:tabs>
      <w:spacing w:line="240" w:lineRule="atLeast"/>
      <w:ind w:left="720" w:hanging="720"/>
    </w:pPr>
    <w:rPr>
      <w:rFonts w:ascii="Arial" w:hAnsi="Arial"/>
      <w:sz w:val="20"/>
    </w:rPr>
  </w:style>
  <w:style w:type="paragraph" w:styleId="Index2">
    <w:name w:val="index 2"/>
    <w:basedOn w:val="Normal"/>
    <w:semiHidden/>
    <w:rsid w:val="00977C9A"/>
    <w:pPr>
      <w:tabs>
        <w:tab w:val="right" w:leader="dot" w:pos="3960"/>
      </w:tabs>
      <w:spacing w:line="240" w:lineRule="atLeast"/>
      <w:ind w:left="180"/>
    </w:pPr>
    <w:rPr>
      <w:rFonts w:ascii="Arial" w:hAnsi="Arial"/>
      <w:sz w:val="18"/>
    </w:rPr>
  </w:style>
  <w:style w:type="paragraph" w:styleId="Index3">
    <w:name w:val="index 3"/>
    <w:basedOn w:val="Normal"/>
    <w:semiHidden/>
    <w:pPr>
      <w:tabs>
        <w:tab w:val="right" w:leader="dot" w:pos="3960"/>
      </w:tabs>
      <w:spacing w:line="240" w:lineRule="atLeast"/>
      <w:ind w:left="180"/>
    </w:pPr>
    <w:rPr>
      <w:sz w:val="18"/>
    </w:rPr>
  </w:style>
  <w:style w:type="paragraph" w:styleId="Index4">
    <w:name w:val="index 4"/>
    <w:basedOn w:val="Normal"/>
    <w:semiHidden/>
    <w:pPr>
      <w:tabs>
        <w:tab w:val="right" w:pos="3960"/>
      </w:tabs>
      <w:spacing w:line="240" w:lineRule="atLeast"/>
      <w:ind w:left="180"/>
    </w:pPr>
    <w:rPr>
      <w:sz w:val="18"/>
    </w:rPr>
  </w:style>
  <w:style w:type="paragraph" w:styleId="Index5">
    <w:name w:val="index 5"/>
    <w:basedOn w:val="Normal"/>
    <w:semiHidden/>
    <w:pPr>
      <w:tabs>
        <w:tab w:val="right" w:pos="3960"/>
      </w:tabs>
      <w:spacing w:line="240" w:lineRule="atLeast"/>
      <w:ind w:left="180"/>
    </w:pPr>
    <w:rPr>
      <w:sz w:val="18"/>
    </w:rPr>
  </w:style>
  <w:style w:type="paragraph" w:styleId="Index6">
    <w:name w:val="index 6"/>
    <w:basedOn w:val="Index1"/>
    <w:next w:val="Normal"/>
    <w:semiHidden/>
    <w:pPr>
      <w:tabs>
        <w:tab w:val="right" w:leader="dot" w:pos="3600"/>
      </w:tabs>
      <w:ind w:left="960" w:hanging="160"/>
    </w:pPr>
  </w:style>
  <w:style w:type="paragraph" w:styleId="Index7">
    <w:name w:val="index 7"/>
    <w:basedOn w:val="Index1"/>
    <w:next w:val="Normal"/>
    <w:semiHidden/>
    <w:pPr>
      <w:tabs>
        <w:tab w:val="right" w:leader="dot" w:pos="3600"/>
      </w:tabs>
      <w:ind w:left="1120" w:hanging="160"/>
    </w:pPr>
  </w:style>
  <w:style w:type="paragraph" w:styleId="Index8">
    <w:name w:val="index 8"/>
    <w:basedOn w:val="Normal"/>
    <w:next w:val="Normal"/>
    <w:semiHidden/>
    <w:pPr>
      <w:tabs>
        <w:tab w:val="right" w:leader="dot" w:pos="3600"/>
      </w:tabs>
      <w:ind w:left="1280" w:hanging="160"/>
    </w:pPr>
  </w:style>
  <w:style w:type="paragraph" w:styleId="IndexHeading">
    <w:name w:val="index heading"/>
    <w:basedOn w:val="Normal"/>
    <w:next w:val="Index1"/>
    <w:semiHidden/>
    <w:pPr>
      <w:keepNext/>
      <w:spacing w:line="480" w:lineRule="exact"/>
    </w:pPr>
    <w:rPr>
      <w:caps/>
      <w:color w:val="808080"/>
      <w:kern w:val="28"/>
      <w:sz w:val="36"/>
    </w:rPr>
  </w:style>
  <w:style w:type="character" w:customStyle="1" w:styleId="Lead-inEmphasis">
    <w:name w:val="Lead-in Emphasis"/>
    <w:rPr>
      <w:caps/>
      <w:sz w:val="22"/>
    </w:rPr>
  </w:style>
  <w:style w:type="paragraph" w:styleId="ListBullet">
    <w:name w:val="List Bullet"/>
    <w:basedOn w:val="Normal"/>
    <w:rsid w:val="00684F60"/>
    <w:pPr>
      <w:numPr>
        <w:numId w:val="11"/>
      </w:numPr>
      <w:tabs>
        <w:tab w:val="clear" w:pos="360"/>
      </w:tabs>
      <w:spacing w:after="240"/>
      <w:ind w:right="360"/>
      <w:jc w:val="both"/>
    </w:pPr>
    <w:rPr>
      <w:spacing w:val="-5"/>
      <w:sz w:val="24"/>
    </w:rPr>
  </w:style>
  <w:style w:type="paragraph" w:styleId="ListBullet5">
    <w:name w:val="List Bullet 5"/>
    <w:basedOn w:val="Normal"/>
    <w:pPr>
      <w:framePr w:w="1860" w:wrap="around" w:vAnchor="text" w:hAnchor="page" w:x="1201" w:y="1"/>
      <w:numPr>
        <w:numId w:val="13"/>
      </w:numPr>
      <w:pBdr>
        <w:bottom w:val="single" w:sz="6" w:space="0" w:color="auto"/>
        <w:between w:val="single" w:sz="6" w:space="0" w:color="auto"/>
      </w:pBdr>
      <w:spacing w:line="320" w:lineRule="exact"/>
    </w:pPr>
    <w:rPr>
      <w:sz w:val="18"/>
    </w:rPr>
  </w:style>
  <w:style w:type="paragraph" w:styleId="ListNumber">
    <w:name w:val="List Number"/>
    <w:basedOn w:val="Normal"/>
    <w:rsid w:val="00684F60"/>
    <w:pPr>
      <w:spacing w:after="240"/>
      <w:ind w:left="720" w:right="360" w:hanging="360"/>
      <w:jc w:val="both"/>
    </w:pPr>
    <w:rPr>
      <w:spacing w:val="-5"/>
      <w:sz w:val="24"/>
    </w:rPr>
  </w:style>
  <w:style w:type="paragraph" w:styleId="MacroText">
    <w:name w:val="macro"/>
    <w:basedOn w:val="BodyText"/>
    <w:semiHidden/>
    <w:pPr>
      <w:spacing w:after="120"/>
    </w:pPr>
    <w:rPr>
      <w:rFonts w:ascii="Courier New" w:hAnsi="Courier New"/>
    </w:rPr>
  </w:style>
  <w:style w:type="character" w:styleId="PageNumber">
    <w:name w:val="page number"/>
    <w:rPr>
      <w:b/>
    </w:rPr>
  </w:style>
  <w:style w:type="paragraph" w:customStyle="1" w:styleId="PartLabel">
    <w:name w:val="Part Label"/>
    <w:basedOn w:val="Normal"/>
    <w:next w:val="Normal"/>
    <w:pPr>
      <w:framePr w:w="2045" w:hSpace="187" w:vSpace="187" w:wrap="notBeside" w:vAnchor="page" w:hAnchor="margin" w:xAlign="right" w:y="966"/>
      <w:shd w:val="pct20" w:color="auto" w:fill="auto"/>
      <w:spacing w:before="320" w:line="1560" w:lineRule="exact"/>
      <w:jc w:val="center"/>
    </w:pPr>
    <w:rPr>
      <w:rFonts w:ascii="Arial Black" w:hAnsi="Arial Black"/>
      <w:color w:val="FFFFFF"/>
      <w:sz w:val="196"/>
    </w:rPr>
  </w:style>
  <w:style w:type="paragraph" w:customStyle="1" w:styleId="PartTitle">
    <w:name w:val="Part Title"/>
    <w:basedOn w:val="Normal"/>
    <w:next w:val="PartLabel"/>
    <w:pPr>
      <w:keepNext/>
      <w:pageBreakBefore/>
      <w:framePr w:w="2045" w:hSpace="187" w:vSpace="187" w:wrap="notBeside" w:vAnchor="page" w:hAnchor="margin" w:xAlign="right" w:y="966"/>
      <w:shd w:val="pct20" w:color="auto" w:fill="auto"/>
      <w:spacing w:line="480" w:lineRule="exact"/>
      <w:jc w:val="center"/>
    </w:pPr>
    <w:rPr>
      <w:rFonts w:ascii="Arial Black" w:hAnsi="Arial Black"/>
      <w:spacing w:val="-50"/>
      <w:sz w:val="36"/>
    </w:rPr>
  </w:style>
  <w:style w:type="paragraph" w:customStyle="1" w:styleId="Picture">
    <w:name w:val="Picture"/>
    <w:basedOn w:val="BodyText"/>
    <w:next w:val="Caption"/>
    <w:pPr>
      <w:keepNext/>
    </w:pPr>
  </w:style>
  <w:style w:type="paragraph" w:customStyle="1" w:styleId="ReturnAddress">
    <w:name w:val="Return Address"/>
    <w:basedOn w:val="Normal"/>
    <w:pPr>
      <w:jc w:val="center"/>
    </w:pPr>
    <w:rPr>
      <w:spacing w:val="-3"/>
      <w:sz w:val="20"/>
    </w:rPr>
  </w:style>
  <w:style w:type="paragraph" w:customStyle="1" w:styleId="SectionLabel">
    <w:name w:val="Section Label"/>
    <w:basedOn w:val="Normal"/>
    <w:next w:val="Normal"/>
    <w:pPr>
      <w:spacing w:before="2040" w:after="360" w:line="480" w:lineRule="atLeast"/>
    </w:pPr>
    <w:rPr>
      <w:rFonts w:ascii="Arial Black" w:hAnsi="Arial Black"/>
      <w:color w:val="808080"/>
      <w:spacing w:val="-35"/>
      <w:sz w:val="48"/>
    </w:rPr>
  </w:style>
  <w:style w:type="paragraph" w:styleId="Subtitle">
    <w:name w:val="Subtitle"/>
    <w:basedOn w:val="Title"/>
    <w:next w:val="BodyText"/>
    <w:qFormat/>
    <w:pPr>
      <w:spacing w:before="1940" w:after="0" w:line="200" w:lineRule="atLeast"/>
    </w:pPr>
    <w:rPr>
      <w:rFonts w:ascii="Garamond" w:hAnsi="Garamond"/>
      <w:b/>
      <w:caps/>
      <w:spacing w:val="30"/>
      <w:sz w:val="18"/>
    </w:rPr>
  </w:style>
  <w:style w:type="paragraph" w:styleId="Title">
    <w:name w:val="Title"/>
    <w:basedOn w:val="Normal"/>
    <w:qFormat/>
    <w:rsid w:val="00684F60"/>
    <w:pPr>
      <w:keepNext/>
      <w:pBdr>
        <w:bottom w:val="single" w:sz="6" w:space="14" w:color="808080"/>
      </w:pBdr>
      <w:spacing w:before="100" w:after="3600" w:line="600" w:lineRule="exact"/>
      <w:jc w:val="center"/>
    </w:pPr>
    <w:rPr>
      <w:rFonts w:ascii="Arial Black" w:hAnsi="Arial Black"/>
      <w:color w:val="808080"/>
      <w:spacing w:val="-35"/>
      <w:kern w:val="28"/>
      <w:sz w:val="48"/>
    </w:rPr>
  </w:style>
  <w:style w:type="paragraph" w:customStyle="1" w:styleId="SubtitleCover">
    <w:name w:val="Subtitle Cover"/>
    <w:basedOn w:val="Normal"/>
    <w:next w:val="Normal"/>
    <w:pPr>
      <w:keepNext/>
      <w:pBdr>
        <w:top w:val="single" w:sz="6" w:space="1" w:color="auto"/>
      </w:pBdr>
      <w:spacing w:after="5280" w:line="480" w:lineRule="exact"/>
    </w:pPr>
    <w:rPr>
      <w:spacing w:val="-15"/>
      <w:kern w:val="28"/>
      <w:sz w:val="44"/>
    </w:rPr>
  </w:style>
  <w:style w:type="paragraph" w:styleId="TableofAuthorities">
    <w:name w:val="table of authorities"/>
    <w:basedOn w:val="Normal"/>
    <w:semiHidden/>
    <w:pPr>
      <w:tabs>
        <w:tab w:val="right" w:leader="dot" w:pos="8640"/>
      </w:tabs>
      <w:spacing w:after="240"/>
    </w:pPr>
    <w:rPr>
      <w:sz w:val="20"/>
    </w:rPr>
  </w:style>
  <w:style w:type="paragraph" w:styleId="TableofFigures">
    <w:name w:val="table of figures"/>
    <w:basedOn w:val="Normal"/>
    <w:semiHidden/>
    <w:pPr>
      <w:tabs>
        <w:tab w:val="right" w:leader="dot" w:pos="8640"/>
      </w:tabs>
      <w:ind w:left="720" w:hanging="720"/>
    </w:pPr>
  </w:style>
  <w:style w:type="paragraph" w:customStyle="1" w:styleId="TitleCover">
    <w:name w:val="Title Cover"/>
    <w:basedOn w:val="Normal"/>
    <w:next w:val="SubtitleCover"/>
    <w:rsid w:val="00684F60"/>
    <w:pPr>
      <w:pBdr>
        <w:top w:val="single" w:sz="6" w:space="31" w:color="FFFFFF"/>
        <w:left w:val="single" w:sz="6" w:space="31" w:color="FFFFFF"/>
        <w:bottom w:val="single" w:sz="6" w:space="31" w:color="FFFFFF"/>
        <w:right w:val="single" w:sz="6" w:space="31" w:color="FFFFFF"/>
      </w:pBdr>
      <w:shd w:val="pct10" w:color="auto" w:fill="auto"/>
      <w:spacing w:line="1440" w:lineRule="exact"/>
      <w:ind w:left="600" w:right="600"/>
      <w:jc w:val="right"/>
    </w:pPr>
    <w:rPr>
      <w:spacing w:val="-70"/>
      <w:kern w:val="28"/>
      <w:sz w:val="144"/>
    </w:rPr>
  </w:style>
  <w:style w:type="paragraph" w:styleId="TOAHeading">
    <w:name w:val="toa heading"/>
    <w:basedOn w:val="Normal"/>
    <w:next w:val="Normal"/>
    <w:semiHidden/>
    <w:pPr>
      <w:pBdr>
        <w:top w:val="single" w:sz="24" w:space="1" w:color="auto"/>
        <w:between w:val="single" w:sz="24" w:space="1" w:color="auto"/>
      </w:pBdr>
      <w:tabs>
        <w:tab w:val="right" w:pos="4740"/>
      </w:tabs>
      <w:spacing w:before="60" w:after="60" w:line="360" w:lineRule="exact"/>
      <w:jc w:val="center"/>
    </w:pPr>
    <w:rPr>
      <w:rFonts w:ascii="Arial Black" w:hAnsi="Arial Black"/>
      <w:b/>
      <w:spacing w:val="-10"/>
      <w:sz w:val="22"/>
    </w:rPr>
  </w:style>
  <w:style w:type="paragraph" w:styleId="TOC1">
    <w:name w:val="toc 1"/>
    <w:basedOn w:val="Normal"/>
    <w:autoRedefine/>
    <w:semiHidden/>
    <w:rsid w:val="00DA28BB"/>
    <w:pPr>
      <w:spacing w:line="320" w:lineRule="atLeast"/>
    </w:pPr>
    <w:rPr>
      <w:rFonts w:ascii="Arial" w:hAnsi="Arial"/>
      <w:sz w:val="28"/>
    </w:rPr>
  </w:style>
  <w:style w:type="paragraph" w:styleId="TOC2">
    <w:name w:val="toc 2"/>
    <w:basedOn w:val="TOC1"/>
    <w:autoRedefine/>
    <w:semiHidden/>
    <w:rsid w:val="00DA28BB"/>
    <w:pPr>
      <w:tabs>
        <w:tab w:val="right" w:leader="dot" w:pos="7910"/>
      </w:tabs>
      <w:ind w:left="720"/>
    </w:pPr>
    <w:rPr>
      <w:sz w:val="24"/>
    </w:rPr>
  </w:style>
  <w:style w:type="paragraph" w:styleId="TOC3">
    <w:name w:val="toc 3"/>
    <w:basedOn w:val="Normal"/>
    <w:next w:val="Normal"/>
    <w:autoRedefine/>
    <w:semiHidden/>
    <w:rsid w:val="00DA28BB"/>
    <w:pPr>
      <w:spacing w:line="320" w:lineRule="atLeast"/>
      <w:ind w:left="1440"/>
    </w:pPr>
    <w:rPr>
      <w:rFonts w:ascii="Arial" w:hAnsi="Arial"/>
      <w:sz w:val="20"/>
    </w:rPr>
  </w:style>
  <w:style w:type="paragraph" w:styleId="TOC4">
    <w:name w:val="toc 4"/>
    <w:basedOn w:val="Normal"/>
    <w:next w:val="Normal"/>
    <w:semiHidden/>
    <w:pPr>
      <w:pBdr>
        <w:bottom w:val="single" w:sz="6" w:space="3" w:color="auto"/>
        <w:between w:val="single" w:sz="6" w:space="3" w:color="auto"/>
      </w:pBdr>
      <w:tabs>
        <w:tab w:val="right" w:pos="3600"/>
      </w:tabs>
      <w:spacing w:line="360" w:lineRule="atLeast"/>
    </w:pPr>
    <w:rPr>
      <w:sz w:val="22"/>
    </w:rPr>
  </w:style>
  <w:style w:type="paragraph" w:styleId="TOC5">
    <w:name w:val="toc 5"/>
    <w:basedOn w:val="Normal"/>
    <w:next w:val="Normal"/>
    <w:semiHidden/>
    <w:pPr>
      <w:pBdr>
        <w:bottom w:val="single" w:sz="6" w:space="3" w:color="auto"/>
        <w:between w:val="single" w:sz="6" w:space="3" w:color="auto"/>
      </w:pBdr>
      <w:tabs>
        <w:tab w:val="right" w:pos="3600"/>
      </w:tabs>
      <w:spacing w:line="360" w:lineRule="atLeast"/>
    </w:pPr>
    <w:rPr>
      <w:sz w:val="22"/>
    </w:rPr>
  </w:style>
  <w:style w:type="paragraph" w:styleId="TOC6">
    <w:name w:val="toc 6"/>
    <w:basedOn w:val="Normal"/>
    <w:next w:val="Normal"/>
    <w:semiHidden/>
    <w:pPr>
      <w:tabs>
        <w:tab w:val="right" w:leader="dot" w:pos="3600"/>
      </w:tabs>
      <w:ind w:left="800"/>
    </w:pPr>
  </w:style>
  <w:style w:type="paragraph" w:styleId="TOC7">
    <w:name w:val="toc 7"/>
    <w:basedOn w:val="Normal"/>
    <w:next w:val="Normal"/>
    <w:semiHidden/>
    <w:pPr>
      <w:tabs>
        <w:tab w:val="right" w:leader="dot" w:pos="3600"/>
      </w:tabs>
      <w:ind w:left="960"/>
    </w:pPr>
  </w:style>
  <w:style w:type="paragraph" w:styleId="TOC8">
    <w:name w:val="toc 8"/>
    <w:basedOn w:val="Normal"/>
    <w:next w:val="Normal"/>
    <w:semiHidden/>
    <w:pPr>
      <w:tabs>
        <w:tab w:val="right" w:leader="dot" w:pos="3600"/>
      </w:tabs>
      <w:ind w:left="1120"/>
    </w:pPr>
  </w:style>
  <w:style w:type="paragraph" w:styleId="TOC9">
    <w:name w:val="toc 9"/>
    <w:basedOn w:val="Normal"/>
    <w:next w:val="Normal"/>
    <w:semiHidden/>
    <w:pPr>
      <w:tabs>
        <w:tab w:val="right" w:leader="dot" w:pos="3600"/>
      </w:tabs>
      <w:ind w:left="1280"/>
    </w:pPr>
  </w:style>
  <w:style w:type="paragraph" w:customStyle="1" w:styleId="TOCBase">
    <w:name w:val="TOC Base"/>
    <w:basedOn w:val="TOC2"/>
  </w:style>
  <w:style w:type="paragraph" w:styleId="BalloonText">
    <w:name w:val="Balloon Text"/>
    <w:basedOn w:val="Normal"/>
    <w:semiHidden/>
    <w:rsid w:val="00F8730F"/>
    <w:rPr>
      <w:rFonts w:ascii="Tahoma" w:hAnsi="Tahoma" w:cs="Tahoma"/>
      <w:szCs w:val="16"/>
    </w:rPr>
  </w:style>
  <w:style w:type="character" w:customStyle="1" w:styleId="Heading1Char">
    <w:name w:val="Heading 1 Char"/>
    <w:basedOn w:val="DefaultParagraphFont"/>
    <w:link w:val="Heading1"/>
    <w:rsid w:val="004265DB"/>
    <w:rPr>
      <w:rFonts w:ascii="Arial Black" w:hAnsi="Arial Black"/>
      <w:color w:val="808080"/>
      <w:spacing w:val="-25"/>
      <w:kern w:val="28"/>
      <w:sz w:val="32"/>
      <w:lang w:val="en-US" w:eastAsia="en-US" w:bidi="ar-SA"/>
    </w:rPr>
  </w:style>
  <w:style w:type="character" w:customStyle="1" w:styleId="BodyTextChar">
    <w:name w:val="Body Text Char"/>
    <w:basedOn w:val="DefaultParagraphFont"/>
    <w:link w:val="BodyText"/>
    <w:rsid w:val="004265DB"/>
    <w:rPr>
      <w:rFonts w:ascii="Garamond" w:hAnsi="Garamond"/>
      <w:spacing w:val="-5"/>
      <w:sz w:val="24"/>
      <w:lang w:val="en-US" w:eastAsia="en-US" w:bidi="ar-SA"/>
    </w:rPr>
  </w:style>
  <w:style w:type="character" w:styleId="Hyperlink">
    <w:name w:val="Hyperlink"/>
    <w:basedOn w:val="DefaultParagraphFont"/>
    <w:rsid w:val="004265DB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Garamond" w:hAnsi="Garamond"/>
      <w:sz w:val="16"/>
      <w:lang w:val="en-US"/>
    </w:rPr>
  </w:style>
  <w:style w:type="paragraph" w:styleId="Heading1">
    <w:name w:val="heading 1"/>
    <w:basedOn w:val="Normal"/>
    <w:next w:val="BodyText"/>
    <w:link w:val="Heading1Char"/>
    <w:qFormat/>
    <w:rsid w:val="00DA28BB"/>
    <w:pPr>
      <w:keepNext/>
      <w:spacing w:before="240" w:after="120"/>
      <w:outlineLvl w:val="0"/>
    </w:pPr>
    <w:rPr>
      <w:rFonts w:ascii="Arial Black" w:hAnsi="Arial Black"/>
      <w:color w:val="808080"/>
      <w:spacing w:val="-25"/>
      <w:kern w:val="28"/>
      <w:sz w:val="32"/>
    </w:rPr>
  </w:style>
  <w:style w:type="paragraph" w:styleId="Heading2">
    <w:name w:val="heading 2"/>
    <w:basedOn w:val="Normal"/>
    <w:next w:val="BodyText"/>
    <w:qFormat/>
    <w:rsid w:val="00DA28BB"/>
    <w:pPr>
      <w:keepNext/>
      <w:spacing w:line="240" w:lineRule="atLeast"/>
      <w:outlineLvl w:val="1"/>
    </w:pPr>
    <w:rPr>
      <w:rFonts w:ascii="Arial Black" w:hAnsi="Arial Black"/>
      <w:spacing w:val="-10"/>
      <w:kern w:val="28"/>
      <w:szCs w:val="16"/>
    </w:rPr>
  </w:style>
  <w:style w:type="paragraph" w:styleId="Heading3">
    <w:name w:val="heading 3"/>
    <w:basedOn w:val="Normal"/>
    <w:next w:val="BodyText"/>
    <w:qFormat/>
    <w:rsid w:val="005F6105"/>
    <w:pPr>
      <w:keepNext/>
      <w:outlineLvl w:val="2"/>
    </w:pPr>
    <w:rPr>
      <w:rFonts w:ascii="Arial Black" w:hAnsi="Arial Black"/>
      <w:spacing w:val="-5"/>
    </w:rPr>
  </w:style>
  <w:style w:type="paragraph" w:styleId="Heading4">
    <w:name w:val="heading 4"/>
    <w:basedOn w:val="Normal"/>
    <w:next w:val="BodyText"/>
    <w:qFormat/>
    <w:pPr>
      <w:keepNext/>
      <w:spacing w:after="240"/>
      <w:jc w:val="center"/>
      <w:outlineLvl w:val="3"/>
    </w:pPr>
    <w:rPr>
      <w:caps/>
      <w:spacing w:val="30"/>
    </w:rPr>
  </w:style>
  <w:style w:type="paragraph" w:styleId="Heading5">
    <w:name w:val="heading 5"/>
    <w:basedOn w:val="Normal"/>
    <w:next w:val="BodyText"/>
    <w:qFormat/>
    <w:pPr>
      <w:keepNext/>
      <w:framePr w:w="1800" w:wrap="around" w:vAnchor="text" w:hAnchor="page" w:x="1201" w:y="1"/>
      <w:spacing w:before="40" w:after="240"/>
      <w:outlineLvl w:val="4"/>
    </w:pPr>
    <w:rPr>
      <w:rFonts w:ascii="Arial Black" w:hAnsi="Arial Black"/>
      <w:spacing w:val="-5"/>
      <w:sz w:val="18"/>
    </w:rPr>
  </w:style>
  <w:style w:type="paragraph" w:styleId="Heading6">
    <w:name w:val="heading 6"/>
    <w:basedOn w:val="Normal"/>
    <w:next w:val="BodyText"/>
    <w:qFormat/>
    <w:pPr>
      <w:keepNext/>
      <w:framePr w:w="1800" w:wrap="around" w:vAnchor="text" w:hAnchor="page" w:x="1201" w:y="1"/>
      <w:outlineLvl w:val="5"/>
    </w:pPr>
  </w:style>
  <w:style w:type="paragraph" w:styleId="Heading7">
    <w:name w:val="heading 7"/>
    <w:basedOn w:val="Normal"/>
    <w:next w:val="BodyText"/>
    <w:qFormat/>
    <w:pPr>
      <w:framePr w:w="3780" w:hSpace="240" w:wrap="around" w:vAnchor="text" w:hAnchor="page" w:x="1489" w:y="1"/>
      <w:pBdr>
        <w:top w:val="single" w:sz="6" w:space="12" w:color="FFFFFF"/>
        <w:left w:val="single" w:sz="6" w:space="12" w:color="FFFFFF"/>
        <w:bottom w:val="single" w:sz="6" w:space="12" w:color="FFFFFF"/>
        <w:right w:val="single" w:sz="6" w:space="12" w:color="FFFFFF"/>
      </w:pBdr>
      <w:shd w:val="pct5" w:color="auto" w:fill="auto"/>
      <w:spacing w:before="60"/>
      <w:outlineLvl w:val="6"/>
    </w:pPr>
    <w:rPr>
      <w:i/>
      <w:spacing w:val="-5"/>
      <w:sz w:val="28"/>
    </w:rPr>
  </w:style>
  <w:style w:type="paragraph" w:styleId="Heading8">
    <w:name w:val="heading 8"/>
    <w:basedOn w:val="Normal"/>
    <w:next w:val="BodyText"/>
    <w:qFormat/>
    <w:pPr>
      <w:keepNext/>
      <w:framePr w:w="1860" w:wrap="around" w:vAnchor="text" w:hAnchor="page" w:x="1201" w:y="1"/>
      <w:pBdr>
        <w:top w:val="single" w:sz="24" w:space="0" w:color="auto"/>
        <w:bottom w:val="single" w:sz="6" w:space="0" w:color="auto"/>
      </w:pBdr>
      <w:spacing w:before="60" w:line="320" w:lineRule="exact"/>
      <w:jc w:val="center"/>
      <w:outlineLvl w:val="7"/>
    </w:pPr>
    <w:rPr>
      <w:rFonts w:ascii="Arial Black" w:hAnsi="Arial Black"/>
      <w:caps/>
      <w:spacing w:val="60"/>
      <w:sz w:val="14"/>
    </w:rPr>
  </w:style>
  <w:style w:type="paragraph" w:styleId="Heading9">
    <w:name w:val="heading 9"/>
    <w:basedOn w:val="Normal"/>
    <w:next w:val="BodyText"/>
    <w:qFormat/>
    <w:pPr>
      <w:keepNext/>
      <w:spacing w:before="80" w:after="60"/>
      <w:outlineLvl w:val="8"/>
    </w:pPr>
    <w:rPr>
      <w:b/>
      <w:i/>
      <w:kern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pPr>
      <w:spacing w:after="240"/>
      <w:jc w:val="both"/>
    </w:pPr>
    <w:rPr>
      <w:spacing w:val="-5"/>
      <w:sz w:val="24"/>
    </w:rPr>
  </w:style>
  <w:style w:type="character" w:styleId="CommentReference">
    <w:name w:val="annotation reference"/>
    <w:semiHidden/>
    <w:rPr>
      <w:sz w:val="16"/>
    </w:rPr>
  </w:style>
  <w:style w:type="paragraph" w:styleId="CommentText">
    <w:name w:val="annotation text"/>
    <w:basedOn w:val="Normal"/>
    <w:semiHidden/>
    <w:pPr>
      <w:tabs>
        <w:tab w:val="left" w:pos="187"/>
      </w:tabs>
      <w:spacing w:after="120" w:line="220" w:lineRule="exact"/>
      <w:ind w:left="187" w:hanging="187"/>
    </w:pPr>
  </w:style>
  <w:style w:type="paragraph" w:customStyle="1" w:styleId="BlockQuotation">
    <w:name w:val="Block Quotation"/>
    <w:basedOn w:val="Normal"/>
    <w:next w:val="BodyText"/>
    <w:pPr>
      <w:pBdr>
        <w:top w:val="single" w:sz="6" w:space="12" w:color="FFFFFF"/>
        <w:left w:val="single" w:sz="6" w:space="12" w:color="FFFFFF"/>
        <w:bottom w:val="single" w:sz="6" w:space="12" w:color="FFFFFF"/>
        <w:right w:val="single" w:sz="6" w:space="12" w:color="FFFFFF"/>
      </w:pBdr>
      <w:shd w:val="pct10" w:color="808080" w:fill="auto"/>
      <w:spacing w:after="240"/>
      <w:ind w:left="600" w:right="600"/>
      <w:jc w:val="both"/>
    </w:pPr>
    <w:rPr>
      <w:spacing w:val="-5"/>
      <w:sz w:val="24"/>
    </w:rPr>
  </w:style>
  <w:style w:type="paragraph" w:customStyle="1" w:styleId="BlockQuotationFirst">
    <w:name w:val="Block Quotation First"/>
    <w:basedOn w:val="Normal"/>
    <w:next w:val="BlockQuotation"/>
    <w:pPr>
      <w:keepLines/>
      <w:pBdr>
        <w:top w:val="single" w:sz="6" w:space="6" w:color="FFFFFF"/>
        <w:left w:val="single" w:sz="6" w:space="6" w:color="FFFFFF"/>
        <w:right w:val="single" w:sz="6" w:space="6" w:color="FFFFFF"/>
      </w:pBdr>
      <w:shd w:val="pct10" w:color="auto" w:fill="auto"/>
      <w:ind w:left="480" w:right="480" w:firstLine="60"/>
    </w:pPr>
    <w:rPr>
      <w:rFonts w:ascii="Arial Black" w:hAnsi="Arial Black"/>
      <w:spacing w:val="-10"/>
      <w:sz w:val="21"/>
    </w:rPr>
  </w:style>
  <w:style w:type="paragraph" w:customStyle="1" w:styleId="BodyTextKeep">
    <w:name w:val="Body Text Keep"/>
    <w:basedOn w:val="BodyText"/>
    <w:next w:val="BodyText"/>
    <w:pPr>
      <w:keepNext/>
    </w:pPr>
  </w:style>
  <w:style w:type="paragraph" w:styleId="Caption">
    <w:name w:val="caption"/>
    <w:basedOn w:val="Normal"/>
    <w:next w:val="BodyText"/>
    <w:qFormat/>
    <w:pPr>
      <w:spacing w:after="240"/>
    </w:pPr>
    <w:rPr>
      <w:spacing w:val="-5"/>
    </w:rPr>
  </w:style>
  <w:style w:type="paragraph" w:customStyle="1" w:styleId="ChapterSubtitle">
    <w:name w:val="Chapter Subtitle"/>
    <w:basedOn w:val="Normal"/>
    <w:next w:val="BodyText"/>
    <w:pPr>
      <w:keepNext/>
      <w:keepLines/>
      <w:spacing w:after="360" w:line="240" w:lineRule="atLeast"/>
      <w:ind w:right="1800"/>
    </w:pPr>
    <w:rPr>
      <w:i/>
      <w:spacing w:val="-20"/>
      <w:kern w:val="28"/>
      <w:sz w:val="28"/>
    </w:rPr>
  </w:style>
  <w:style w:type="paragraph" w:customStyle="1" w:styleId="ChapterTitle">
    <w:name w:val="Chapter Title"/>
    <w:basedOn w:val="Normal"/>
    <w:next w:val="ChapterSubtitle"/>
    <w:pPr>
      <w:keepNext/>
      <w:keepLines/>
      <w:spacing w:before="480" w:after="360" w:line="440" w:lineRule="atLeast"/>
      <w:ind w:right="2160"/>
    </w:pPr>
    <w:rPr>
      <w:rFonts w:ascii="Arial Black" w:hAnsi="Arial Black"/>
      <w:color w:val="808080"/>
      <w:spacing w:val="-35"/>
      <w:kern w:val="28"/>
      <w:sz w:val="44"/>
    </w:rPr>
  </w:style>
  <w:style w:type="paragraph" w:customStyle="1" w:styleId="CompanyName">
    <w:name w:val="Company Name"/>
    <w:basedOn w:val="Normal"/>
    <w:next w:val="Normal"/>
    <w:pPr>
      <w:spacing w:before="420" w:after="60" w:line="320" w:lineRule="exact"/>
    </w:pPr>
    <w:rPr>
      <w:caps/>
      <w:kern w:val="36"/>
      <w:sz w:val="38"/>
    </w:rPr>
  </w:style>
  <w:style w:type="character" w:styleId="Emphasis">
    <w:name w:val="Emphasis"/>
    <w:qFormat/>
    <w:rPr>
      <w:rFonts w:ascii="Arial Black" w:hAnsi="Arial Black"/>
      <w:sz w:val="18"/>
    </w:rPr>
  </w:style>
  <w:style w:type="character" w:styleId="EndnoteReference">
    <w:name w:val="endnote reference"/>
    <w:semiHidden/>
    <w:rPr>
      <w:sz w:val="18"/>
      <w:vertAlign w:val="superscript"/>
    </w:rPr>
  </w:style>
  <w:style w:type="paragraph" w:styleId="EndnoteText">
    <w:name w:val="endnote text"/>
    <w:basedOn w:val="Normal"/>
    <w:semiHidden/>
    <w:pPr>
      <w:tabs>
        <w:tab w:val="left" w:pos="187"/>
      </w:tabs>
      <w:spacing w:after="120" w:line="220" w:lineRule="exact"/>
      <w:ind w:left="187" w:hanging="187"/>
    </w:pPr>
    <w:rPr>
      <w:sz w:val="18"/>
    </w:rPr>
  </w:style>
  <w:style w:type="paragraph" w:styleId="Footer">
    <w:name w:val="footer"/>
    <w:basedOn w:val="Normal"/>
    <w:pPr>
      <w:keepLines/>
      <w:pBdr>
        <w:top w:val="single" w:sz="6" w:space="3" w:color="auto"/>
      </w:pBdr>
      <w:tabs>
        <w:tab w:val="center" w:pos="4320"/>
        <w:tab w:val="right" w:pos="8640"/>
      </w:tabs>
      <w:jc w:val="center"/>
    </w:pPr>
    <w:rPr>
      <w:rFonts w:ascii="Arial Black" w:hAnsi="Arial Black"/>
    </w:rPr>
  </w:style>
  <w:style w:type="character" w:styleId="FootnoteReference">
    <w:name w:val="footnote reference"/>
    <w:semiHidden/>
    <w:rPr>
      <w:sz w:val="18"/>
      <w:vertAlign w:val="superscript"/>
    </w:rPr>
  </w:style>
  <w:style w:type="paragraph" w:styleId="FootnoteText">
    <w:name w:val="footnote text"/>
    <w:basedOn w:val="Normal"/>
    <w:semiHidden/>
    <w:rsid w:val="00B9112D"/>
    <w:pPr>
      <w:spacing w:before="240" w:after="120"/>
    </w:pPr>
    <w:rPr>
      <w:sz w:val="18"/>
    </w:rPr>
  </w:style>
  <w:style w:type="paragraph" w:styleId="Header">
    <w:name w:val="header"/>
    <w:basedOn w:val="Normal"/>
    <w:pPr>
      <w:keepLines/>
      <w:tabs>
        <w:tab w:val="center" w:pos="4320"/>
        <w:tab w:val="right" w:pos="8640"/>
      </w:tabs>
    </w:pPr>
    <w:rPr>
      <w:rFonts w:ascii="Arial Black" w:hAnsi="Arial Black"/>
      <w:caps/>
      <w:spacing w:val="60"/>
      <w:sz w:val="14"/>
    </w:rPr>
  </w:style>
  <w:style w:type="paragraph" w:customStyle="1" w:styleId="Icon1">
    <w:name w:val="Icon 1"/>
    <w:basedOn w:val="Normal"/>
    <w:pPr>
      <w:framePr w:w="1440" w:hSpace="187" w:wrap="around" w:vAnchor="text" w:hAnchor="margin" w:y="1"/>
      <w:shd w:val="pct10" w:color="auto" w:fill="auto"/>
      <w:spacing w:before="60" w:line="1440" w:lineRule="exact"/>
      <w:jc w:val="center"/>
    </w:pPr>
    <w:rPr>
      <w:rFonts w:ascii="Wingdings" w:hAnsi="Wingdings"/>
      <w:b/>
      <w:color w:val="FFFFFF"/>
      <w:spacing w:val="-10"/>
      <w:sz w:val="160"/>
    </w:rPr>
  </w:style>
  <w:style w:type="paragraph" w:styleId="Index1">
    <w:name w:val="index 1"/>
    <w:basedOn w:val="Normal"/>
    <w:semiHidden/>
    <w:rsid w:val="00977C9A"/>
    <w:pPr>
      <w:tabs>
        <w:tab w:val="right" w:leader="dot" w:pos="3960"/>
      </w:tabs>
      <w:spacing w:line="240" w:lineRule="atLeast"/>
      <w:ind w:left="720" w:hanging="720"/>
    </w:pPr>
    <w:rPr>
      <w:rFonts w:ascii="Arial" w:hAnsi="Arial"/>
      <w:sz w:val="20"/>
    </w:rPr>
  </w:style>
  <w:style w:type="paragraph" w:styleId="Index2">
    <w:name w:val="index 2"/>
    <w:basedOn w:val="Normal"/>
    <w:semiHidden/>
    <w:rsid w:val="00977C9A"/>
    <w:pPr>
      <w:tabs>
        <w:tab w:val="right" w:leader="dot" w:pos="3960"/>
      </w:tabs>
      <w:spacing w:line="240" w:lineRule="atLeast"/>
      <w:ind w:left="180"/>
    </w:pPr>
    <w:rPr>
      <w:rFonts w:ascii="Arial" w:hAnsi="Arial"/>
      <w:sz w:val="18"/>
    </w:rPr>
  </w:style>
  <w:style w:type="paragraph" w:styleId="Index3">
    <w:name w:val="index 3"/>
    <w:basedOn w:val="Normal"/>
    <w:semiHidden/>
    <w:pPr>
      <w:tabs>
        <w:tab w:val="right" w:leader="dot" w:pos="3960"/>
      </w:tabs>
      <w:spacing w:line="240" w:lineRule="atLeast"/>
      <w:ind w:left="180"/>
    </w:pPr>
    <w:rPr>
      <w:sz w:val="18"/>
    </w:rPr>
  </w:style>
  <w:style w:type="paragraph" w:styleId="Index4">
    <w:name w:val="index 4"/>
    <w:basedOn w:val="Normal"/>
    <w:semiHidden/>
    <w:pPr>
      <w:tabs>
        <w:tab w:val="right" w:pos="3960"/>
      </w:tabs>
      <w:spacing w:line="240" w:lineRule="atLeast"/>
      <w:ind w:left="180"/>
    </w:pPr>
    <w:rPr>
      <w:sz w:val="18"/>
    </w:rPr>
  </w:style>
  <w:style w:type="paragraph" w:styleId="Index5">
    <w:name w:val="index 5"/>
    <w:basedOn w:val="Normal"/>
    <w:semiHidden/>
    <w:pPr>
      <w:tabs>
        <w:tab w:val="right" w:pos="3960"/>
      </w:tabs>
      <w:spacing w:line="240" w:lineRule="atLeast"/>
      <w:ind w:left="180"/>
    </w:pPr>
    <w:rPr>
      <w:sz w:val="18"/>
    </w:rPr>
  </w:style>
  <w:style w:type="paragraph" w:styleId="Index6">
    <w:name w:val="index 6"/>
    <w:basedOn w:val="Index1"/>
    <w:next w:val="Normal"/>
    <w:semiHidden/>
    <w:pPr>
      <w:tabs>
        <w:tab w:val="right" w:leader="dot" w:pos="3600"/>
      </w:tabs>
      <w:ind w:left="960" w:hanging="160"/>
    </w:pPr>
  </w:style>
  <w:style w:type="paragraph" w:styleId="Index7">
    <w:name w:val="index 7"/>
    <w:basedOn w:val="Index1"/>
    <w:next w:val="Normal"/>
    <w:semiHidden/>
    <w:pPr>
      <w:tabs>
        <w:tab w:val="right" w:leader="dot" w:pos="3600"/>
      </w:tabs>
      <w:ind w:left="1120" w:hanging="160"/>
    </w:pPr>
  </w:style>
  <w:style w:type="paragraph" w:styleId="Index8">
    <w:name w:val="index 8"/>
    <w:basedOn w:val="Normal"/>
    <w:next w:val="Normal"/>
    <w:semiHidden/>
    <w:pPr>
      <w:tabs>
        <w:tab w:val="right" w:leader="dot" w:pos="3600"/>
      </w:tabs>
      <w:ind w:left="1280" w:hanging="160"/>
    </w:pPr>
  </w:style>
  <w:style w:type="paragraph" w:styleId="IndexHeading">
    <w:name w:val="index heading"/>
    <w:basedOn w:val="Normal"/>
    <w:next w:val="Index1"/>
    <w:semiHidden/>
    <w:pPr>
      <w:keepNext/>
      <w:spacing w:line="480" w:lineRule="exact"/>
    </w:pPr>
    <w:rPr>
      <w:caps/>
      <w:color w:val="808080"/>
      <w:kern w:val="28"/>
      <w:sz w:val="36"/>
    </w:rPr>
  </w:style>
  <w:style w:type="character" w:customStyle="1" w:styleId="Lead-inEmphasis">
    <w:name w:val="Lead-in Emphasis"/>
    <w:rPr>
      <w:caps/>
      <w:sz w:val="22"/>
    </w:rPr>
  </w:style>
  <w:style w:type="paragraph" w:styleId="ListBullet">
    <w:name w:val="List Bullet"/>
    <w:basedOn w:val="Normal"/>
    <w:rsid w:val="00684F60"/>
    <w:pPr>
      <w:numPr>
        <w:numId w:val="11"/>
      </w:numPr>
      <w:tabs>
        <w:tab w:val="clear" w:pos="360"/>
      </w:tabs>
      <w:spacing w:after="240"/>
      <w:ind w:right="360"/>
      <w:jc w:val="both"/>
    </w:pPr>
    <w:rPr>
      <w:spacing w:val="-5"/>
      <w:sz w:val="24"/>
    </w:rPr>
  </w:style>
  <w:style w:type="paragraph" w:styleId="ListBullet5">
    <w:name w:val="List Bullet 5"/>
    <w:basedOn w:val="Normal"/>
    <w:pPr>
      <w:framePr w:w="1860" w:wrap="around" w:vAnchor="text" w:hAnchor="page" w:x="1201" w:y="1"/>
      <w:numPr>
        <w:numId w:val="13"/>
      </w:numPr>
      <w:pBdr>
        <w:bottom w:val="single" w:sz="6" w:space="0" w:color="auto"/>
        <w:between w:val="single" w:sz="6" w:space="0" w:color="auto"/>
      </w:pBdr>
      <w:spacing w:line="320" w:lineRule="exact"/>
    </w:pPr>
    <w:rPr>
      <w:sz w:val="18"/>
    </w:rPr>
  </w:style>
  <w:style w:type="paragraph" w:styleId="ListNumber">
    <w:name w:val="List Number"/>
    <w:basedOn w:val="Normal"/>
    <w:rsid w:val="00684F60"/>
    <w:pPr>
      <w:spacing w:after="240"/>
      <w:ind w:left="720" w:right="360" w:hanging="360"/>
      <w:jc w:val="both"/>
    </w:pPr>
    <w:rPr>
      <w:spacing w:val="-5"/>
      <w:sz w:val="24"/>
    </w:rPr>
  </w:style>
  <w:style w:type="paragraph" w:styleId="MacroText">
    <w:name w:val="macro"/>
    <w:basedOn w:val="BodyText"/>
    <w:semiHidden/>
    <w:pPr>
      <w:spacing w:after="120"/>
    </w:pPr>
    <w:rPr>
      <w:rFonts w:ascii="Courier New" w:hAnsi="Courier New"/>
    </w:rPr>
  </w:style>
  <w:style w:type="character" w:styleId="PageNumber">
    <w:name w:val="page number"/>
    <w:rPr>
      <w:b/>
    </w:rPr>
  </w:style>
  <w:style w:type="paragraph" w:customStyle="1" w:styleId="PartLabel">
    <w:name w:val="Part Label"/>
    <w:basedOn w:val="Normal"/>
    <w:next w:val="Normal"/>
    <w:pPr>
      <w:framePr w:w="2045" w:hSpace="187" w:vSpace="187" w:wrap="notBeside" w:vAnchor="page" w:hAnchor="margin" w:xAlign="right" w:y="966"/>
      <w:shd w:val="pct20" w:color="auto" w:fill="auto"/>
      <w:spacing w:before="320" w:line="1560" w:lineRule="exact"/>
      <w:jc w:val="center"/>
    </w:pPr>
    <w:rPr>
      <w:rFonts w:ascii="Arial Black" w:hAnsi="Arial Black"/>
      <w:color w:val="FFFFFF"/>
      <w:sz w:val="196"/>
    </w:rPr>
  </w:style>
  <w:style w:type="paragraph" w:customStyle="1" w:styleId="PartTitle">
    <w:name w:val="Part Title"/>
    <w:basedOn w:val="Normal"/>
    <w:next w:val="PartLabel"/>
    <w:pPr>
      <w:keepNext/>
      <w:pageBreakBefore/>
      <w:framePr w:w="2045" w:hSpace="187" w:vSpace="187" w:wrap="notBeside" w:vAnchor="page" w:hAnchor="margin" w:xAlign="right" w:y="966"/>
      <w:shd w:val="pct20" w:color="auto" w:fill="auto"/>
      <w:spacing w:line="480" w:lineRule="exact"/>
      <w:jc w:val="center"/>
    </w:pPr>
    <w:rPr>
      <w:rFonts w:ascii="Arial Black" w:hAnsi="Arial Black"/>
      <w:spacing w:val="-50"/>
      <w:sz w:val="36"/>
    </w:rPr>
  </w:style>
  <w:style w:type="paragraph" w:customStyle="1" w:styleId="Picture">
    <w:name w:val="Picture"/>
    <w:basedOn w:val="BodyText"/>
    <w:next w:val="Caption"/>
    <w:pPr>
      <w:keepNext/>
    </w:pPr>
  </w:style>
  <w:style w:type="paragraph" w:customStyle="1" w:styleId="ReturnAddress">
    <w:name w:val="Return Address"/>
    <w:basedOn w:val="Normal"/>
    <w:pPr>
      <w:jc w:val="center"/>
    </w:pPr>
    <w:rPr>
      <w:spacing w:val="-3"/>
      <w:sz w:val="20"/>
    </w:rPr>
  </w:style>
  <w:style w:type="paragraph" w:customStyle="1" w:styleId="SectionLabel">
    <w:name w:val="Section Label"/>
    <w:basedOn w:val="Normal"/>
    <w:next w:val="Normal"/>
    <w:pPr>
      <w:spacing w:before="2040" w:after="360" w:line="480" w:lineRule="atLeast"/>
    </w:pPr>
    <w:rPr>
      <w:rFonts w:ascii="Arial Black" w:hAnsi="Arial Black"/>
      <w:color w:val="808080"/>
      <w:spacing w:val="-35"/>
      <w:sz w:val="48"/>
    </w:rPr>
  </w:style>
  <w:style w:type="paragraph" w:styleId="Subtitle">
    <w:name w:val="Subtitle"/>
    <w:basedOn w:val="Title"/>
    <w:next w:val="BodyText"/>
    <w:qFormat/>
    <w:pPr>
      <w:spacing w:before="1940" w:after="0" w:line="200" w:lineRule="atLeast"/>
    </w:pPr>
    <w:rPr>
      <w:rFonts w:ascii="Garamond" w:hAnsi="Garamond"/>
      <w:b/>
      <w:caps/>
      <w:spacing w:val="30"/>
      <w:sz w:val="18"/>
    </w:rPr>
  </w:style>
  <w:style w:type="paragraph" w:styleId="Title">
    <w:name w:val="Title"/>
    <w:basedOn w:val="Normal"/>
    <w:qFormat/>
    <w:rsid w:val="00684F60"/>
    <w:pPr>
      <w:keepNext/>
      <w:pBdr>
        <w:bottom w:val="single" w:sz="6" w:space="14" w:color="808080"/>
      </w:pBdr>
      <w:spacing w:before="100" w:after="3600" w:line="600" w:lineRule="exact"/>
      <w:jc w:val="center"/>
    </w:pPr>
    <w:rPr>
      <w:rFonts w:ascii="Arial Black" w:hAnsi="Arial Black"/>
      <w:color w:val="808080"/>
      <w:spacing w:val="-35"/>
      <w:kern w:val="28"/>
      <w:sz w:val="48"/>
    </w:rPr>
  </w:style>
  <w:style w:type="paragraph" w:customStyle="1" w:styleId="SubtitleCover">
    <w:name w:val="Subtitle Cover"/>
    <w:basedOn w:val="Normal"/>
    <w:next w:val="Normal"/>
    <w:pPr>
      <w:keepNext/>
      <w:pBdr>
        <w:top w:val="single" w:sz="6" w:space="1" w:color="auto"/>
      </w:pBdr>
      <w:spacing w:after="5280" w:line="480" w:lineRule="exact"/>
    </w:pPr>
    <w:rPr>
      <w:spacing w:val="-15"/>
      <w:kern w:val="28"/>
      <w:sz w:val="44"/>
    </w:rPr>
  </w:style>
  <w:style w:type="paragraph" w:styleId="TableofAuthorities">
    <w:name w:val="table of authorities"/>
    <w:basedOn w:val="Normal"/>
    <w:semiHidden/>
    <w:pPr>
      <w:tabs>
        <w:tab w:val="right" w:leader="dot" w:pos="8640"/>
      </w:tabs>
      <w:spacing w:after="240"/>
    </w:pPr>
    <w:rPr>
      <w:sz w:val="20"/>
    </w:rPr>
  </w:style>
  <w:style w:type="paragraph" w:styleId="TableofFigures">
    <w:name w:val="table of figures"/>
    <w:basedOn w:val="Normal"/>
    <w:semiHidden/>
    <w:pPr>
      <w:tabs>
        <w:tab w:val="right" w:leader="dot" w:pos="8640"/>
      </w:tabs>
      <w:ind w:left="720" w:hanging="720"/>
    </w:pPr>
  </w:style>
  <w:style w:type="paragraph" w:customStyle="1" w:styleId="TitleCover">
    <w:name w:val="Title Cover"/>
    <w:basedOn w:val="Normal"/>
    <w:next w:val="SubtitleCover"/>
    <w:rsid w:val="00684F60"/>
    <w:pPr>
      <w:pBdr>
        <w:top w:val="single" w:sz="6" w:space="31" w:color="FFFFFF"/>
        <w:left w:val="single" w:sz="6" w:space="31" w:color="FFFFFF"/>
        <w:bottom w:val="single" w:sz="6" w:space="31" w:color="FFFFFF"/>
        <w:right w:val="single" w:sz="6" w:space="31" w:color="FFFFFF"/>
      </w:pBdr>
      <w:shd w:val="pct10" w:color="auto" w:fill="auto"/>
      <w:spacing w:line="1440" w:lineRule="exact"/>
      <w:ind w:left="600" w:right="600"/>
      <w:jc w:val="right"/>
    </w:pPr>
    <w:rPr>
      <w:spacing w:val="-70"/>
      <w:kern w:val="28"/>
      <w:sz w:val="144"/>
    </w:rPr>
  </w:style>
  <w:style w:type="paragraph" w:styleId="TOAHeading">
    <w:name w:val="toa heading"/>
    <w:basedOn w:val="Normal"/>
    <w:next w:val="Normal"/>
    <w:semiHidden/>
    <w:pPr>
      <w:pBdr>
        <w:top w:val="single" w:sz="24" w:space="1" w:color="auto"/>
        <w:between w:val="single" w:sz="24" w:space="1" w:color="auto"/>
      </w:pBdr>
      <w:tabs>
        <w:tab w:val="right" w:pos="4740"/>
      </w:tabs>
      <w:spacing w:before="60" w:after="60" w:line="360" w:lineRule="exact"/>
      <w:jc w:val="center"/>
    </w:pPr>
    <w:rPr>
      <w:rFonts w:ascii="Arial Black" w:hAnsi="Arial Black"/>
      <w:b/>
      <w:spacing w:val="-10"/>
      <w:sz w:val="22"/>
    </w:rPr>
  </w:style>
  <w:style w:type="paragraph" w:styleId="TOC1">
    <w:name w:val="toc 1"/>
    <w:basedOn w:val="Normal"/>
    <w:autoRedefine/>
    <w:semiHidden/>
    <w:rsid w:val="00DA28BB"/>
    <w:pPr>
      <w:spacing w:line="320" w:lineRule="atLeast"/>
    </w:pPr>
    <w:rPr>
      <w:rFonts w:ascii="Arial" w:hAnsi="Arial"/>
      <w:sz w:val="28"/>
    </w:rPr>
  </w:style>
  <w:style w:type="paragraph" w:styleId="TOC2">
    <w:name w:val="toc 2"/>
    <w:basedOn w:val="TOC1"/>
    <w:autoRedefine/>
    <w:semiHidden/>
    <w:rsid w:val="00DA28BB"/>
    <w:pPr>
      <w:tabs>
        <w:tab w:val="right" w:leader="dot" w:pos="7910"/>
      </w:tabs>
      <w:ind w:left="720"/>
    </w:pPr>
    <w:rPr>
      <w:sz w:val="24"/>
    </w:rPr>
  </w:style>
  <w:style w:type="paragraph" w:styleId="TOC3">
    <w:name w:val="toc 3"/>
    <w:basedOn w:val="Normal"/>
    <w:next w:val="Normal"/>
    <w:autoRedefine/>
    <w:semiHidden/>
    <w:rsid w:val="00DA28BB"/>
    <w:pPr>
      <w:spacing w:line="320" w:lineRule="atLeast"/>
      <w:ind w:left="1440"/>
    </w:pPr>
    <w:rPr>
      <w:rFonts w:ascii="Arial" w:hAnsi="Arial"/>
      <w:sz w:val="20"/>
    </w:rPr>
  </w:style>
  <w:style w:type="paragraph" w:styleId="TOC4">
    <w:name w:val="toc 4"/>
    <w:basedOn w:val="Normal"/>
    <w:next w:val="Normal"/>
    <w:semiHidden/>
    <w:pPr>
      <w:pBdr>
        <w:bottom w:val="single" w:sz="6" w:space="3" w:color="auto"/>
        <w:between w:val="single" w:sz="6" w:space="3" w:color="auto"/>
      </w:pBdr>
      <w:tabs>
        <w:tab w:val="right" w:pos="3600"/>
      </w:tabs>
      <w:spacing w:line="360" w:lineRule="atLeast"/>
    </w:pPr>
    <w:rPr>
      <w:sz w:val="22"/>
    </w:rPr>
  </w:style>
  <w:style w:type="paragraph" w:styleId="TOC5">
    <w:name w:val="toc 5"/>
    <w:basedOn w:val="Normal"/>
    <w:next w:val="Normal"/>
    <w:semiHidden/>
    <w:pPr>
      <w:pBdr>
        <w:bottom w:val="single" w:sz="6" w:space="3" w:color="auto"/>
        <w:between w:val="single" w:sz="6" w:space="3" w:color="auto"/>
      </w:pBdr>
      <w:tabs>
        <w:tab w:val="right" w:pos="3600"/>
      </w:tabs>
      <w:spacing w:line="360" w:lineRule="atLeast"/>
    </w:pPr>
    <w:rPr>
      <w:sz w:val="22"/>
    </w:rPr>
  </w:style>
  <w:style w:type="paragraph" w:styleId="TOC6">
    <w:name w:val="toc 6"/>
    <w:basedOn w:val="Normal"/>
    <w:next w:val="Normal"/>
    <w:semiHidden/>
    <w:pPr>
      <w:tabs>
        <w:tab w:val="right" w:leader="dot" w:pos="3600"/>
      </w:tabs>
      <w:ind w:left="800"/>
    </w:pPr>
  </w:style>
  <w:style w:type="paragraph" w:styleId="TOC7">
    <w:name w:val="toc 7"/>
    <w:basedOn w:val="Normal"/>
    <w:next w:val="Normal"/>
    <w:semiHidden/>
    <w:pPr>
      <w:tabs>
        <w:tab w:val="right" w:leader="dot" w:pos="3600"/>
      </w:tabs>
      <w:ind w:left="960"/>
    </w:pPr>
  </w:style>
  <w:style w:type="paragraph" w:styleId="TOC8">
    <w:name w:val="toc 8"/>
    <w:basedOn w:val="Normal"/>
    <w:next w:val="Normal"/>
    <w:semiHidden/>
    <w:pPr>
      <w:tabs>
        <w:tab w:val="right" w:leader="dot" w:pos="3600"/>
      </w:tabs>
      <w:ind w:left="1120"/>
    </w:pPr>
  </w:style>
  <w:style w:type="paragraph" w:styleId="TOC9">
    <w:name w:val="toc 9"/>
    <w:basedOn w:val="Normal"/>
    <w:next w:val="Normal"/>
    <w:semiHidden/>
    <w:pPr>
      <w:tabs>
        <w:tab w:val="right" w:leader="dot" w:pos="3600"/>
      </w:tabs>
      <w:ind w:left="1280"/>
    </w:pPr>
  </w:style>
  <w:style w:type="paragraph" w:customStyle="1" w:styleId="TOCBase">
    <w:name w:val="TOC Base"/>
    <w:basedOn w:val="TOC2"/>
  </w:style>
  <w:style w:type="paragraph" w:styleId="BalloonText">
    <w:name w:val="Balloon Text"/>
    <w:basedOn w:val="Normal"/>
    <w:semiHidden/>
    <w:rsid w:val="00F8730F"/>
    <w:rPr>
      <w:rFonts w:ascii="Tahoma" w:hAnsi="Tahoma" w:cs="Tahoma"/>
      <w:szCs w:val="16"/>
    </w:rPr>
  </w:style>
  <w:style w:type="character" w:customStyle="1" w:styleId="Heading1Char">
    <w:name w:val="Heading 1 Char"/>
    <w:basedOn w:val="DefaultParagraphFont"/>
    <w:link w:val="Heading1"/>
    <w:rsid w:val="004265DB"/>
    <w:rPr>
      <w:rFonts w:ascii="Arial Black" w:hAnsi="Arial Black"/>
      <w:color w:val="808080"/>
      <w:spacing w:val="-25"/>
      <w:kern w:val="28"/>
      <w:sz w:val="32"/>
      <w:lang w:val="en-US" w:eastAsia="en-US" w:bidi="ar-SA"/>
    </w:rPr>
  </w:style>
  <w:style w:type="character" w:customStyle="1" w:styleId="BodyTextChar">
    <w:name w:val="Body Text Char"/>
    <w:basedOn w:val="DefaultParagraphFont"/>
    <w:link w:val="BodyText"/>
    <w:rsid w:val="004265DB"/>
    <w:rPr>
      <w:rFonts w:ascii="Garamond" w:hAnsi="Garamond"/>
      <w:spacing w:val="-5"/>
      <w:sz w:val="24"/>
      <w:lang w:val="en-US" w:eastAsia="en-US" w:bidi="ar-SA"/>
    </w:rPr>
  </w:style>
  <w:style w:type="character" w:styleId="Hyperlink">
    <w:name w:val="Hyperlink"/>
    <w:basedOn w:val="DefaultParagraphFont"/>
    <w:rsid w:val="004265D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539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2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96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1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5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6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22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62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4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1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26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26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8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96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262595">
          <w:marLeft w:val="45"/>
          <w:marRight w:val="45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9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45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169">
          <w:marLeft w:val="45"/>
          <w:marRight w:val="45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footer" Target="footer2.xml"/><Relationship Id="rId11" Type="http://schemas.openxmlformats.org/officeDocument/2006/relationships/header" Target="header2.xml"/><Relationship Id="rId12" Type="http://schemas.openxmlformats.org/officeDocument/2006/relationships/footer" Target="footer3.xml"/><Relationship Id="rId13" Type="http://schemas.openxmlformats.org/officeDocument/2006/relationships/header" Target="header3.xml"/><Relationship Id="rId14" Type="http://schemas.openxmlformats.org/officeDocument/2006/relationships/footer" Target="footer4.xml"/><Relationship Id="rId15" Type="http://schemas.openxmlformats.org/officeDocument/2006/relationships/header" Target="header4.xml"/><Relationship Id="rId16" Type="http://schemas.openxmlformats.org/officeDocument/2006/relationships/footer" Target="footer5.xml"/><Relationship Id="rId17" Type="http://schemas.openxmlformats.org/officeDocument/2006/relationships/image" Target="media/image1.png"/><Relationship Id="rId18" Type="http://schemas.openxmlformats.org/officeDocument/2006/relationships/image" Target="media/image2.png"/><Relationship Id="rId19" Type="http://schemas.openxmlformats.org/officeDocument/2006/relationships/image" Target="media/image3.png"/><Relationship Id="rId60" Type="http://schemas.openxmlformats.org/officeDocument/2006/relationships/header" Target="header10.xml"/><Relationship Id="rId61" Type="http://schemas.openxmlformats.org/officeDocument/2006/relationships/footer" Target="footer11.xml"/><Relationship Id="rId62" Type="http://schemas.openxmlformats.org/officeDocument/2006/relationships/image" Target="media/image33.png"/><Relationship Id="rId63" Type="http://schemas.openxmlformats.org/officeDocument/2006/relationships/image" Target="media/image34.png"/><Relationship Id="rId64" Type="http://schemas.openxmlformats.org/officeDocument/2006/relationships/image" Target="media/image35.png"/><Relationship Id="rId65" Type="http://schemas.openxmlformats.org/officeDocument/2006/relationships/image" Target="media/image36.png"/><Relationship Id="rId66" Type="http://schemas.openxmlformats.org/officeDocument/2006/relationships/image" Target="media/image37.png"/><Relationship Id="rId67" Type="http://schemas.openxmlformats.org/officeDocument/2006/relationships/image" Target="media/image38.png"/><Relationship Id="rId68" Type="http://schemas.openxmlformats.org/officeDocument/2006/relationships/image" Target="media/image39.png"/><Relationship Id="rId69" Type="http://schemas.openxmlformats.org/officeDocument/2006/relationships/header" Target="header11.xml"/><Relationship Id="rId120" Type="http://schemas.openxmlformats.org/officeDocument/2006/relationships/theme" Target="theme/theme1.xml"/><Relationship Id="rId40" Type="http://schemas.openxmlformats.org/officeDocument/2006/relationships/image" Target="media/image20.png"/><Relationship Id="rId41" Type="http://schemas.openxmlformats.org/officeDocument/2006/relationships/image" Target="media/image21.png"/><Relationship Id="rId42" Type="http://schemas.openxmlformats.org/officeDocument/2006/relationships/header" Target="header7.xml"/><Relationship Id="rId90" Type="http://schemas.openxmlformats.org/officeDocument/2006/relationships/image" Target="media/image48.png"/><Relationship Id="rId91" Type="http://schemas.openxmlformats.org/officeDocument/2006/relationships/image" Target="media/image49.png"/><Relationship Id="rId92" Type="http://schemas.openxmlformats.org/officeDocument/2006/relationships/image" Target="media/image50.png"/><Relationship Id="rId93" Type="http://schemas.openxmlformats.org/officeDocument/2006/relationships/image" Target="media/image51.png"/><Relationship Id="rId94" Type="http://schemas.openxmlformats.org/officeDocument/2006/relationships/image" Target="media/image52.png"/><Relationship Id="rId95" Type="http://schemas.openxmlformats.org/officeDocument/2006/relationships/image" Target="media/image53.png"/><Relationship Id="rId96" Type="http://schemas.openxmlformats.org/officeDocument/2006/relationships/image" Target="media/image54.png"/><Relationship Id="rId101" Type="http://schemas.openxmlformats.org/officeDocument/2006/relationships/image" Target="media/image59.png"/><Relationship Id="rId102" Type="http://schemas.openxmlformats.org/officeDocument/2006/relationships/image" Target="media/image60.png"/><Relationship Id="rId103" Type="http://schemas.openxmlformats.org/officeDocument/2006/relationships/image" Target="media/image61.png"/><Relationship Id="rId104" Type="http://schemas.openxmlformats.org/officeDocument/2006/relationships/image" Target="media/image62.png"/><Relationship Id="rId105" Type="http://schemas.openxmlformats.org/officeDocument/2006/relationships/image" Target="media/image63.png"/><Relationship Id="rId106" Type="http://schemas.openxmlformats.org/officeDocument/2006/relationships/image" Target="media/image64.png"/><Relationship Id="rId107" Type="http://schemas.openxmlformats.org/officeDocument/2006/relationships/image" Target="media/image65.png"/><Relationship Id="rId108" Type="http://schemas.openxmlformats.org/officeDocument/2006/relationships/image" Target="media/image66.png"/><Relationship Id="rId109" Type="http://schemas.openxmlformats.org/officeDocument/2006/relationships/image" Target="media/image67.png"/><Relationship Id="rId97" Type="http://schemas.openxmlformats.org/officeDocument/2006/relationships/image" Target="media/image55.png"/><Relationship Id="rId98" Type="http://schemas.openxmlformats.org/officeDocument/2006/relationships/image" Target="media/image56.png"/><Relationship Id="rId99" Type="http://schemas.openxmlformats.org/officeDocument/2006/relationships/image" Target="media/image57.png"/><Relationship Id="rId43" Type="http://schemas.openxmlformats.org/officeDocument/2006/relationships/footer" Target="footer8.xml"/><Relationship Id="rId44" Type="http://schemas.openxmlformats.org/officeDocument/2006/relationships/header" Target="header8.xml"/><Relationship Id="rId45" Type="http://schemas.openxmlformats.org/officeDocument/2006/relationships/footer" Target="footer9.xml"/><Relationship Id="rId46" Type="http://schemas.openxmlformats.org/officeDocument/2006/relationships/image" Target="media/image22.png"/><Relationship Id="rId47" Type="http://schemas.openxmlformats.org/officeDocument/2006/relationships/image" Target="media/image23.png"/><Relationship Id="rId48" Type="http://schemas.openxmlformats.org/officeDocument/2006/relationships/image" Target="media/image24.png"/><Relationship Id="rId49" Type="http://schemas.openxmlformats.org/officeDocument/2006/relationships/image" Target="media/image25.png"/><Relationship Id="rId100" Type="http://schemas.openxmlformats.org/officeDocument/2006/relationships/image" Target="media/image58.png"/><Relationship Id="rId20" Type="http://schemas.openxmlformats.org/officeDocument/2006/relationships/header" Target="header5.xml"/><Relationship Id="rId21" Type="http://schemas.openxmlformats.org/officeDocument/2006/relationships/footer" Target="footer6.xml"/><Relationship Id="rId22" Type="http://schemas.openxmlformats.org/officeDocument/2006/relationships/header" Target="header6.xml"/><Relationship Id="rId70" Type="http://schemas.openxmlformats.org/officeDocument/2006/relationships/footer" Target="footer12.xml"/><Relationship Id="rId71" Type="http://schemas.openxmlformats.org/officeDocument/2006/relationships/header" Target="header12.xml"/><Relationship Id="rId72" Type="http://schemas.openxmlformats.org/officeDocument/2006/relationships/footer" Target="footer13.xml"/><Relationship Id="rId73" Type="http://schemas.openxmlformats.org/officeDocument/2006/relationships/image" Target="media/image40.png"/><Relationship Id="rId74" Type="http://schemas.openxmlformats.org/officeDocument/2006/relationships/image" Target="media/image41.png"/><Relationship Id="rId75" Type="http://schemas.openxmlformats.org/officeDocument/2006/relationships/image" Target="media/image42.png"/><Relationship Id="rId76" Type="http://schemas.openxmlformats.org/officeDocument/2006/relationships/image" Target="media/image43.png"/><Relationship Id="rId77" Type="http://schemas.openxmlformats.org/officeDocument/2006/relationships/hyperlink" Target="http://www.meuplacar.com/contacto" TargetMode="External"/><Relationship Id="rId78" Type="http://schemas.openxmlformats.org/officeDocument/2006/relationships/image" Target="media/image44.png"/><Relationship Id="rId79" Type="http://schemas.openxmlformats.org/officeDocument/2006/relationships/image" Target="media/image45.png"/><Relationship Id="rId23" Type="http://schemas.openxmlformats.org/officeDocument/2006/relationships/footer" Target="footer7.xml"/><Relationship Id="rId24" Type="http://schemas.openxmlformats.org/officeDocument/2006/relationships/image" Target="media/image4.png"/><Relationship Id="rId25" Type="http://schemas.openxmlformats.org/officeDocument/2006/relationships/image" Target="media/image5.png"/><Relationship Id="rId26" Type="http://schemas.openxmlformats.org/officeDocument/2006/relationships/image" Target="media/image6.png"/><Relationship Id="rId27" Type="http://schemas.openxmlformats.org/officeDocument/2006/relationships/image" Target="media/image7.png"/><Relationship Id="rId28" Type="http://schemas.openxmlformats.org/officeDocument/2006/relationships/image" Target="media/image8.png"/><Relationship Id="rId29" Type="http://schemas.openxmlformats.org/officeDocument/2006/relationships/image" Target="media/image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footer" Target="footer1.xml"/><Relationship Id="rId9" Type="http://schemas.openxmlformats.org/officeDocument/2006/relationships/header" Target="header1.xml"/><Relationship Id="rId50" Type="http://schemas.openxmlformats.org/officeDocument/2006/relationships/image" Target="media/image26.png"/><Relationship Id="rId51" Type="http://schemas.openxmlformats.org/officeDocument/2006/relationships/image" Target="media/image27.png"/><Relationship Id="rId52" Type="http://schemas.openxmlformats.org/officeDocument/2006/relationships/image" Target="media/image28.png"/><Relationship Id="rId53" Type="http://schemas.openxmlformats.org/officeDocument/2006/relationships/image" Target="media/image29.png"/><Relationship Id="rId54" Type="http://schemas.openxmlformats.org/officeDocument/2006/relationships/image" Target="media/image30.png"/><Relationship Id="rId55" Type="http://schemas.openxmlformats.org/officeDocument/2006/relationships/hyperlink" Target="https://www.sportmonks.com" TargetMode="External"/><Relationship Id="rId56" Type="http://schemas.openxmlformats.org/officeDocument/2006/relationships/image" Target="media/image31.png"/><Relationship Id="rId57" Type="http://schemas.openxmlformats.org/officeDocument/2006/relationships/image" Target="media/image32.png"/><Relationship Id="rId58" Type="http://schemas.openxmlformats.org/officeDocument/2006/relationships/header" Target="header9.xml"/><Relationship Id="rId59" Type="http://schemas.openxmlformats.org/officeDocument/2006/relationships/footer" Target="footer10.xml"/><Relationship Id="rId110" Type="http://schemas.openxmlformats.org/officeDocument/2006/relationships/image" Target="media/image68.png"/><Relationship Id="rId111" Type="http://schemas.openxmlformats.org/officeDocument/2006/relationships/header" Target="header17.xml"/><Relationship Id="rId112" Type="http://schemas.openxmlformats.org/officeDocument/2006/relationships/footer" Target="footer18.xml"/><Relationship Id="rId113" Type="http://schemas.openxmlformats.org/officeDocument/2006/relationships/header" Target="header18.xml"/><Relationship Id="rId114" Type="http://schemas.openxmlformats.org/officeDocument/2006/relationships/footer" Target="footer19.xml"/><Relationship Id="rId115" Type="http://schemas.openxmlformats.org/officeDocument/2006/relationships/image" Target="media/image69.png"/><Relationship Id="rId116" Type="http://schemas.openxmlformats.org/officeDocument/2006/relationships/header" Target="header19.xml"/><Relationship Id="rId117" Type="http://schemas.openxmlformats.org/officeDocument/2006/relationships/footer" Target="footer20.xml"/><Relationship Id="rId118" Type="http://schemas.openxmlformats.org/officeDocument/2006/relationships/header" Target="header20.xml"/><Relationship Id="rId119" Type="http://schemas.openxmlformats.org/officeDocument/2006/relationships/fontTable" Target="fontTable.xml"/><Relationship Id="rId30" Type="http://schemas.openxmlformats.org/officeDocument/2006/relationships/image" Target="media/image10.png"/><Relationship Id="rId31" Type="http://schemas.openxmlformats.org/officeDocument/2006/relationships/image" Target="media/image11.png"/><Relationship Id="rId32" Type="http://schemas.openxmlformats.org/officeDocument/2006/relationships/image" Target="media/image12.png"/><Relationship Id="rId33" Type="http://schemas.openxmlformats.org/officeDocument/2006/relationships/image" Target="media/image13.png"/><Relationship Id="rId34" Type="http://schemas.openxmlformats.org/officeDocument/2006/relationships/image" Target="media/image14.png"/><Relationship Id="rId35" Type="http://schemas.openxmlformats.org/officeDocument/2006/relationships/image" Target="media/image15.png"/><Relationship Id="rId36" Type="http://schemas.openxmlformats.org/officeDocument/2006/relationships/image" Target="media/image16.png"/><Relationship Id="rId37" Type="http://schemas.openxmlformats.org/officeDocument/2006/relationships/image" Target="media/image17.png"/><Relationship Id="rId38" Type="http://schemas.openxmlformats.org/officeDocument/2006/relationships/image" Target="media/image18.png"/><Relationship Id="rId39" Type="http://schemas.openxmlformats.org/officeDocument/2006/relationships/image" Target="media/image19.png"/><Relationship Id="rId80" Type="http://schemas.openxmlformats.org/officeDocument/2006/relationships/header" Target="header13.xml"/><Relationship Id="rId81" Type="http://schemas.openxmlformats.org/officeDocument/2006/relationships/footer" Target="footer14.xml"/><Relationship Id="rId82" Type="http://schemas.openxmlformats.org/officeDocument/2006/relationships/header" Target="header14.xml"/><Relationship Id="rId83" Type="http://schemas.openxmlformats.org/officeDocument/2006/relationships/footer" Target="footer15.xml"/><Relationship Id="rId84" Type="http://schemas.openxmlformats.org/officeDocument/2006/relationships/image" Target="media/image46.png"/><Relationship Id="rId85" Type="http://schemas.openxmlformats.org/officeDocument/2006/relationships/header" Target="header15.xml"/><Relationship Id="rId86" Type="http://schemas.openxmlformats.org/officeDocument/2006/relationships/footer" Target="footer16.xml"/><Relationship Id="rId87" Type="http://schemas.openxmlformats.org/officeDocument/2006/relationships/header" Target="header16.xml"/><Relationship Id="rId88" Type="http://schemas.openxmlformats.org/officeDocument/2006/relationships/footer" Target="footer17.xml"/><Relationship Id="rId89" Type="http://schemas.openxmlformats.org/officeDocument/2006/relationships/image" Target="media/image4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Macintosh%20HD:private:var:folders:97:j5vt74qd7bqg61v40hrypv1c0000gn:T:TM0620712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TM06207126</Template>
  <TotalTime>723</TotalTime>
  <Pages>45</Pages>
  <Words>3005</Words>
  <Characters>17134</Characters>
  <Application>Microsoft Macintosh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Microsoft Corporation</Company>
  <LinksUpToDate>false</LinksUpToDate>
  <CharactersWithSpaces>20099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</dc:creator>
  <cp:keywords/>
  <dc:description/>
  <cp:lastModifiedBy>M</cp:lastModifiedBy>
  <cp:revision>20</cp:revision>
  <cp:lastPrinted>2003-03-21T16:17:00Z</cp:lastPrinted>
  <dcterms:created xsi:type="dcterms:W3CDTF">2017-06-21T17:41:00Z</dcterms:created>
  <dcterms:modified xsi:type="dcterms:W3CDTF">2017-06-25T13:17:00Z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TC062071261033</vt:lpwstr>
  </property>
</Properties>
</file>